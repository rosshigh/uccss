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B1D20" w14:textId="77777777" w:rsidR="004939EA" w:rsidRDefault="00012D5B" w:rsidP="005A57F3">
      <w:pPr>
        <w:jc w:val="center"/>
        <w:rPr>
          <w:rFonts w:ascii="Arial" w:hAnsi="Arial" w:cs="Arial"/>
          <w:b/>
          <w:sz w:val="52"/>
          <w:szCs w:val="52"/>
        </w:rPr>
      </w:pPr>
      <w:bookmarkStart w:id="0" w:name="_Hlk483291324"/>
      <w:bookmarkEnd w:id="0"/>
      <w:r>
        <w:rPr>
          <w:rFonts w:ascii="Arial" w:hAnsi="Arial" w:cs="Arial"/>
          <w:b/>
          <w:sz w:val="52"/>
          <w:szCs w:val="52"/>
        </w:rPr>
        <w:t>Chapter 05-02</w:t>
      </w:r>
      <w:r w:rsidR="00EA0261" w:rsidRPr="00631765">
        <w:rPr>
          <w:rFonts w:ascii="Arial" w:hAnsi="Arial" w:cs="Arial"/>
          <w:b/>
          <w:sz w:val="52"/>
          <w:szCs w:val="52"/>
        </w:rPr>
        <w:t xml:space="preserve">: </w:t>
      </w:r>
      <w:r w:rsidR="003B5439">
        <w:rPr>
          <w:rFonts w:ascii="Arial" w:hAnsi="Arial" w:cs="Arial"/>
          <w:b/>
          <w:sz w:val="52"/>
          <w:szCs w:val="52"/>
        </w:rPr>
        <w:t xml:space="preserve">Fulfillment </w:t>
      </w:r>
    </w:p>
    <w:p w14:paraId="06A334D5" w14:textId="6386D15F" w:rsidR="00EA0261" w:rsidRPr="00631765" w:rsidRDefault="003B5439" w:rsidP="005A57F3">
      <w:pPr>
        <w:jc w:val="center"/>
        <w:rPr>
          <w:rFonts w:ascii="Arial" w:hAnsi="Arial" w:cs="Arial"/>
          <w:b/>
          <w:sz w:val="52"/>
          <w:szCs w:val="52"/>
        </w:rPr>
      </w:pPr>
      <w:r>
        <w:rPr>
          <w:rFonts w:ascii="Arial" w:hAnsi="Arial" w:cs="Arial"/>
          <w:b/>
          <w:sz w:val="52"/>
          <w:szCs w:val="52"/>
        </w:rPr>
        <w:t>Process Execution</w:t>
      </w:r>
    </w:p>
    <w:p w14:paraId="3E2E7E96" w14:textId="77777777" w:rsidR="00EA0261" w:rsidRDefault="00EA0261" w:rsidP="00EA0261"/>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B452A0">
            <w:pPr>
              <w:tabs>
                <w:tab w:val="left" w:pos="1452"/>
              </w:tabs>
            </w:pPr>
            <w:r>
              <w:tab/>
            </w:r>
            <w:r>
              <w:tab/>
            </w:r>
          </w:p>
        </w:tc>
      </w:tr>
    </w:tbl>
    <w:p w14:paraId="45D40652" w14:textId="77777777" w:rsidR="00EA0261" w:rsidRDefault="00EA0261" w:rsidP="004939EA"/>
    <w:tbl>
      <w:tblPr>
        <w:tblpPr w:leftFromText="187" w:rightFromText="187" w:vertAnchor="page" w:horzAnchor="margin" w:tblpXSpec="center" w:tblpY="3826"/>
        <w:tblOverlap w:val="never"/>
        <w:tblW w:w="0" w:type="auto"/>
        <w:tblLook w:val="04A0" w:firstRow="1" w:lastRow="0" w:firstColumn="1" w:lastColumn="0" w:noHBand="0" w:noVBand="1"/>
      </w:tblPr>
      <w:tblGrid>
        <w:gridCol w:w="2942"/>
      </w:tblGrid>
      <w:tr w:rsidR="00EA0261" w:rsidRPr="00E400B6" w14:paraId="08002435" w14:textId="77777777" w:rsidTr="00B452A0">
        <w:tc>
          <w:tcPr>
            <w:tcW w:w="2942" w:type="dxa"/>
          </w:tcPr>
          <w:p w14:paraId="72034C75" w14:textId="77777777" w:rsidR="00EA0261" w:rsidRPr="00E400B6" w:rsidRDefault="00EA0261" w:rsidP="00B452A0">
            <w:pPr>
              <w:rPr>
                <w:rFonts w:ascii="Arial" w:hAnsi="Arial" w:cs="Arial"/>
                <w:b/>
              </w:rPr>
            </w:pPr>
            <w:r w:rsidRPr="00FE15E3">
              <w:rPr>
                <w:rFonts w:ascii="Arial" w:hAnsi="Arial" w:cs="Arial"/>
                <w:b/>
                <w:sz w:val="28"/>
              </w:rPr>
              <w:t>MOTIVATION</w:t>
            </w:r>
          </w:p>
          <w:p w14:paraId="20D7F6E8" w14:textId="59ADC0D9" w:rsidR="00EA0261" w:rsidRDefault="00EA0261" w:rsidP="00012D5B">
            <w:pPr>
              <w:rPr>
                <w:rFonts w:ascii="Arial" w:hAnsi="Arial" w:cs="Arial"/>
              </w:rPr>
            </w:pPr>
            <w:r w:rsidRPr="00FE15E3">
              <w:rPr>
                <w:rFonts w:ascii="Arial" w:hAnsi="Arial" w:cs="Arial"/>
              </w:rPr>
              <w:t>In this exercise, you wil</w:t>
            </w:r>
            <w:r>
              <w:rPr>
                <w:rFonts w:ascii="Arial" w:hAnsi="Arial" w:cs="Arial"/>
              </w:rPr>
              <w:t xml:space="preserve">l do the following for </w:t>
            </w:r>
            <w:r w:rsidR="00012D5B">
              <w:rPr>
                <w:rFonts w:ascii="Arial" w:hAnsi="Arial" w:cs="Arial"/>
              </w:rPr>
              <w:t>Fulfillment Process</w:t>
            </w:r>
            <w:r w:rsidRPr="00FE15E3">
              <w:rPr>
                <w:rFonts w:ascii="Arial" w:hAnsi="Arial" w:cs="Arial"/>
              </w:rPr>
              <w:t>:</w:t>
            </w:r>
          </w:p>
          <w:p w14:paraId="79CC31B3" w14:textId="77777777" w:rsidR="00012D5B" w:rsidRPr="00FE15E3" w:rsidRDefault="00012D5B" w:rsidP="00012D5B">
            <w:pPr>
              <w:rPr>
                <w:rFonts w:ascii="Arial" w:hAnsi="Arial" w:cs="Arial"/>
              </w:rPr>
            </w:pPr>
          </w:p>
          <w:p w14:paraId="2A5C2D2B" w14:textId="4BFFE77D" w:rsidR="0052522F" w:rsidRDefault="00012D5B" w:rsidP="00012D5B">
            <w:pPr>
              <w:numPr>
                <w:ilvl w:val="0"/>
                <w:numId w:val="10"/>
              </w:numPr>
              <w:rPr>
                <w:rFonts w:ascii="Arial" w:hAnsi="Arial" w:cs="Arial"/>
              </w:rPr>
            </w:pPr>
            <w:r>
              <w:rPr>
                <w:rFonts w:ascii="Arial" w:hAnsi="Arial" w:cs="Arial"/>
              </w:rPr>
              <w:t>Receive Inquiry</w:t>
            </w:r>
          </w:p>
          <w:p w14:paraId="3360722A" w14:textId="77777777" w:rsidR="003B5439" w:rsidRPr="00012D5B" w:rsidRDefault="003B5439" w:rsidP="003B5439">
            <w:pPr>
              <w:rPr>
                <w:rFonts w:ascii="Arial" w:hAnsi="Arial" w:cs="Arial"/>
              </w:rPr>
            </w:pPr>
          </w:p>
          <w:p w14:paraId="0F26DDAF" w14:textId="3C5D89C2" w:rsidR="00EA0261" w:rsidRDefault="00066724" w:rsidP="00DD0B17">
            <w:pPr>
              <w:numPr>
                <w:ilvl w:val="0"/>
                <w:numId w:val="10"/>
              </w:numPr>
              <w:rPr>
                <w:rFonts w:ascii="Arial" w:hAnsi="Arial" w:cs="Arial"/>
              </w:rPr>
            </w:pPr>
            <w:r>
              <w:rPr>
                <w:rFonts w:ascii="Arial" w:hAnsi="Arial" w:cs="Arial"/>
              </w:rPr>
              <w:t xml:space="preserve"> </w:t>
            </w:r>
            <w:r w:rsidR="00012D5B">
              <w:rPr>
                <w:rFonts w:ascii="Arial" w:hAnsi="Arial" w:cs="Arial"/>
              </w:rPr>
              <w:t>Create Quotation</w:t>
            </w:r>
          </w:p>
          <w:p w14:paraId="6B7AAA7F" w14:textId="1F6797E3" w:rsidR="003B5439" w:rsidRDefault="003B5439" w:rsidP="003B5439">
            <w:pPr>
              <w:rPr>
                <w:rFonts w:ascii="Arial" w:hAnsi="Arial" w:cs="Arial"/>
              </w:rPr>
            </w:pPr>
          </w:p>
          <w:p w14:paraId="72817E5C" w14:textId="08208C44" w:rsidR="00012D5B" w:rsidRDefault="00012D5B" w:rsidP="00DD0B17">
            <w:pPr>
              <w:numPr>
                <w:ilvl w:val="0"/>
                <w:numId w:val="10"/>
              </w:numPr>
              <w:rPr>
                <w:rFonts w:ascii="Arial" w:hAnsi="Arial" w:cs="Arial"/>
              </w:rPr>
            </w:pPr>
            <w:r>
              <w:rPr>
                <w:rFonts w:ascii="Arial" w:hAnsi="Arial" w:cs="Arial"/>
              </w:rPr>
              <w:t xml:space="preserve">Receive Order </w:t>
            </w:r>
          </w:p>
          <w:p w14:paraId="63B1B1F1" w14:textId="228157E2" w:rsidR="003B5439" w:rsidRDefault="003B5439" w:rsidP="003B5439">
            <w:pPr>
              <w:rPr>
                <w:rFonts w:ascii="Arial" w:hAnsi="Arial" w:cs="Arial"/>
              </w:rPr>
            </w:pPr>
          </w:p>
          <w:p w14:paraId="28152661" w14:textId="6A631D2D" w:rsidR="00012D5B" w:rsidRDefault="003B5439" w:rsidP="00DD0B17">
            <w:pPr>
              <w:numPr>
                <w:ilvl w:val="0"/>
                <w:numId w:val="10"/>
              </w:numPr>
              <w:rPr>
                <w:rFonts w:ascii="Arial" w:hAnsi="Arial" w:cs="Arial"/>
              </w:rPr>
            </w:pPr>
            <w:r>
              <w:rPr>
                <w:rFonts w:ascii="Arial" w:hAnsi="Arial" w:cs="Arial"/>
              </w:rPr>
              <w:t>Sales Order</w:t>
            </w:r>
          </w:p>
          <w:p w14:paraId="77632CDF" w14:textId="27E292A8" w:rsidR="003B5439" w:rsidRDefault="003B5439" w:rsidP="003B5439">
            <w:pPr>
              <w:rPr>
                <w:rFonts w:ascii="Arial" w:hAnsi="Arial" w:cs="Arial"/>
              </w:rPr>
            </w:pPr>
          </w:p>
          <w:p w14:paraId="537C9EC3" w14:textId="5AFFD177" w:rsidR="00012D5B" w:rsidRDefault="00012D5B" w:rsidP="00DD0B17">
            <w:pPr>
              <w:numPr>
                <w:ilvl w:val="0"/>
                <w:numId w:val="10"/>
              </w:numPr>
              <w:rPr>
                <w:rFonts w:ascii="Arial" w:hAnsi="Arial" w:cs="Arial"/>
              </w:rPr>
            </w:pPr>
            <w:r>
              <w:rPr>
                <w:rFonts w:ascii="Arial" w:hAnsi="Arial" w:cs="Arial"/>
              </w:rPr>
              <w:t>Prepare Shipment</w:t>
            </w:r>
          </w:p>
          <w:p w14:paraId="231396AD" w14:textId="43DD79EC" w:rsidR="003B5439" w:rsidRDefault="003B5439" w:rsidP="003B5439">
            <w:pPr>
              <w:rPr>
                <w:rFonts w:ascii="Arial" w:hAnsi="Arial" w:cs="Arial"/>
              </w:rPr>
            </w:pPr>
          </w:p>
          <w:p w14:paraId="7B4443DD" w14:textId="7A42AEA4" w:rsidR="00012D5B" w:rsidRDefault="00012D5B" w:rsidP="00DD0B17">
            <w:pPr>
              <w:numPr>
                <w:ilvl w:val="0"/>
                <w:numId w:val="10"/>
              </w:numPr>
              <w:rPr>
                <w:rFonts w:ascii="Arial" w:hAnsi="Arial" w:cs="Arial"/>
              </w:rPr>
            </w:pPr>
            <w:r>
              <w:rPr>
                <w:rFonts w:ascii="Arial" w:hAnsi="Arial" w:cs="Arial"/>
              </w:rPr>
              <w:t>Send Shipment</w:t>
            </w:r>
          </w:p>
          <w:p w14:paraId="6B32D41E" w14:textId="65DD97C3" w:rsidR="003B5439" w:rsidRDefault="003B5439" w:rsidP="003B5439">
            <w:pPr>
              <w:rPr>
                <w:rFonts w:ascii="Arial" w:hAnsi="Arial" w:cs="Arial"/>
              </w:rPr>
            </w:pPr>
          </w:p>
          <w:p w14:paraId="571E2668" w14:textId="2779C21A" w:rsidR="00012D5B" w:rsidRDefault="00012D5B" w:rsidP="00DD0B17">
            <w:pPr>
              <w:numPr>
                <w:ilvl w:val="0"/>
                <w:numId w:val="10"/>
              </w:numPr>
              <w:rPr>
                <w:rFonts w:ascii="Arial" w:hAnsi="Arial" w:cs="Arial"/>
              </w:rPr>
            </w:pPr>
            <w:r>
              <w:rPr>
                <w:rFonts w:ascii="Arial" w:hAnsi="Arial" w:cs="Arial"/>
              </w:rPr>
              <w:t>Send Invoice</w:t>
            </w:r>
          </w:p>
          <w:p w14:paraId="05181FD0" w14:textId="6D16C95D" w:rsidR="003B5439" w:rsidRDefault="003B5439" w:rsidP="003B5439">
            <w:pPr>
              <w:rPr>
                <w:rFonts w:ascii="Arial" w:hAnsi="Arial" w:cs="Arial"/>
              </w:rPr>
            </w:pPr>
          </w:p>
          <w:p w14:paraId="37A9CDD3" w14:textId="45A30981" w:rsidR="00012D5B" w:rsidRDefault="00012D5B" w:rsidP="00DD0B17">
            <w:pPr>
              <w:numPr>
                <w:ilvl w:val="0"/>
                <w:numId w:val="10"/>
              </w:numPr>
              <w:rPr>
                <w:rFonts w:ascii="Arial" w:hAnsi="Arial" w:cs="Arial"/>
              </w:rPr>
            </w:pPr>
            <w:r>
              <w:rPr>
                <w:rFonts w:ascii="Arial" w:hAnsi="Arial" w:cs="Arial"/>
              </w:rPr>
              <w:t>Receive Payment</w:t>
            </w:r>
          </w:p>
          <w:p w14:paraId="1AB078CD" w14:textId="31CB69C5" w:rsidR="003B5439" w:rsidRDefault="003B5439" w:rsidP="003B5439">
            <w:pPr>
              <w:rPr>
                <w:rFonts w:ascii="Arial" w:hAnsi="Arial" w:cs="Arial"/>
              </w:rPr>
            </w:pPr>
          </w:p>
          <w:p w14:paraId="5C99813F" w14:textId="1BEC71D5" w:rsidR="0052522F" w:rsidRPr="00E400B6" w:rsidRDefault="00012D5B" w:rsidP="003B5439">
            <w:pPr>
              <w:numPr>
                <w:ilvl w:val="0"/>
                <w:numId w:val="10"/>
              </w:numPr>
              <w:rPr>
                <w:rFonts w:ascii="Arial" w:hAnsi="Arial" w:cs="Arial"/>
              </w:rPr>
            </w:pPr>
            <w:r>
              <w:rPr>
                <w:rFonts w:ascii="Arial" w:hAnsi="Arial" w:cs="Arial"/>
              </w:rPr>
              <w:t>Post Payment</w:t>
            </w:r>
          </w:p>
        </w:tc>
      </w:tr>
    </w:tbl>
    <w:tbl>
      <w:tblPr>
        <w:tblpPr w:leftFromText="187" w:rightFromText="187" w:vertAnchor="page" w:horzAnchor="margin" w:tblpY="3856"/>
        <w:tblW w:w="0" w:type="auto"/>
        <w:tblLook w:val="04A0" w:firstRow="1" w:lastRow="0" w:firstColumn="1" w:lastColumn="0" w:noHBand="0" w:noVBand="1"/>
      </w:tblPr>
      <w:tblGrid>
        <w:gridCol w:w="2610"/>
      </w:tblGrid>
      <w:tr w:rsidR="00EA0261" w:rsidRPr="00E400B6" w14:paraId="74447FE6" w14:textId="77777777" w:rsidTr="00B452A0">
        <w:tc>
          <w:tcPr>
            <w:tcW w:w="2610" w:type="dxa"/>
          </w:tcPr>
          <w:p w14:paraId="56F0C226" w14:textId="77777777" w:rsidR="00EA0261" w:rsidRPr="00E400B6" w:rsidRDefault="00EA0261" w:rsidP="00B452A0">
            <w:pPr>
              <w:rPr>
                <w:rFonts w:ascii="Arial" w:hAnsi="Arial" w:cs="Arial"/>
                <w:b/>
              </w:rPr>
            </w:pPr>
            <w:r w:rsidRPr="00FE15E3">
              <w:rPr>
                <w:rFonts w:ascii="Arial" w:hAnsi="Arial" w:cs="Arial"/>
                <w:b/>
                <w:sz w:val="28"/>
              </w:rPr>
              <w:t>PRODUCT</w:t>
            </w:r>
          </w:p>
          <w:p w14:paraId="6D551646" w14:textId="58979B72" w:rsidR="00EA0261" w:rsidRPr="00E400B6" w:rsidRDefault="00EA0261" w:rsidP="00B452A0">
            <w:pPr>
              <w:rPr>
                <w:rFonts w:ascii="Arial" w:hAnsi="Arial" w:cs="Arial"/>
              </w:rPr>
            </w:pPr>
            <w:r w:rsidRPr="00FE15E3">
              <w:rPr>
                <w:rFonts w:ascii="Arial" w:hAnsi="Arial" w:cs="Arial"/>
              </w:rPr>
              <w:t xml:space="preserve">SAP </w:t>
            </w:r>
            <w:r w:rsidR="001C3AB3">
              <w:rPr>
                <w:rFonts w:ascii="Arial" w:hAnsi="Arial" w:cs="Arial"/>
              </w:rPr>
              <w:t>S/4HANA 1709</w:t>
            </w:r>
          </w:p>
        </w:tc>
      </w:tr>
      <w:tr w:rsidR="00EA0261" w:rsidRPr="00E400B6" w14:paraId="246BCCEA" w14:textId="77777777" w:rsidTr="00B452A0">
        <w:tc>
          <w:tcPr>
            <w:tcW w:w="2610" w:type="dxa"/>
          </w:tcPr>
          <w:p w14:paraId="02EBA028" w14:textId="77777777" w:rsidR="00EA0261" w:rsidRPr="00E400B6" w:rsidRDefault="00EA0261" w:rsidP="00B452A0">
            <w:pPr>
              <w:rPr>
                <w:rFonts w:ascii="Arial" w:hAnsi="Arial" w:cs="Arial"/>
              </w:rPr>
            </w:pPr>
          </w:p>
        </w:tc>
      </w:tr>
      <w:tr w:rsidR="00EA0261" w:rsidRPr="00E400B6" w14:paraId="1B2D1027" w14:textId="77777777" w:rsidTr="00B452A0">
        <w:tc>
          <w:tcPr>
            <w:tcW w:w="2610" w:type="dxa"/>
          </w:tcPr>
          <w:p w14:paraId="56A0F132" w14:textId="77777777" w:rsidR="00EA0261" w:rsidRPr="00E400B6" w:rsidRDefault="00EA0261" w:rsidP="00B452A0">
            <w:pPr>
              <w:rPr>
                <w:rFonts w:ascii="Arial" w:hAnsi="Arial" w:cs="Arial"/>
                <w:b/>
              </w:rPr>
            </w:pPr>
            <w:r w:rsidRPr="00FE15E3">
              <w:rPr>
                <w:rFonts w:ascii="Arial" w:hAnsi="Arial" w:cs="Arial"/>
                <w:b/>
                <w:sz w:val="28"/>
              </w:rPr>
              <w:t>REVISED</w:t>
            </w:r>
          </w:p>
          <w:p w14:paraId="7751E0E1" w14:textId="47A91519" w:rsidR="00EA0261" w:rsidRPr="00E400B6" w:rsidRDefault="001C3AB3" w:rsidP="00FC4AB0">
            <w:pPr>
              <w:rPr>
                <w:rFonts w:ascii="Arial" w:hAnsi="Arial" w:cs="Arial"/>
              </w:rPr>
            </w:pPr>
            <w:r>
              <w:rPr>
                <w:rFonts w:ascii="Arial" w:hAnsi="Arial" w:cs="Arial"/>
              </w:rPr>
              <w:t>0</w:t>
            </w:r>
            <w:r w:rsidR="00FC4AB0">
              <w:rPr>
                <w:rFonts w:ascii="Arial" w:hAnsi="Arial" w:cs="Arial"/>
              </w:rPr>
              <w:t>3</w:t>
            </w:r>
            <w:r>
              <w:rPr>
                <w:rFonts w:ascii="Arial" w:hAnsi="Arial" w:cs="Arial"/>
              </w:rPr>
              <w:t>/</w:t>
            </w:r>
            <w:r w:rsidR="000E2AD1">
              <w:rPr>
                <w:rFonts w:ascii="Arial" w:hAnsi="Arial" w:cs="Arial"/>
              </w:rPr>
              <w:t>2</w:t>
            </w:r>
            <w:r w:rsidR="00FC4AB0">
              <w:rPr>
                <w:rFonts w:ascii="Arial" w:hAnsi="Arial" w:cs="Arial"/>
              </w:rPr>
              <w:t>2</w:t>
            </w:r>
            <w:r w:rsidR="00D850EC">
              <w:rPr>
                <w:rFonts w:ascii="Arial" w:hAnsi="Arial" w:cs="Arial"/>
              </w:rPr>
              <w:t>/20</w:t>
            </w:r>
            <w:r w:rsidR="00E61DE7">
              <w:rPr>
                <w:rFonts w:ascii="Arial" w:hAnsi="Arial" w:cs="Arial"/>
              </w:rPr>
              <w:t>20</w:t>
            </w:r>
          </w:p>
        </w:tc>
      </w:tr>
      <w:tr w:rsidR="00EA0261" w:rsidRPr="00E400B6" w14:paraId="3C202157" w14:textId="77777777" w:rsidTr="00B452A0">
        <w:tc>
          <w:tcPr>
            <w:tcW w:w="2610" w:type="dxa"/>
          </w:tcPr>
          <w:p w14:paraId="2AD157C0" w14:textId="77777777" w:rsidR="00EA0261" w:rsidRPr="00E400B6" w:rsidRDefault="00EA0261" w:rsidP="00B452A0">
            <w:pPr>
              <w:rPr>
                <w:rFonts w:ascii="Arial" w:hAnsi="Arial" w:cs="Arial"/>
              </w:rPr>
            </w:pPr>
          </w:p>
        </w:tc>
      </w:tr>
      <w:tr w:rsidR="00EA0261" w:rsidRPr="00E400B6" w14:paraId="3ADB61A0" w14:textId="77777777" w:rsidTr="00B452A0">
        <w:tc>
          <w:tcPr>
            <w:tcW w:w="2610" w:type="dxa"/>
          </w:tcPr>
          <w:p w14:paraId="37ABD01C" w14:textId="77777777" w:rsidR="00EA0261" w:rsidRPr="00FE15E3" w:rsidRDefault="00EA0261" w:rsidP="00B452A0">
            <w:pPr>
              <w:rPr>
                <w:rFonts w:ascii="Arial" w:hAnsi="Arial" w:cs="Arial"/>
                <w:b/>
                <w:sz w:val="28"/>
              </w:rPr>
            </w:pPr>
            <w:r w:rsidRPr="00FE15E3">
              <w:rPr>
                <w:rFonts w:ascii="Arial" w:hAnsi="Arial" w:cs="Arial"/>
                <w:b/>
                <w:sz w:val="28"/>
              </w:rPr>
              <w:t>FOCUS</w:t>
            </w:r>
          </w:p>
          <w:p w14:paraId="3793C438" w14:textId="7BF1240C" w:rsidR="00580AE9" w:rsidRPr="00E400B6" w:rsidRDefault="003B5439" w:rsidP="003B5439">
            <w:pPr>
              <w:rPr>
                <w:rFonts w:ascii="Arial" w:hAnsi="Arial" w:cs="Arial"/>
              </w:rPr>
            </w:pPr>
            <w:r>
              <w:rPr>
                <w:rFonts w:ascii="Arial" w:hAnsi="Arial" w:cs="Arial"/>
              </w:rPr>
              <w:t>Fulfillment Process</w:t>
            </w:r>
          </w:p>
        </w:tc>
      </w:tr>
      <w:tr w:rsidR="00EA0261" w:rsidRPr="00E400B6" w14:paraId="78B57CF0" w14:textId="77777777" w:rsidTr="00B452A0">
        <w:tc>
          <w:tcPr>
            <w:tcW w:w="2610" w:type="dxa"/>
          </w:tcPr>
          <w:p w14:paraId="0D3D0355" w14:textId="77777777" w:rsidR="00EA0261" w:rsidRPr="00E400B6" w:rsidRDefault="00EA0261" w:rsidP="00B452A0">
            <w:pPr>
              <w:rPr>
                <w:rFonts w:ascii="Arial" w:hAnsi="Arial" w:cs="Arial"/>
              </w:rPr>
            </w:pPr>
          </w:p>
        </w:tc>
      </w:tr>
      <w:tr w:rsidR="00EA0261" w:rsidRPr="00E400B6" w14:paraId="7C2AB207" w14:textId="77777777" w:rsidTr="00B452A0">
        <w:tc>
          <w:tcPr>
            <w:tcW w:w="2610" w:type="dxa"/>
          </w:tcPr>
          <w:p w14:paraId="6586F1B4" w14:textId="77777777" w:rsidR="00EA0261" w:rsidRPr="00FE15E3" w:rsidRDefault="00EA0261" w:rsidP="00B452A0">
            <w:pPr>
              <w:rPr>
                <w:rFonts w:ascii="Arial" w:hAnsi="Arial" w:cs="Arial"/>
                <w:b/>
                <w:sz w:val="28"/>
              </w:rPr>
            </w:pPr>
            <w:r w:rsidRPr="00FE15E3">
              <w:rPr>
                <w:rFonts w:ascii="Arial" w:hAnsi="Arial" w:cs="Arial"/>
                <w:b/>
                <w:sz w:val="28"/>
              </w:rPr>
              <w:t>AUTHORS</w:t>
            </w:r>
          </w:p>
          <w:p w14:paraId="04F3839A" w14:textId="77777777" w:rsidR="00EA0261" w:rsidRPr="00FE15E3" w:rsidRDefault="00EA0261" w:rsidP="00B452A0">
            <w:pPr>
              <w:rPr>
                <w:rFonts w:ascii="Arial" w:hAnsi="Arial" w:cs="Arial"/>
              </w:rPr>
            </w:pPr>
            <w:proofErr w:type="spellStart"/>
            <w:r w:rsidRPr="00FE15E3">
              <w:rPr>
                <w:rFonts w:ascii="Arial" w:hAnsi="Arial" w:cs="Arial"/>
              </w:rPr>
              <w:t>Simha</w:t>
            </w:r>
            <w:proofErr w:type="spellEnd"/>
            <w:r w:rsidRPr="00FE15E3">
              <w:rPr>
                <w:rFonts w:ascii="Arial" w:hAnsi="Arial" w:cs="Arial"/>
              </w:rPr>
              <w:t xml:space="preserve"> R. </w:t>
            </w:r>
            <w:proofErr w:type="spellStart"/>
            <w:r w:rsidRPr="00FE15E3">
              <w:rPr>
                <w:rFonts w:ascii="Arial" w:hAnsi="Arial" w:cs="Arial"/>
              </w:rPr>
              <w:t>Magal</w:t>
            </w:r>
            <w:proofErr w:type="spellEnd"/>
          </w:p>
          <w:p w14:paraId="0D0C4C11" w14:textId="3F73BECC" w:rsidR="00EA0261" w:rsidRPr="00FE15E3" w:rsidRDefault="003B5439" w:rsidP="00B452A0">
            <w:pPr>
              <w:rPr>
                <w:rFonts w:ascii="Arial" w:hAnsi="Arial" w:cs="Arial"/>
              </w:rPr>
            </w:pPr>
            <w:r>
              <w:rPr>
                <w:rFonts w:ascii="Arial" w:hAnsi="Arial" w:cs="Arial"/>
              </w:rPr>
              <w:t>Jeff Word</w:t>
            </w:r>
          </w:p>
          <w:p w14:paraId="3B711475" w14:textId="3B59746B" w:rsidR="00EA0261" w:rsidRPr="00E400B6" w:rsidRDefault="00EA0261" w:rsidP="0052522F">
            <w:pPr>
              <w:rPr>
                <w:rFonts w:ascii="Arial" w:hAnsi="Arial" w:cs="Arial"/>
              </w:rPr>
            </w:pPr>
          </w:p>
        </w:tc>
      </w:tr>
      <w:tr w:rsidR="00EA0261" w:rsidRPr="00E400B6" w14:paraId="2FB9FA49" w14:textId="77777777" w:rsidTr="00B452A0">
        <w:tc>
          <w:tcPr>
            <w:tcW w:w="2610" w:type="dxa"/>
          </w:tcPr>
          <w:p w14:paraId="5205DAB1" w14:textId="77777777" w:rsidR="00EA0261" w:rsidRPr="00FE15E3" w:rsidRDefault="00EA0261" w:rsidP="00B452A0">
            <w:pPr>
              <w:rPr>
                <w:rFonts w:ascii="Arial" w:hAnsi="Arial" w:cs="Arial"/>
                <w:b/>
                <w:sz w:val="28"/>
              </w:rPr>
            </w:pPr>
            <w:r w:rsidRPr="00FE15E3">
              <w:rPr>
                <w:rFonts w:ascii="Arial" w:hAnsi="Arial" w:cs="Arial"/>
                <w:b/>
                <w:sz w:val="28"/>
              </w:rPr>
              <w:t>VERSION</w:t>
            </w:r>
          </w:p>
          <w:p w14:paraId="540D3BC4" w14:textId="71EF0728" w:rsidR="00EA0261" w:rsidRDefault="001C3AB3" w:rsidP="00B452A0">
            <w:pPr>
              <w:rPr>
                <w:rFonts w:ascii="Arial" w:hAnsi="Arial" w:cs="Arial"/>
              </w:rPr>
            </w:pPr>
            <w:r>
              <w:rPr>
                <w:rFonts w:ascii="Arial" w:hAnsi="Arial" w:cs="Arial"/>
              </w:rPr>
              <w:t>1.</w:t>
            </w:r>
            <w:r w:rsidR="001E1C0B">
              <w:rPr>
                <w:rFonts w:ascii="Arial" w:hAnsi="Arial" w:cs="Arial"/>
              </w:rPr>
              <w:t>4</w:t>
            </w:r>
            <w:r w:rsidR="00E273C4">
              <w:rPr>
                <w:rFonts w:ascii="Arial" w:hAnsi="Arial" w:cs="Arial"/>
              </w:rPr>
              <w:t xml:space="preserve"> MCC</w:t>
            </w:r>
          </w:p>
          <w:p w14:paraId="5DC5AAE2" w14:textId="77777777" w:rsidR="00CC6BF5" w:rsidRDefault="00CC6BF5" w:rsidP="00B452A0">
            <w:pPr>
              <w:rPr>
                <w:rFonts w:ascii="Arial" w:hAnsi="Arial" w:cs="Arial"/>
              </w:rPr>
            </w:pPr>
          </w:p>
          <w:p w14:paraId="020337C7" w14:textId="77777777" w:rsidR="00CC6BF5" w:rsidRDefault="00CC6BF5" w:rsidP="00CC6BF5">
            <w:pPr>
              <w:rPr>
                <w:rFonts w:ascii="Arial" w:hAnsi="Arial" w:cs="Arial"/>
                <w:b/>
                <w:sz w:val="28"/>
              </w:rPr>
            </w:pPr>
            <w:r>
              <w:rPr>
                <w:rFonts w:ascii="Arial" w:hAnsi="Arial" w:cs="Arial"/>
                <w:b/>
                <w:sz w:val="28"/>
              </w:rPr>
              <w:t>TESTED</w:t>
            </w:r>
          </w:p>
          <w:p w14:paraId="507F8F87" w14:textId="6F9A8A34" w:rsidR="00CC6BF5" w:rsidRDefault="00CC6BF5" w:rsidP="00CC6BF5">
            <w:pPr>
              <w:rPr>
                <w:rFonts w:ascii="Arial" w:hAnsi="Arial" w:cs="Arial"/>
              </w:rPr>
            </w:pPr>
            <w:r>
              <w:rPr>
                <w:rFonts w:ascii="Arial" w:hAnsi="Arial" w:cs="Arial"/>
              </w:rPr>
              <w:t>Date:</w:t>
            </w:r>
            <w:r w:rsidR="001C3AB3">
              <w:rPr>
                <w:rFonts w:ascii="Arial" w:hAnsi="Arial" w:cs="Arial"/>
              </w:rPr>
              <w:t xml:space="preserve"> 0</w:t>
            </w:r>
            <w:r w:rsidR="00FC4AB0">
              <w:rPr>
                <w:rFonts w:ascii="Arial" w:hAnsi="Arial" w:cs="Arial"/>
              </w:rPr>
              <w:t>3</w:t>
            </w:r>
            <w:r w:rsidR="001C3AB3">
              <w:rPr>
                <w:rFonts w:ascii="Arial" w:hAnsi="Arial" w:cs="Arial"/>
              </w:rPr>
              <w:t>/</w:t>
            </w:r>
            <w:r w:rsidR="000E2AD1">
              <w:rPr>
                <w:rFonts w:ascii="Arial" w:hAnsi="Arial" w:cs="Arial"/>
              </w:rPr>
              <w:t>2</w:t>
            </w:r>
            <w:r w:rsidR="00FC4AB0">
              <w:rPr>
                <w:rFonts w:ascii="Arial" w:hAnsi="Arial" w:cs="Arial"/>
              </w:rPr>
              <w:t>2</w:t>
            </w:r>
            <w:r w:rsidR="00D850EC">
              <w:rPr>
                <w:rFonts w:ascii="Arial" w:hAnsi="Arial" w:cs="Arial"/>
              </w:rPr>
              <w:t>/20</w:t>
            </w:r>
            <w:r w:rsidR="00E61DE7">
              <w:rPr>
                <w:rFonts w:ascii="Arial" w:hAnsi="Arial" w:cs="Arial"/>
              </w:rPr>
              <w:t>20</w:t>
            </w:r>
          </w:p>
          <w:p w14:paraId="48B21DC3" w14:textId="76782DAA" w:rsidR="00CC6BF5" w:rsidRDefault="00CC6BF5" w:rsidP="00CC6BF5">
            <w:pPr>
              <w:rPr>
                <w:rFonts w:ascii="Arial" w:hAnsi="Arial" w:cs="Arial"/>
              </w:rPr>
            </w:pPr>
            <w:r>
              <w:rPr>
                <w:rFonts w:ascii="Arial" w:hAnsi="Arial" w:cs="Arial"/>
              </w:rPr>
              <w:t>System:</w:t>
            </w:r>
            <w:r w:rsidR="001C3AB3">
              <w:rPr>
                <w:rFonts w:ascii="Arial" w:hAnsi="Arial" w:cs="Arial"/>
              </w:rPr>
              <w:t xml:space="preserve"> </w:t>
            </w:r>
            <w:r w:rsidR="000E2AD1">
              <w:rPr>
                <w:rFonts w:ascii="Arial" w:hAnsi="Arial" w:cs="Arial"/>
              </w:rPr>
              <w:t>MG</w:t>
            </w:r>
            <w:r w:rsidR="00AA4AAF">
              <w:rPr>
                <w:rFonts w:ascii="Arial" w:hAnsi="Arial" w:cs="Arial"/>
              </w:rPr>
              <w:t>L</w:t>
            </w:r>
          </w:p>
          <w:p w14:paraId="45A395E3" w14:textId="7A9914F3" w:rsidR="00CC6BF5" w:rsidRPr="00E400B6" w:rsidRDefault="00CC6BF5" w:rsidP="00B452A0">
            <w:pPr>
              <w:rPr>
                <w:rFonts w:ascii="Arial" w:hAnsi="Arial" w:cs="Arial"/>
              </w:rPr>
            </w:pPr>
          </w:p>
        </w:tc>
      </w:tr>
    </w:tbl>
    <w:tbl>
      <w:tblPr>
        <w:tblpPr w:leftFromText="187" w:rightFromText="187" w:vertAnchor="page" w:horzAnchor="page" w:tblpX="7951" w:tblpY="3781"/>
        <w:tblW w:w="0" w:type="auto"/>
        <w:tblLook w:val="04A0" w:firstRow="1" w:lastRow="0" w:firstColumn="1" w:lastColumn="0" w:noHBand="0" w:noVBand="1"/>
      </w:tblPr>
      <w:tblGrid>
        <w:gridCol w:w="3351"/>
      </w:tblGrid>
      <w:tr w:rsidR="00EA0261" w:rsidRPr="00E400B6" w14:paraId="7D6B227C" w14:textId="77777777" w:rsidTr="00B452A0">
        <w:tc>
          <w:tcPr>
            <w:tcW w:w="3351" w:type="dxa"/>
          </w:tcPr>
          <w:p w14:paraId="064B157D" w14:textId="77777777" w:rsidR="00EA0261" w:rsidRPr="00FE15E3" w:rsidRDefault="00EA0261" w:rsidP="00B452A0">
            <w:pPr>
              <w:rPr>
                <w:rFonts w:ascii="Arial" w:hAnsi="Arial" w:cs="Arial"/>
                <w:b/>
                <w:sz w:val="28"/>
              </w:rPr>
            </w:pPr>
            <w:r w:rsidRPr="00FE15E3">
              <w:rPr>
                <w:rFonts w:ascii="Arial" w:hAnsi="Arial" w:cs="Arial"/>
                <w:b/>
                <w:sz w:val="28"/>
              </w:rPr>
              <w:t>ACKNOWLEDGEMENT</w:t>
            </w:r>
          </w:p>
          <w:p w14:paraId="1C7339D8" w14:textId="77777777" w:rsidR="00453DEF" w:rsidRPr="00FE15E3" w:rsidRDefault="00453DEF" w:rsidP="00453DEF">
            <w:pPr>
              <w:rPr>
                <w:rFonts w:ascii="Arial" w:hAnsi="Arial" w:cs="Arial"/>
              </w:rPr>
            </w:pPr>
            <w:bookmarkStart w:id="1" w:name="_Hlk482102950"/>
            <w:r>
              <w:rPr>
                <w:rFonts w:ascii="Arial" w:hAnsi="Arial" w:cs="Arial"/>
              </w:rPr>
              <w:t>These are</w:t>
            </w:r>
            <w:r w:rsidRPr="00FE15E3">
              <w:rPr>
                <w:rFonts w:ascii="Arial" w:hAnsi="Arial" w:cs="Arial"/>
              </w:rPr>
              <w:t xml:space="preserve"> t</w:t>
            </w:r>
            <w:r>
              <w:rPr>
                <w:rFonts w:ascii="Arial" w:hAnsi="Arial" w:cs="Arial"/>
              </w:rPr>
              <w:t xml:space="preserve">he GBI exercises </w:t>
            </w:r>
            <w:r w:rsidRPr="00FE15E3">
              <w:rPr>
                <w:rFonts w:ascii="Arial" w:hAnsi="Arial" w:cs="Arial"/>
              </w:rPr>
              <w:t xml:space="preserve">developed by </w:t>
            </w:r>
            <w:proofErr w:type="spellStart"/>
            <w:r w:rsidRPr="00FE15E3">
              <w:rPr>
                <w:rFonts w:ascii="Arial" w:hAnsi="Arial" w:cs="Arial"/>
              </w:rPr>
              <w:t>Simha</w:t>
            </w:r>
            <w:proofErr w:type="spellEnd"/>
            <w:r w:rsidRPr="00FE15E3">
              <w:rPr>
                <w:rFonts w:ascii="Arial" w:hAnsi="Arial" w:cs="Arial"/>
              </w:rPr>
              <w:t xml:space="preserve"> R. </w:t>
            </w:r>
            <w:proofErr w:type="spellStart"/>
            <w:r w:rsidRPr="00FE15E3">
              <w:rPr>
                <w:rFonts w:ascii="Arial" w:hAnsi="Arial" w:cs="Arial"/>
              </w:rPr>
              <w:t>Magal</w:t>
            </w:r>
            <w:proofErr w:type="spellEnd"/>
            <w:r>
              <w:rPr>
                <w:rFonts w:ascii="Arial" w:hAnsi="Arial" w:cs="Arial"/>
              </w:rPr>
              <w:t xml:space="preserve"> and Jeff Word</w:t>
            </w:r>
            <w:r w:rsidRPr="00FE15E3">
              <w:rPr>
                <w:rFonts w:ascii="Arial" w:hAnsi="Arial" w:cs="Arial"/>
              </w:rPr>
              <w:t xml:space="preserve">.  </w:t>
            </w:r>
          </w:p>
          <w:p w14:paraId="0B7EC5E6" w14:textId="77777777" w:rsidR="00453DEF" w:rsidRPr="00FE15E3" w:rsidRDefault="00453DEF" w:rsidP="00453DEF">
            <w:pPr>
              <w:rPr>
                <w:rFonts w:ascii="Arial" w:hAnsi="Arial" w:cs="Arial"/>
              </w:rPr>
            </w:pPr>
          </w:p>
          <w:p w14:paraId="68EA3E76" w14:textId="02CA90D7" w:rsidR="00EA0261" w:rsidRPr="00E400B6" w:rsidRDefault="00453DEF" w:rsidP="00453DEF">
            <w:pPr>
              <w:rPr>
                <w:rFonts w:ascii="Arial" w:hAnsi="Arial" w:cs="Arial"/>
              </w:rPr>
            </w:pPr>
            <w:r w:rsidRPr="00FE15E3">
              <w:rPr>
                <w:rFonts w:ascii="Arial" w:hAnsi="Arial" w:cs="Arial"/>
              </w:rPr>
              <w:t xml:space="preserve">These exercises include </w:t>
            </w:r>
            <w:r>
              <w:rPr>
                <w:rFonts w:ascii="Arial" w:hAnsi="Arial" w:cs="Arial"/>
              </w:rPr>
              <w:t xml:space="preserve">concepts discussed in the book, </w:t>
            </w:r>
            <w:r>
              <w:rPr>
                <w:rFonts w:ascii="Arial" w:hAnsi="Arial" w:cs="Arial"/>
                <w:i/>
              </w:rPr>
              <w:t>Integrated Business Processes with ERP Systems</w:t>
            </w:r>
            <w:r w:rsidRPr="00FE15E3">
              <w:rPr>
                <w:rFonts w:ascii="Arial" w:hAnsi="Arial" w:cs="Arial"/>
              </w:rPr>
              <w:t xml:space="preserve"> (</w:t>
            </w:r>
            <w:proofErr w:type="spellStart"/>
            <w:r w:rsidRPr="00FE15E3">
              <w:rPr>
                <w:rFonts w:ascii="Arial" w:hAnsi="Arial" w:cs="Arial"/>
              </w:rPr>
              <w:t>Epistemy</w:t>
            </w:r>
            <w:proofErr w:type="spellEnd"/>
            <w:r w:rsidRPr="00FE15E3">
              <w:rPr>
                <w:rFonts w:ascii="Arial" w:hAnsi="Arial" w:cs="Arial"/>
              </w:rPr>
              <w:t xml:space="preserve"> Press, 201</w:t>
            </w:r>
            <w:r>
              <w:rPr>
                <w:rFonts w:ascii="Arial" w:hAnsi="Arial" w:cs="Arial"/>
              </w:rPr>
              <w:t>2</w:t>
            </w:r>
            <w:r w:rsidRPr="00FE15E3">
              <w:rPr>
                <w:rFonts w:ascii="Arial" w:hAnsi="Arial" w:cs="Arial"/>
              </w:rPr>
              <w:t>).</w:t>
            </w:r>
            <w:bookmarkEnd w:id="1"/>
          </w:p>
        </w:tc>
      </w:tr>
    </w:tbl>
    <w:p w14:paraId="1216E549" w14:textId="77777777" w:rsidR="00EA0261" w:rsidRPr="00E400B6" w:rsidRDefault="00EA0261" w:rsidP="00FE1FBE"/>
    <w:p w14:paraId="1366ED46" w14:textId="77777777" w:rsidR="00EA0261" w:rsidRDefault="00EA0261" w:rsidP="00EA0261">
      <w:pPr>
        <w:jc w:val="right"/>
      </w:pPr>
    </w:p>
    <w:tbl>
      <w:tblPr>
        <w:tblpPr w:leftFromText="187" w:rightFromText="187" w:vertAnchor="page" w:horzAnchor="margin" w:tblpY="10081"/>
        <w:tblOverlap w:val="never"/>
        <w:tblW w:w="10366" w:type="dxa"/>
        <w:tblLook w:val="04A0" w:firstRow="1" w:lastRow="0" w:firstColumn="1" w:lastColumn="0" w:noHBand="0" w:noVBand="1"/>
      </w:tblPr>
      <w:tblGrid>
        <w:gridCol w:w="10366"/>
      </w:tblGrid>
      <w:tr w:rsidR="00EA0261" w:rsidRPr="00E400B6" w14:paraId="6C026086" w14:textId="77777777" w:rsidTr="00B452A0">
        <w:trPr>
          <w:trHeight w:val="925"/>
        </w:trPr>
        <w:tc>
          <w:tcPr>
            <w:tcW w:w="10366" w:type="dxa"/>
          </w:tcPr>
          <w:p w14:paraId="6EA96268" w14:textId="5733E4CB" w:rsidR="00EA0261" w:rsidRPr="00E400B6" w:rsidRDefault="00EA0261" w:rsidP="00B452A0">
            <w:pPr>
              <w:rPr>
                <w:rFonts w:ascii="Arial" w:hAnsi="Arial" w:cs="Arial"/>
                <w:b/>
              </w:rPr>
            </w:pPr>
            <w:r w:rsidRPr="00FE15E3">
              <w:rPr>
                <w:rFonts w:ascii="Arial" w:hAnsi="Arial" w:cs="Arial"/>
                <w:b/>
                <w:sz w:val="28"/>
              </w:rPr>
              <w:t>PREREQUISITES</w:t>
            </w:r>
          </w:p>
          <w:p w14:paraId="733110A9" w14:textId="0C15504D" w:rsidR="00EA0261" w:rsidRPr="00FE15E3" w:rsidRDefault="00EA0261" w:rsidP="00AB343F">
            <w:pPr>
              <w:numPr>
                <w:ilvl w:val="0"/>
                <w:numId w:val="16"/>
              </w:numPr>
              <w:rPr>
                <w:rFonts w:ascii="Arial" w:hAnsi="Arial" w:cs="Arial"/>
              </w:rPr>
            </w:pPr>
            <w:r w:rsidRPr="00FE15E3">
              <w:rPr>
                <w:rFonts w:ascii="Arial" w:hAnsi="Arial" w:cs="Arial"/>
              </w:rPr>
              <w:t>You should be fam</w:t>
            </w:r>
            <w:r w:rsidR="001C3AB3">
              <w:rPr>
                <w:rFonts w:ascii="Arial" w:hAnsi="Arial" w:cs="Arial"/>
              </w:rPr>
              <w:t>iliar with navigation in SAP HANA</w:t>
            </w:r>
          </w:p>
          <w:p w14:paraId="3C591E5A" w14:textId="4973CC9A" w:rsidR="00EA0261" w:rsidRPr="00FE15E3" w:rsidRDefault="00EA0261" w:rsidP="00B452A0">
            <w:pPr>
              <w:ind w:left="446"/>
              <w:rPr>
                <w:rFonts w:ascii="Arial" w:hAnsi="Arial" w:cs="Arial"/>
              </w:rPr>
            </w:pPr>
          </w:p>
          <w:p w14:paraId="41EE3F62" w14:textId="66CE4458" w:rsidR="00EA0261" w:rsidRPr="00136AC1" w:rsidRDefault="004939EA" w:rsidP="00AB343F">
            <w:pPr>
              <w:numPr>
                <w:ilvl w:val="0"/>
                <w:numId w:val="16"/>
              </w:numPr>
              <w:rPr>
                <w:rFonts w:ascii="Arial" w:hAnsi="Arial" w:cs="Arial"/>
              </w:rPr>
            </w:pPr>
            <w:r>
              <w:rPr>
                <w:rFonts w:ascii="Arial" w:hAnsi="Arial" w:cs="Arial"/>
              </w:rPr>
              <w:t>Completed Exercises 02-01 through 05-01</w:t>
            </w:r>
          </w:p>
        </w:tc>
      </w:tr>
    </w:tbl>
    <w:p w14:paraId="323DF149" w14:textId="2951B53D" w:rsidR="00EA0261" w:rsidRDefault="00EA0261" w:rsidP="00EA0261"/>
    <w:p w14:paraId="3EA2A9A5" w14:textId="3958568A" w:rsidR="003B5439" w:rsidRDefault="003B5439" w:rsidP="00EA0261"/>
    <w:p w14:paraId="0CFCC633" w14:textId="77777777" w:rsidR="003B5439" w:rsidRDefault="003B5439" w:rsidP="00EA0261"/>
    <w:p w14:paraId="302B3820" w14:textId="0514FD05" w:rsidR="003B5439" w:rsidRDefault="003B5439" w:rsidP="00EA0261"/>
    <w:p w14:paraId="170B6701" w14:textId="68AC6CF3" w:rsidR="003B5439" w:rsidRDefault="003B5439" w:rsidP="00EA0261"/>
    <w:p w14:paraId="0B1E81FA" w14:textId="3DC94D15" w:rsidR="00C969B0" w:rsidRDefault="00C969B0" w:rsidP="00EA0261"/>
    <w:p w14:paraId="4FAFD16B" w14:textId="47956325" w:rsidR="003B5439" w:rsidRDefault="003B5439" w:rsidP="00EA0261"/>
    <w:p w14:paraId="6BFDD810" w14:textId="79B79B1B" w:rsidR="00EA0261" w:rsidRDefault="00EA0261" w:rsidP="00EA0261"/>
    <w:p w14:paraId="14D417C6" w14:textId="10481030" w:rsidR="00EA0261" w:rsidRDefault="00EA0261" w:rsidP="00EA0261">
      <w:pPr>
        <w:jc w:val="right"/>
      </w:pPr>
    </w:p>
    <w:p w14:paraId="37A1AF25" w14:textId="50C8F0A3" w:rsidR="00FE1FBE" w:rsidRDefault="00FE1FBE" w:rsidP="00EA0261">
      <w:pPr>
        <w:jc w:val="right"/>
      </w:pPr>
    </w:p>
    <w:p w14:paraId="47C48105" w14:textId="5896748E" w:rsidR="00FE1FBE" w:rsidRDefault="00FE1FBE" w:rsidP="00EA0261">
      <w:pPr>
        <w:jc w:val="right"/>
      </w:pPr>
    </w:p>
    <w:p w14:paraId="1F026054" w14:textId="393629D8" w:rsidR="00FE1FBE" w:rsidRDefault="00FE1FBE" w:rsidP="00EA0261">
      <w:pPr>
        <w:jc w:val="right"/>
      </w:pPr>
    </w:p>
    <w:p w14:paraId="6DF00734" w14:textId="13C653EF" w:rsidR="00FE1FBE" w:rsidRDefault="002470D2" w:rsidP="00EA0261">
      <w:pPr>
        <w:jc w:val="right"/>
      </w:pPr>
      <w:r>
        <w:rPr>
          <w:noProof/>
        </w:rPr>
        <w:drawing>
          <wp:anchor distT="0" distB="0" distL="114300" distR="114300" simplePos="0" relativeHeight="251697152" behindDoc="0" locked="0" layoutInCell="1" allowOverlap="1" wp14:anchorId="31B026FF" wp14:editId="3A8EB019">
            <wp:simplePos x="0" y="0"/>
            <wp:positionH relativeFrom="margin">
              <wp:posOffset>5189220</wp:posOffset>
            </wp:positionH>
            <wp:positionV relativeFrom="paragraph">
              <wp:posOffset>940435</wp:posOffset>
            </wp:positionV>
            <wp:extent cx="723900" cy="1129665"/>
            <wp:effectExtent l="0" t="0" r="0" b="0"/>
            <wp:wrapSquare wrapText="bothSides"/>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5413C" w14:textId="4CF8B1AC" w:rsidR="00FE1FBE" w:rsidRDefault="002470D2" w:rsidP="00EA0261">
      <w:pPr>
        <w:jc w:val="right"/>
      </w:pPr>
      <w:r w:rsidRPr="00AA5CEB">
        <w:rPr>
          <w:rFonts w:cs="Times New Roman"/>
          <w:noProof/>
        </w:rPr>
        <w:drawing>
          <wp:anchor distT="0" distB="0" distL="114300" distR="114300" simplePos="0" relativeHeight="251699200" behindDoc="0" locked="0" layoutInCell="1" allowOverlap="1" wp14:anchorId="679077A1" wp14:editId="4EEAE2A4">
            <wp:simplePos x="0" y="0"/>
            <wp:positionH relativeFrom="margin">
              <wp:posOffset>6350</wp:posOffset>
            </wp:positionH>
            <wp:positionV relativeFrom="paragraph">
              <wp:posOffset>49530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3"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40583AC" w14:textId="77777777" w:rsidR="002470D2" w:rsidRDefault="002470D2" w:rsidP="00EA0261">
      <w:pPr>
        <w:jc w:val="right"/>
        <w:rPr>
          <w:rFonts w:cs="Times New Roman"/>
          <w:sz w:val="20"/>
        </w:rPr>
      </w:pPr>
    </w:p>
    <w:p w14:paraId="02992C03" w14:textId="77777777" w:rsidR="002470D2" w:rsidRDefault="002470D2" w:rsidP="00EA0261">
      <w:pPr>
        <w:jc w:val="right"/>
        <w:rPr>
          <w:rFonts w:cs="Times New Roman"/>
          <w:sz w:val="20"/>
        </w:rPr>
      </w:pPr>
    </w:p>
    <w:p w14:paraId="493A305A" w14:textId="77777777" w:rsidR="002470D2" w:rsidRDefault="002470D2" w:rsidP="00EA0261">
      <w:pPr>
        <w:jc w:val="right"/>
        <w:rPr>
          <w:rFonts w:cs="Times New Roman"/>
          <w:sz w:val="20"/>
        </w:rPr>
      </w:pPr>
    </w:p>
    <w:p w14:paraId="585DCE8E" w14:textId="77777777" w:rsidR="002470D2" w:rsidRDefault="002470D2" w:rsidP="00EA0261">
      <w:pPr>
        <w:jc w:val="right"/>
        <w:rPr>
          <w:rFonts w:cs="Times New Roman"/>
          <w:sz w:val="20"/>
        </w:rPr>
      </w:pPr>
    </w:p>
    <w:p w14:paraId="21C9F09C" w14:textId="77777777" w:rsidR="002470D2" w:rsidRDefault="002470D2" w:rsidP="00EA0261">
      <w:pPr>
        <w:jc w:val="right"/>
        <w:rPr>
          <w:rFonts w:cs="Times New Roman"/>
          <w:sz w:val="20"/>
        </w:rPr>
      </w:pPr>
    </w:p>
    <w:p w14:paraId="5B204E09" w14:textId="77777777" w:rsidR="002470D2" w:rsidRDefault="002470D2" w:rsidP="00EA0261">
      <w:pPr>
        <w:jc w:val="right"/>
        <w:rPr>
          <w:rFonts w:cs="Times New Roman"/>
          <w:sz w:val="20"/>
        </w:rPr>
      </w:pPr>
    </w:p>
    <w:p w14:paraId="2F28C048" w14:textId="1055C916" w:rsidR="00EA0261" w:rsidRPr="007B3D66" w:rsidRDefault="00EA0261" w:rsidP="00EA0261">
      <w:pPr>
        <w:jc w:val="right"/>
        <w:rPr>
          <w:sz w:val="20"/>
        </w:rPr>
      </w:pPr>
      <w:proofErr w:type="gramStart"/>
      <w:r w:rsidRPr="007B3D66">
        <w:rPr>
          <w:rFonts w:cs="Times New Roman"/>
          <w:sz w:val="20"/>
        </w:rPr>
        <w:t>© 20</w:t>
      </w:r>
      <w:r w:rsidR="002470D2">
        <w:rPr>
          <w:rFonts w:cs="Times New Roman"/>
          <w:sz w:val="20"/>
        </w:rPr>
        <w:t>20</w:t>
      </w:r>
      <w:r w:rsidRPr="007B3D66">
        <w:rPr>
          <w:rFonts w:cs="Times New Roman"/>
          <w:sz w:val="20"/>
        </w:rPr>
        <w:t xml:space="preserve"> </w:t>
      </w:r>
      <w:proofErr w:type="spellStart"/>
      <w:r w:rsidRPr="007B3D66">
        <w:rPr>
          <w:sz w:val="20"/>
        </w:rPr>
        <w:t>Epistemy</w:t>
      </w:r>
      <w:proofErr w:type="spellEnd"/>
      <w:r w:rsidRPr="007B3D66">
        <w:rPr>
          <w:sz w:val="20"/>
        </w:rPr>
        <w:t xml:space="preserve"> Press, L</w:t>
      </w:r>
      <w:r>
        <w:rPr>
          <w:sz w:val="20"/>
        </w:rPr>
        <w:t>LC.</w:t>
      </w:r>
      <w:proofErr w:type="gramEnd"/>
    </w:p>
    <w:p w14:paraId="496560C6" w14:textId="6F215CA6" w:rsidR="00EA0261" w:rsidRPr="003B5439" w:rsidRDefault="00453DEF" w:rsidP="003B5439">
      <w:pPr>
        <w:jc w:val="right"/>
        <w:rPr>
          <w:sz w:val="20"/>
        </w:rPr>
      </w:pPr>
      <w:r>
        <w:rPr>
          <w:sz w:val="20"/>
        </w:rPr>
        <w:t xml:space="preserve">Screenshots © </w:t>
      </w:r>
      <w:r w:rsidR="000E2AD1">
        <w:rPr>
          <w:sz w:val="20"/>
        </w:rPr>
        <w:t>20</w:t>
      </w:r>
      <w:r w:rsidR="002470D2">
        <w:rPr>
          <w:sz w:val="20"/>
        </w:rPr>
        <w:t>20</w:t>
      </w:r>
      <w:r w:rsidR="00EA0261" w:rsidRPr="007B3D66">
        <w:rPr>
          <w:sz w:val="20"/>
        </w:rPr>
        <w:t xml:space="preserve"> SAP SE</w:t>
      </w:r>
      <w:r w:rsidR="00EA0261">
        <w:br w:type="page"/>
      </w:r>
    </w:p>
    <w:bookmarkStart w:id="2" w:name="_Toc460333091"/>
    <w:bookmarkStart w:id="3" w:name="_Toc472509404"/>
    <w:p w14:paraId="364A8D26" w14:textId="14A20168" w:rsidR="005C4327" w:rsidRPr="00FC45F8" w:rsidRDefault="005C4327" w:rsidP="00FE1FBE">
      <w:pPr>
        <w:pStyle w:val="GBIPartHeader"/>
      </w:pPr>
      <w:r>
        <w:rPr>
          <w:noProof/>
        </w:rPr>
        <w:lastRenderedPageBreak/>
        <mc:AlternateContent>
          <mc:Choice Requires="wps">
            <w:drawing>
              <wp:anchor distT="0" distB="0" distL="114300" distR="114300" simplePos="0" relativeHeight="251668480" behindDoc="0" locked="0" layoutInCell="1" allowOverlap="1" wp14:anchorId="6E2A4214" wp14:editId="757FDC37">
                <wp:simplePos x="0" y="0"/>
                <wp:positionH relativeFrom="margin">
                  <wp:align>left</wp:align>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2E5618" id="Rectangle 86" o:spid="_x0000_s1026" style="position:absolute;margin-left:0;margin-top:72.9pt;width:24.8pt;height:25.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" fillcolor="#365f91 [2404]" stroked="f">
                <w10:wrap type="through" anchorx="margin" anchory="page"/>
              </v:rect>
            </w:pict>
          </mc:Fallback>
        </mc:AlternateContent>
      </w:r>
      <w:bookmarkEnd w:id="2"/>
      <w:bookmarkEnd w:id="3"/>
      <w:r w:rsidR="000C7C2A">
        <w:rPr>
          <w:noProof/>
        </w:rPr>
        <w:t>Table of Contents</w:t>
      </w:r>
    </w:p>
    <w:p w14:paraId="6515B2CA" w14:textId="45383B69" w:rsidR="005C4327" w:rsidRPr="00446174" w:rsidRDefault="004939EA" w:rsidP="005C4327">
      <w:r w:rsidRPr="00AA5CEB">
        <w:rPr>
          <w:noProof/>
        </w:rPr>
        <w:drawing>
          <wp:inline distT="0" distB="0" distL="0" distR="0" wp14:anchorId="194C1758" wp14:editId="12298FE0">
            <wp:extent cx="5943600" cy="804333"/>
            <wp:effectExtent l="57150" t="0" r="57150" b="3429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012D5B" w:rsidRPr="00AA5CEB">
        <w:rPr>
          <w:noProof/>
        </w:rPr>
        <w:drawing>
          <wp:inline distT="0" distB="0" distL="0" distR="0" wp14:anchorId="62B3C4E7" wp14:editId="5A89484A">
            <wp:extent cx="5943600" cy="643467"/>
            <wp:effectExtent l="57150" t="0" r="76200" b="42545"/>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95D25F" w14:textId="77777777" w:rsidR="008538D0" w:rsidRDefault="008538D0" w:rsidP="002E5479"/>
    <w:p w14:paraId="79133D75" w14:textId="50DFAA51" w:rsidR="00483F29" w:rsidRPr="00FE1FBE" w:rsidRDefault="005C4327" w:rsidP="00496661">
      <w:pPr>
        <w:spacing w:line="360" w:lineRule="auto"/>
        <w:rPr>
          <w:rStyle w:val="GBITableofContentsHeader"/>
        </w:rPr>
      </w:pPr>
      <w:r w:rsidRPr="00FE1FBE">
        <w:rPr>
          <w:rStyle w:val="GBITableofContentsHeader"/>
        </w:rPr>
        <w:t>Table of Contents</w:t>
      </w:r>
    </w:p>
    <w:p w14:paraId="39CD7468" w14:textId="77777777" w:rsidR="00FC4AB0" w:rsidRDefault="00496661">
      <w:pPr>
        <w:pStyle w:val="TOC1"/>
        <w:rPr>
          <w:noProof/>
          <w:color w:val="auto"/>
        </w:rPr>
      </w:pPr>
      <w:r>
        <w:fldChar w:fldCharType="begin"/>
      </w:r>
      <w:r>
        <w:instrText xml:space="preserve"> TOC \h \z \t "GBI Section Header,1" </w:instrText>
      </w:r>
      <w:r>
        <w:fldChar w:fldCharType="separate"/>
      </w:r>
      <w:hyperlink w:anchor="_Toc35815823" w:history="1">
        <w:r w:rsidR="00FC4AB0" w:rsidRPr="00D65C79">
          <w:rPr>
            <w:rStyle w:val="Hyperlink"/>
            <w:noProof/>
            <w:lang w:bidi="en-US"/>
          </w:rPr>
          <w:t>Section 1.1: Receive Inquiry</w:t>
        </w:r>
        <w:r w:rsidR="00FC4AB0">
          <w:rPr>
            <w:noProof/>
            <w:webHidden/>
          </w:rPr>
          <w:tab/>
        </w:r>
        <w:r w:rsidR="00FC4AB0">
          <w:rPr>
            <w:noProof/>
            <w:webHidden/>
          </w:rPr>
          <w:fldChar w:fldCharType="begin"/>
        </w:r>
        <w:r w:rsidR="00FC4AB0">
          <w:rPr>
            <w:noProof/>
            <w:webHidden/>
          </w:rPr>
          <w:instrText xml:space="preserve"> PAGEREF _Toc35815823 \h </w:instrText>
        </w:r>
        <w:r w:rsidR="00FC4AB0">
          <w:rPr>
            <w:noProof/>
            <w:webHidden/>
          </w:rPr>
        </w:r>
        <w:r w:rsidR="00FC4AB0">
          <w:rPr>
            <w:noProof/>
            <w:webHidden/>
          </w:rPr>
          <w:fldChar w:fldCharType="separate"/>
        </w:r>
        <w:r w:rsidR="00FC4AB0">
          <w:rPr>
            <w:noProof/>
            <w:webHidden/>
          </w:rPr>
          <w:t>3</w:t>
        </w:r>
        <w:r w:rsidR="00FC4AB0">
          <w:rPr>
            <w:noProof/>
            <w:webHidden/>
          </w:rPr>
          <w:fldChar w:fldCharType="end"/>
        </w:r>
      </w:hyperlink>
    </w:p>
    <w:p w14:paraId="19F7865C" w14:textId="77777777" w:rsidR="00FC4AB0" w:rsidRDefault="00F133ED">
      <w:pPr>
        <w:pStyle w:val="TOC1"/>
        <w:rPr>
          <w:noProof/>
          <w:color w:val="auto"/>
        </w:rPr>
      </w:pPr>
      <w:hyperlink w:anchor="_Toc35815824" w:history="1">
        <w:r w:rsidR="00FC4AB0" w:rsidRPr="00D65C79">
          <w:rPr>
            <w:rStyle w:val="Hyperlink"/>
            <w:noProof/>
            <w:lang w:bidi="en-US"/>
          </w:rPr>
          <w:t>Section 1.2: Create Quotation</w:t>
        </w:r>
        <w:r w:rsidR="00FC4AB0">
          <w:rPr>
            <w:noProof/>
            <w:webHidden/>
          </w:rPr>
          <w:tab/>
        </w:r>
        <w:r w:rsidR="00FC4AB0">
          <w:rPr>
            <w:noProof/>
            <w:webHidden/>
          </w:rPr>
          <w:fldChar w:fldCharType="begin"/>
        </w:r>
        <w:r w:rsidR="00FC4AB0">
          <w:rPr>
            <w:noProof/>
            <w:webHidden/>
          </w:rPr>
          <w:instrText xml:space="preserve"> PAGEREF _Toc35815824 \h </w:instrText>
        </w:r>
        <w:r w:rsidR="00FC4AB0">
          <w:rPr>
            <w:noProof/>
            <w:webHidden/>
          </w:rPr>
        </w:r>
        <w:r w:rsidR="00FC4AB0">
          <w:rPr>
            <w:noProof/>
            <w:webHidden/>
          </w:rPr>
          <w:fldChar w:fldCharType="separate"/>
        </w:r>
        <w:r w:rsidR="00FC4AB0">
          <w:rPr>
            <w:noProof/>
            <w:webHidden/>
          </w:rPr>
          <w:t>4</w:t>
        </w:r>
        <w:r w:rsidR="00FC4AB0">
          <w:rPr>
            <w:noProof/>
            <w:webHidden/>
          </w:rPr>
          <w:fldChar w:fldCharType="end"/>
        </w:r>
      </w:hyperlink>
    </w:p>
    <w:p w14:paraId="47EA4353" w14:textId="77777777" w:rsidR="00FC4AB0" w:rsidRDefault="00F133ED">
      <w:pPr>
        <w:pStyle w:val="TOC1"/>
        <w:rPr>
          <w:noProof/>
          <w:color w:val="auto"/>
        </w:rPr>
      </w:pPr>
      <w:hyperlink w:anchor="_Toc35815825" w:history="1">
        <w:r w:rsidR="00FC4AB0" w:rsidRPr="00D65C79">
          <w:rPr>
            <w:rStyle w:val="Hyperlink"/>
            <w:noProof/>
            <w:lang w:bidi="en-US"/>
          </w:rPr>
          <w:t>Section 1.3: Receive Order</w:t>
        </w:r>
        <w:r w:rsidR="00FC4AB0">
          <w:rPr>
            <w:noProof/>
            <w:webHidden/>
          </w:rPr>
          <w:tab/>
        </w:r>
        <w:r w:rsidR="00FC4AB0">
          <w:rPr>
            <w:noProof/>
            <w:webHidden/>
          </w:rPr>
          <w:fldChar w:fldCharType="begin"/>
        </w:r>
        <w:r w:rsidR="00FC4AB0">
          <w:rPr>
            <w:noProof/>
            <w:webHidden/>
          </w:rPr>
          <w:instrText xml:space="preserve"> PAGEREF _Toc35815825 \h </w:instrText>
        </w:r>
        <w:r w:rsidR="00FC4AB0">
          <w:rPr>
            <w:noProof/>
            <w:webHidden/>
          </w:rPr>
        </w:r>
        <w:r w:rsidR="00FC4AB0">
          <w:rPr>
            <w:noProof/>
            <w:webHidden/>
          </w:rPr>
          <w:fldChar w:fldCharType="separate"/>
        </w:r>
        <w:r w:rsidR="00FC4AB0">
          <w:rPr>
            <w:noProof/>
            <w:webHidden/>
          </w:rPr>
          <w:t>7</w:t>
        </w:r>
        <w:r w:rsidR="00FC4AB0">
          <w:rPr>
            <w:noProof/>
            <w:webHidden/>
          </w:rPr>
          <w:fldChar w:fldCharType="end"/>
        </w:r>
      </w:hyperlink>
    </w:p>
    <w:p w14:paraId="0125A112" w14:textId="77777777" w:rsidR="00FC4AB0" w:rsidRDefault="00F133ED">
      <w:pPr>
        <w:pStyle w:val="TOC1"/>
        <w:rPr>
          <w:noProof/>
          <w:color w:val="auto"/>
        </w:rPr>
      </w:pPr>
      <w:hyperlink w:anchor="_Toc35815826" w:history="1">
        <w:r w:rsidR="00FC4AB0" w:rsidRPr="00D65C79">
          <w:rPr>
            <w:rStyle w:val="Hyperlink"/>
            <w:noProof/>
            <w:lang w:bidi="en-US"/>
          </w:rPr>
          <w:t>Section 1.4: Sales Order</w:t>
        </w:r>
        <w:r w:rsidR="00FC4AB0">
          <w:rPr>
            <w:noProof/>
            <w:webHidden/>
          </w:rPr>
          <w:tab/>
        </w:r>
        <w:r w:rsidR="00FC4AB0">
          <w:rPr>
            <w:noProof/>
            <w:webHidden/>
          </w:rPr>
          <w:fldChar w:fldCharType="begin"/>
        </w:r>
        <w:r w:rsidR="00FC4AB0">
          <w:rPr>
            <w:noProof/>
            <w:webHidden/>
          </w:rPr>
          <w:instrText xml:space="preserve"> PAGEREF _Toc35815826 \h </w:instrText>
        </w:r>
        <w:r w:rsidR="00FC4AB0">
          <w:rPr>
            <w:noProof/>
            <w:webHidden/>
          </w:rPr>
        </w:r>
        <w:r w:rsidR="00FC4AB0">
          <w:rPr>
            <w:noProof/>
            <w:webHidden/>
          </w:rPr>
          <w:fldChar w:fldCharType="separate"/>
        </w:r>
        <w:r w:rsidR="00FC4AB0">
          <w:rPr>
            <w:noProof/>
            <w:webHidden/>
          </w:rPr>
          <w:t>8</w:t>
        </w:r>
        <w:r w:rsidR="00FC4AB0">
          <w:rPr>
            <w:noProof/>
            <w:webHidden/>
          </w:rPr>
          <w:fldChar w:fldCharType="end"/>
        </w:r>
      </w:hyperlink>
    </w:p>
    <w:p w14:paraId="1BA0E1D2" w14:textId="77777777" w:rsidR="00FC4AB0" w:rsidRDefault="00F133ED">
      <w:pPr>
        <w:pStyle w:val="TOC1"/>
        <w:rPr>
          <w:noProof/>
          <w:color w:val="auto"/>
        </w:rPr>
      </w:pPr>
      <w:hyperlink w:anchor="_Toc35815827" w:history="1">
        <w:r w:rsidR="00FC4AB0" w:rsidRPr="00D65C79">
          <w:rPr>
            <w:rStyle w:val="Hyperlink"/>
            <w:noProof/>
            <w:lang w:bidi="en-US"/>
          </w:rPr>
          <w:t>Section 1.5: Prepare Shipment</w:t>
        </w:r>
        <w:r w:rsidR="00FC4AB0">
          <w:rPr>
            <w:noProof/>
            <w:webHidden/>
          </w:rPr>
          <w:tab/>
        </w:r>
        <w:r w:rsidR="00FC4AB0">
          <w:rPr>
            <w:noProof/>
            <w:webHidden/>
          </w:rPr>
          <w:fldChar w:fldCharType="begin"/>
        </w:r>
        <w:r w:rsidR="00FC4AB0">
          <w:rPr>
            <w:noProof/>
            <w:webHidden/>
          </w:rPr>
          <w:instrText xml:space="preserve"> PAGEREF _Toc35815827 \h </w:instrText>
        </w:r>
        <w:r w:rsidR="00FC4AB0">
          <w:rPr>
            <w:noProof/>
            <w:webHidden/>
          </w:rPr>
        </w:r>
        <w:r w:rsidR="00FC4AB0">
          <w:rPr>
            <w:noProof/>
            <w:webHidden/>
          </w:rPr>
          <w:fldChar w:fldCharType="separate"/>
        </w:r>
        <w:r w:rsidR="00FC4AB0">
          <w:rPr>
            <w:noProof/>
            <w:webHidden/>
          </w:rPr>
          <w:t>10</w:t>
        </w:r>
        <w:r w:rsidR="00FC4AB0">
          <w:rPr>
            <w:noProof/>
            <w:webHidden/>
          </w:rPr>
          <w:fldChar w:fldCharType="end"/>
        </w:r>
      </w:hyperlink>
    </w:p>
    <w:p w14:paraId="0603E433" w14:textId="77777777" w:rsidR="00FC4AB0" w:rsidRDefault="00F133ED">
      <w:pPr>
        <w:pStyle w:val="TOC1"/>
        <w:rPr>
          <w:noProof/>
          <w:color w:val="auto"/>
        </w:rPr>
      </w:pPr>
      <w:hyperlink w:anchor="_Toc35815828" w:history="1">
        <w:r w:rsidR="00FC4AB0" w:rsidRPr="00D65C79">
          <w:rPr>
            <w:rStyle w:val="Hyperlink"/>
            <w:noProof/>
            <w:lang w:bidi="en-US"/>
          </w:rPr>
          <w:t>Section 1.6: Send Shipment</w:t>
        </w:r>
        <w:r w:rsidR="00FC4AB0">
          <w:rPr>
            <w:noProof/>
            <w:webHidden/>
          </w:rPr>
          <w:tab/>
        </w:r>
        <w:r w:rsidR="00FC4AB0">
          <w:rPr>
            <w:noProof/>
            <w:webHidden/>
          </w:rPr>
          <w:fldChar w:fldCharType="begin"/>
        </w:r>
        <w:r w:rsidR="00FC4AB0">
          <w:rPr>
            <w:noProof/>
            <w:webHidden/>
          </w:rPr>
          <w:instrText xml:space="preserve"> PAGEREF _Toc35815828 \h </w:instrText>
        </w:r>
        <w:r w:rsidR="00FC4AB0">
          <w:rPr>
            <w:noProof/>
            <w:webHidden/>
          </w:rPr>
        </w:r>
        <w:r w:rsidR="00FC4AB0">
          <w:rPr>
            <w:noProof/>
            <w:webHidden/>
          </w:rPr>
          <w:fldChar w:fldCharType="separate"/>
        </w:r>
        <w:r w:rsidR="00FC4AB0">
          <w:rPr>
            <w:noProof/>
            <w:webHidden/>
          </w:rPr>
          <w:t>12</w:t>
        </w:r>
        <w:r w:rsidR="00FC4AB0">
          <w:rPr>
            <w:noProof/>
            <w:webHidden/>
          </w:rPr>
          <w:fldChar w:fldCharType="end"/>
        </w:r>
      </w:hyperlink>
    </w:p>
    <w:p w14:paraId="5E562C44" w14:textId="77777777" w:rsidR="00FC4AB0" w:rsidRDefault="00F133ED">
      <w:pPr>
        <w:pStyle w:val="TOC1"/>
        <w:rPr>
          <w:noProof/>
          <w:color w:val="auto"/>
        </w:rPr>
      </w:pPr>
      <w:hyperlink w:anchor="_Toc35815829" w:history="1">
        <w:r w:rsidR="00FC4AB0" w:rsidRPr="00D65C79">
          <w:rPr>
            <w:rStyle w:val="Hyperlink"/>
            <w:noProof/>
            <w:lang w:bidi="en-US"/>
          </w:rPr>
          <w:t>Section 1.7: Send Invoice</w:t>
        </w:r>
        <w:r w:rsidR="00FC4AB0">
          <w:rPr>
            <w:noProof/>
            <w:webHidden/>
          </w:rPr>
          <w:tab/>
        </w:r>
        <w:r w:rsidR="00FC4AB0">
          <w:rPr>
            <w:noProof/>
            <w:webHidden/>
          </w:rPr>
          <w:fldChar w:fldCharType="begin"/>
        </w:r>
        <w:r w:rsidR="00FC4AB0">
          <w:rPr>
            <w:noProof/>
            <w:webHidden/>
          </w:rPr>
          <w:instrText xml:space="preserve"> PAGEREF _Toc35815829 \h </w:instrText>
        </w:r>
        <w:r w:rsidR="00FC4AB0">
          <w:rPr>
            <w:noProof/>
            <w:webHidden/>
          </w:rPr>
        </w:r>
        <w:r w:rsidR="00FC4AB0">
          <w:rPr>
            <w:noProof/>
            <w:webHidden/>
          </w:rPr>
          <w:fldChar w:fldCharType="separate"/>
        </w:r>
        <w:r w:rsidR="00FC4AB0">
          <w:rPr>
            <w:noProof/>
            <w:webHidden/>
          </w:rPr>
          <w:t>14</w:t>
        </w:r>
        <w:r w:rsidR="00FC4AB0">
          <w:rPr>
            <w:noProof/>
            <w:webHidden/>
          </w:rPr>
          <w:fldChar w:fldCharType="end"/>
        </w:r>
      </w:hyperlink>
    </w:p>
    <w:p w14:paraId="2AED0396" w14:textId="77777777" w:rsidR="00FC4AB0" w:rsidRDefault="00F133ED">
      <w:pPr>
        <w:pStyle w:val="TOC1"/>
        <w:rPr>
          <w:noProof/>
          <w:color w:val="auto"/>
        </w:rPr>
      </w:pPr>
      <w:hyperlink w:anchor="_Toc35815830" w:history="1">
        <w:r w:rsidR="00FC4AB0" w:rsidRPr="00D65C79">
          <w:rPr>
            <w:rStyle w:val="Hyperlink"/>
            <w:noProof/>
            <w:lang w:bidi="en-US"/>
          </w:rPr>
          <w:t>Section 1.8: Receive Payment</w:t>
        </w:r>
        <w:r w:rsidR="00FC4AB0">
          <w:rPr>
            <w:noProof/>
            <w:webHidden/>
          </w:rPr>
          <w:tab/>
        </w:r>
        <w:r w:rsidR="00FC4AB0">
          <w:rPr>
            <w:noProof/>
            <w:webHidden/>
          </w:rPr>
          <w:fldChar w:fldCharType="begin"/>
        </w:r>
        <w:r w:rsidR="00FC4AB0">
          <w:rPr>
            <w:noProof/>
            <w:webHidden/>
          </w:rPr>
          <w:instrText xml:space="preserve"> PAGEREF _Toc35815830 \h </w:instrText>
        </w:r>
        <w:r w:rsidR="00FC4AB0">
          <w:rPr>
            <w:noProof/>
            <w:webHidden/>
          </w:rPr>
        </w:r>
        <w:r w:rsidR="00FC4AB0">
          <w:rPr>
            <w:noProof/>
            <w:webHidden/>
          </w:rPr>
          <w:fldChar w:fldCharType="separate"/>
        </w:r>
        <w:r w:rsidR="00FC4AB0">
          <w:rPr>
            <w:noProof/>
            <w:webHidden/>
          </w:rPr>
          <w:t>16</w:t>
        </w:r>
        <w:r w:rsidR="00FC4AB0">
          <w:rPr>
            <w:noProof/>
            <w:webHidden/>
          </w:rPr>
          <w:fldChar w:fldCharType="end"/>
        </w:r>
      </w:hyperlink>
    </w:p>
    <w:p w14:paraId="61AF493D" w14:textId="77777777" w:rsidR="00FC4AB0" w:rsidRDefault="00F133ED">
      <w:pPr>
        <w:pStyle w:val="TOC1"/>
        <w:rPr>
          <w:noProof/>
          <w:color w:val="auto"/>
        </w:rPr>
      </w:pPr>
      <w:hyperlink w:anchor="_Toc35815831" w:history="1">
        <w:r w:rsidR="00FC4AB0" w:rsidRPr="00D65C79">
          <w:rPr>
            <w:rStyle w:val="Hyperlink"/>
            <w:noProof/>
            <w:lang w:bidi="en-US"/>
          </w:rPr>
          <w:t>Section 1.9: Post Payment</w:t>
        </w:r>
        <w:r w:rsidR="00FC4AB0">
          <w:rPr>
            <w:noProof/>
            <w:webHidden/>
          </w:rPr>
          <w:tab/>
        </w:r>
        <w:r w:rsidR="00FC4AB0">
          <w:rPr>
            <w:noProof/>
            <w:webHidden/>
          </w:rPr>
          <w:fldChar w:fldCharType="begin"/>
        </w:r>
        <w:r w:rsidR="00FC4AB0">
          <w:rPr>
            <w:noProof/>
            <w:webHidden/>
          </w:rPr>
          <w:instrText xml:space="preserve"> PAGEREF _Toc35815831 \h </w:instrText>
        </w:r>
        <w:r w:rsidR="00FC4AB0">
          <w:rPr>
            <w:noProof/>
            <w:webHidden/>
          </w:rPr>
        </w:r>
        <w:r w:rsidR="00FC4AB0">
          <w:rPr>
            <w:noProof/>
            <w:webHidden/>
          </w:rPr>
          <w:fldChar w:fldCharType="separate"/>
        </w:r>
        <w:r w:rsidR="00FC4AB0">
          <w:rPr>
            <w:noProof/>
            <w:webHidden/>
          </w:rPr>
          <w:t>17</w:t>
        </w:r>
        <w:r w:rsidR="00FC4AB0">
          <w:rPr>
            <w:noProof/>
            <w:webHidden/>
          </w:rPr>
          <w:fldChar w:fldCharType="end"/>
        </w:r>
      </w:hyperlink>
    </w:p>
    <w:p w14:paraId="5C6BA89C" w14:textId="03E1A3AE" w:rsidR="002E5479" w:rsidRDefault="00496661" w:rsidP="002E5479">
      <w:r>
        <w:fldChar w:fldCharType="end"/>
      </w:r>
    </w:p>
    <w:p w14:paraId="7681E6D0" w14:textId="08313099" w:rsidR="002E5479" w:rsidRDefault="002E5479" w:rsidP="0072406E">
      <w:pPr>
        <w:spacing w:after="200"/>
        <w:contextualSpacing/>
      </w:pPr>
    </w:p>
    <w:p w14:paraId="459E9266" w14:textId="722B3787" w:rsidR="002C4306" w:rsidRDefault="002E5479" w:rsidP="002E5479">
      <w:r>
        <w:br w:type="page"/>
      </w:r>
    </w:p>
    <w:p w14:paraId="26A7C71C" w14:textId="60B7633A" w:rsidR="00A6673E" w:rsidRPr="008308B6" w:rsidRDefault="0072406E" w:rsidP="00FE1FBE">
      <w:pPr>
        <w:pStyle w:val="GBISectionHeader"/>
        <w:framePr w:wrap="around"/>
      </w:pPr>
      <w:bookmarkStart w:id="4" w:name="_Toc35815823"/>
      <w:r>
        <w:lastRenderedPageBreak/>
        <w:t>Receive Inquiry</w:t>
      </w:r>
      <w:bookmarkEnd w:id="4"/>
    </w:p>
    <w:p w14:paraId="6F632CE4" w14:textId="25BEC06B" w:rsidR="00874E07" w:rsidRDefault="00874E07" w:rsidP="00557DB5"/>
    <w:p w14:paraId="21E8924E" w14:textId="28258D8C" w:rsidR="004939EA" w:rsidRDefault="004939EA" w:rsidP="00557DB5">
      <w:r w:rsidRPr="00AA5CEB">
        <w:rPr>
          <w:noProof/>
        </w:rPr>
        <w:drawing>
          <wp:inline distT="0" distB="0" distL="0" distR="0" wp14:anchorId="1EC97913" wp14:editId="64D6899A">
            <wp:extent cx="5943600" cy="803910"/>
            <wp:effectExtent l="19050" t="0" r="57150" b="1524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3B3ECBB" w14:textId="5DFFF81C" w:rsidR="00C969B0" w:rsidRDefault="00C969B0" w:rsidP="00557DB5">
      <w:r w:rsidRPr="00AA5CEB">
        <w:rPr>
          <w:noProof/>
        </w:rPr>
        <w:drawing>
          <wp:inline distT="0" distB="0" distL="0" distR="0" wp14:anchorId="3FDE2296" wp14:editId="711CEE22">
            <wp:extent cx="5943600" cy="643255"/>
            <wp:effectExtent l="57150" t="0" r="76200" b="42545"/>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86126F5" w14:textId="77777777" w:rsidR="004939EA" w:rsidRDefault="004939EA" w:rsidP="00557DB5"/>
    <w:p w14:paraId="0554D683" w14:textId="77777777" w:rsidR="00D065FA" w:rsidRDefault="00D065FA" w:rsidP="0072406E">
      <w:r>
        <w:t>In this section</w:t>
      </w:r>
      <w:r w:rsidR="0072406E">
        <w:t>, you look over the customer inqu</w:t>
      </w:r>
      <w:r>
        <w:t>iry that you received. This section</w:t>
      </w:r>
      <w:r w:rsidR="0072406E">
        <w:t xml:space="preserve"> has no SAP activity associated with it. </w:t>
      </w:r>
    </w:p>
    <w:p w14:paraId="01E9BC4E" w14:textId="77777777" w:rsidR="00D065FA" w:rsidRDefault="00D065FA" w:rsidP="0072406E"/>
    <w:p w14:paraId="599F8B41" w14:textId="31360EFD" w:rsidR="00F03DD0" w:rsidRDefault="0072406E" w:rsidP="0072406E">
      <w:r>
        <w:t>You have received the following sales inquiry from a customer which is requesting a price quotation for a list of products. These products consist of trading goods.</w:t>
      </w:r>
    </w:p>
    <w:p w14:paraId="6947281C" w14:textId="681B8C3C" w:rsidR="0072406E" w:rsidRDefault="003203F7" w:rsidP="00557DB5">
      <w:r>
        <w:rPr>
          <w:noProof/>
        </w:rPr>
        <mc:AlternateContent>
          <mc:Choice Requires="wps">
            <w:drawing>
              <wp:anchor distT="0" distB="0" distL="114300" distR="114300" simplePos="0" relativeHeight="251693056" behindDoc="0" locked="0" layoutInCell="1" allowOverlap="1" wp14:anchorId="5B7E10B4" wp14:editId="0A700C65">
                <wp:simplePos x="0" y="0"/>
                <wp:positionH relativeFrom="column">
                  <wp:posOffset>-95250</wp:posOffset>
                </wp:positionH>
                <wp:positionV relativeFrom="paragraph">
                  <wp:posOffset>142240</wp:posOffset>
                </wp:positionV>
                <wp:extent cx="6121400" cy="3314700"/>
                <wp:effectExtent l="0" t="0" r="12700" b="19050"/>
                <wp:wrapNone/>
                <wp:docPr id="457" name="Rectangle 457"/>
                <wp:cNvGraphicFramePr/>
                <a:graphic xmlns:a="http://schemas.openxmlformats.org/drawingml/2006/main">
                  <a:graphicData uri="http://schemas.microsoft.com/office/word/2010/wordprocessingShape">
                    <wps:wsp>
                      <wps:cNvSpPr/>
                      <wps:spPr>
                        <a:xfrm>
                          <a:off x="0" y="0"/>
                          <a:ext cx="6121400" cy="33147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A5D891" id="Rectangle 457" o:spid="_x0000_s1026" style="position:absolute;margin-left:-7.5pt;margin-top:11.2pt;width:482pt;height:261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" filled="f" strokecolor="black [3200]" strokeweight="2pt"/>
            </w:pict>
          </mc:Fallback>
        </mc:AlternateContent>
      </w:r>
    </w:p>
    <w:p w14:paraId="10E59D5F" w14:textId="66E0DC92" w:rsidR="003203F7" w:rsidRDefault="003203F7" w:rsidP="003203F7">
      <w:r>
        <w:t>To Whom It May Concern:</w:t>
      </w:r>
    </w:p>
    <w:p w14:paraId="53D311DD" w14:textId="4C717AE0" w:rsidR="003203F7" w:rsidRDefault="003203F7" w:rsidP="003203F7"/>
    <w:p w14:paraId="636128A5" w14:textId="5CAB875B" w:rsidR="003203F7" w:rsidRDefault="003203F7" w:rsidP="003203F7">
      <w:r>
        <w:t>My Name is Jeremy Jones and I am a purchasing agent for DC Bikes in our nation’s capital. I was looking through your catalog and would like to receive a quote for the following items:</w:t>
      </w:r>
    </w:p>
    <w:p w14:paraId="21612839" w14:textId="7050284B" w:rsidR="003203F7" w:rsidRDefault="003203F7" w:rsidP="003203F7"/>
    <w:tbl>
      <w:tblPr>
        <w:tblW w:w="9157" w:type="dxa"/>
        <w:tblInd w:w="108" w:type="dxa"/>
        <w:tblLook w:val="04A0" w:firstRow="1" w:lastRow="0" w:firstColumn="1" w:lastColumn="0" w:noHBand="0" w:noVBand="1"/>
      </w:tblPr>
      <w:tblGrid>
        <w:gridCol w:w="3156"/>
        <w:gridCol w:w="3156"/>
        <w:gridCol w:w="2845"/>
      </w:tblGrid>
      <w:tr w:rsidR="003203F7" w:rsidRPr="00D065FA" w14:paraId="5C151C3B" w14:textId="77777777" w:rsidTr="00D065F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750C3DD" w14:textId="77777777" w:rsidR="003203F7" w:rsidRPr="00D065FA" w:rsidRDefault="003203F7" w:rsidP="002C7D84">
            <w:pPr>
              <w:rPr>
                <w:b/>
              </w:rPr>
            </w:pPr>
            <w:r w:rsidRPr="00D065FA">
              <w:rPr>
                <w:b/>
              </w:rPr>
              <w:t>Material Description</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076AEC1" w14:textId="77777777" w:rsidR="003203F7" w:rsidRPr="00D065FA" w:rsidRDefault="003203F7" w:rsidP="002C7D84">
            <w:pPr>
              <w:rPr>
                <w:b/>
              </w:rPr>
            </w:pPr>
            <w:r w:rsidRPr="00D065FA">
              <w:rPr>
                <w:b/>
              </w:rPr>
              <w:t>Material Number</w:t>
            </w:r>
          </w:p>
        </w:tc>
        <w:tc>
          <w:tcPr>
            <w:tcW w:w="2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41B082A" w14:textId="77777777" w:rsidR="003203F7" w:rsidRPr="00D065FA" w:rsidRDefault="003203F7" w:rsidP="002C7D84">
            <w:pPr>
              <w:rPr>
                <w:b/>
              </w:rPr>
            </w:pPr>
            <w:r w:rsidRPr="00D065FA">
              <w:rPr>
                <w:b/>
              </w:rPr>
              <w:t>Quantity</w:t>
            </w:r>
          </w:p>
        </w:tc>
      </w:tr>
      <w:tr w:rsidR="003203F7" w:rsidRPr="00894761" w14:paraId="0852FFCC" w14:textId="77777777" w:rsidTr="00D065F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E8EFA2" w14:textId="77777777" w:rsidR="003203F7" w:rsidRPr="00D065FA" w:rsidRDefault="003203F7" w:rsidP="002C7D84">
            <w:pPr>
              <w:rPr>
                <w:i/>
              </w:rPr>
            </w:pPr>
            <w:r w:rsidRPr="00D065FA">
              <w:t>## Elbow Pads</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3DD86A" w14:textId="120BDB26" w:rsidR="003203F7" w:rsidRPr="00D065FA" w:rsidRDefault="003203F7" w:rsidP="002C7D84">
            <w:pPr>
              <w:rPr>
                <w:i/>
              </w:rPr>
            </w:pPr>
            <w:r w:rsidRPr="00D065FA">
              <w:t>EPAD10##</w:t>
            </w:r>
          </w:p>
        </w:tc>
        <w:tc>
          <w:tcPr>
            <w:tcW w:w="2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A44E0D" w14:textId="77777777" w:rsidR="003203F7" w:rsidRPr="00D065FA" w:rsidRDefault="003203F7" w:rsidP="002C7D84">
            <w:pPr>
              <w:rPr>
                <w:i/>
              </w:rPr>
            </w:pPr>
            <w:r w:rsidRPr="00D065FA">
              <w:t>20</w:t>
            </w:r>
          </w:p>
        </w:tc>
      </w:tr>
      <w:tr w:rsidR="003203F7" w14:paraId="7597FAFD" w14:textId="77777777" w:rsidTr="00D065F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2BFBFD" w14:textId="77777777" w:rsidR="003203F7" w:rsidRPr="00D065FA" w:rsidRDefault="003203F7" w:rsidP="002C7D84">
            <w:pPr>
              <w:rPr>
                <w:i/>
              </w:rPr>
            </w:pPr>
            <w:r w:rsidRPr="00D065FA">
              <w:t>## Road Helmet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6F12AA" w14:textId="77777777" w:rsidR="003203F7" w:rsidRPr="00D065FA" w:rsidRDefault="003203F7" w:rsidP="002C7D84">
            <w:pPr>
              <w:rPr>
                <w:i/>
              </w:rPr>
            </w:pPr>
            <w:r w:rsidRPr="00D065FA">
              <w:t>RHMT10##</w:t>
            </w:r>
          </w:p>
        </w:tc>
        <w:tc>
          <w:tcPr>
            <w:tcW w:w="2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2C0A68" w14:textId="77777777" w:rsidR="003203F7" w:rsidRPr="00D065FA" w:rsidRDefault="003203F7" w:rsidP="002C7D84">
            <w:pPr>
              <w:rPr>
                <w:i/>
              </w:rPr>
            </w:pPr>
            <w:r w:rsidRPr="00D065FA">
              <w:t>15</w:t>
            </w:r>
          </w:p>
        </w:tc>
      </w:tr>
      <w:tr w:rsidR="003203F7" w:rsidRPr="00837F34" w14:paraId="6A339911" w14:textId="77777777" w:rsidTr="00D065F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84B97D" w14:textId="77777777" w:rsidR="003203F7" w:rsidRPr="00D065FA" w:rsidRDefault="003203F7" w:rsidP="002C7D84">
            <w:pPr>
              <w:rPr>
                <w:i/>
              </w:rPr>
            </w:pPr>
            <w:r w:rsidRPr="00D065FA">
              <w:t>## Repair Kit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CCDABC" w14:textId="77777777" w:rsidR="003203F7" w:rsidRPr="00D065FA" w:rsidRDefault="003203F7" w:rsidP="002C7D84">
            <w:pPr>
              <w:rPr>
                <w:i/>
              </w:rPr>
            </w:pPr>
            <w:r w:rsidRPr="00D065FA">
              <w:t>RKIT10##</w:t>
            </w:r>
          </w:p>
        </w:tc>
        <w:tc>
          <w:tcPr>
            <w:tcW w:w="2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F02E79" w14:textId="77777777" w:rsidR="003203F7" w:rsidRPr="00D065FA" w:rsidRDefault="003203F7" w:rsidP="002C7D84">
            <w:pPr>
              <w:rPr>
                <w:i/>
              </w:rPr>
            </w:pPr>
            <w:r w:rsidRPr="00D065FA">
              <w:t>12</w:t>
            </w:r>
          </w:p>
        </w:tc>
      </w:tr>
    </w:tbl>
    <w:p w14:paraId="58841B75" w14:textId="34049BEB" w:rsidR="003203F7" w:rsidRDefault="003203F7" w:rsidP="003203F7"/>
    <w:p w14:paraId="5F1E4220" w14:textId="77777777" w:rsidR="003203F7" w:rsidRDefault="003203F7" w:rsidP="003203F7">
      <w:r>
        <w:t>A quote by email or fax would be ideal.</w:t>
      </w:r>
    </w:p>
    <w:p w14:paraId="26DBB1AC" w14:textId="77777777" w:rsidR="003203F7" w:rsidRDefault="003203F7" w:rsidP="003203F7">
      <w:r>
        <w:t>Thanks,</w:t>
      </w:r>
    </w:p>
    <w:p w14:paraId="553BEA7A" w14:textId="0EB13E68" w:rsidR="003203F7" w:rsidRDefault="003203F7" w:rsidP="003203F7">
      <w:r>
        <w:t>Jeremy Jones</w:t>
      </w:r>
    </w:p>
    <w:p w14:paraId="769F1FBC" w14:textId="77777777" w:rsidR="003203F7" w:rsidRDefault="003203F7" w:rsidP="003203F7">
      <w:r>
        <w:t>Purchasing Agent</w:t>
      </w:r>
    </w:p>
    <w:p w14:paraId="51917232" w14:textId="485392DD" w:rsidR="003203F7" w:rsidRDefault="003203F7" w:rsidP="003203F7">
      <w:r>
        <w:t>DC Bikes</w:t>
      </w:r>
    </w:p>
    <w:p w14:paraId="53D6CE97" w14:textId="77777777" w:rsidR="003203F7" w:rsidRDefault="003203F7" w:rsidP="003203F7">
      <w:r>
        <w:t>1300, Pennsylvania Ave</w:t>
      </w:r>
    </w:p>
    <w:p w14:paraId="72C05C4E" w14:textId="10503708" w:rsidR="003203F7" w:rsidRDefault="003203F7" w:rsidP="003203F7">
      <w:r>
        <w:t>Washington DC 20004</w:t>
      </w:r>
    </w:p>
    <w:p w14:paraId="58A21A4A" w14:textId="77777777" w:rsidR="003203F7" w:rsidRDefault="003203F7" w:rsidP="003203F7">
      <w:r>
        <w:t>Fax: (517)-555-1234</w:t>
      </w:r>
    </w:p>
    <w:p w14:paraId="7EF954E1" w14:textId="561C3DF4" w:rsidR="003203F7" w:rsidRDefault="003203F7" w:rsidP="00557DB5"/>
    <w:p w14:paraId="1481A83D" w14:textId="77777777" w:rsidR="00430E0F" w:rsidRDefault="00430E0F" w:rsidP="00557DB5"/>
    <w:p w14:paraId="03687B59" w14:textId="23D7705D" w:rsidR="003203F7" w:rsidRDefault="00D065FA" w:rsidP="00FE1FBE">
      <w:pPr>
        <w:pStyle w:val="GBIImportantInstruction"/>
      </w:pPr>
      <w:r>
        <w:t>This section</w:t>
      </w:r>
      <w:r w:rsidR="003203F7">
        <w:t xml:space="preserve"> has no SAP activity associated with it</w:t>
      </w:r>
    </w:p>
    <w:p w14:paraId="1DF5CB3B" w14:textId="2DEC2BD3" w:rsidR="003203F7" w:rsidRDefault="003203F7" w:rsidP="003203F7"/>
    <w:p w14:paraId="12746C53" w14:textId="4CD4B134" w:rsidR="003203F7" w:rsidRDefault="003203F7">
      <w:pPr>
        <w:ind w:left="446" w:hanging="360"/>
        <w:rPr>
          <w:lang w:bidi="en-US"/>
        </w:rPr>
      </w:pPr>
      <w:r>
        <w:rPr>
          <w:lang w:bidi="en-US"/>
        </w:rPr>
        <w:br w:type="page"/>
      </w:r>
    </w:p>
    <w:p w14:paraId="169F01D8" w14:textId="1A68F31F" w:rsidR="00763394" w:rsidRDefault="003203F7" w:rsidP="00FE1FBE">
      <w:pPr>
        <w:pStyle w:val="GBISectionHeader"/>
        <w:framePr w:wrap="around"/>
      </w:pPr>
      <w:bookmarkStart w:id="5" w:name="_Toc35815824"/>
      <w:r>
        <w:lastRenderedPageBreak/>
        <w:t>Create Quotation</w:t>
      </w:r>
      <w:bookmarkEnd w:id="5"/>
    </w:p>
    <w:p w14:paraId="515C0080" w14:textId="7565FDCC" w:rsidR="00606F45" w:rsidRDefault="00606F45" w:rsidP="00606F45">
      <w:pPr>
        <w:rPr>
          <w:noProof/>
        </w:rPr>
      </w:pPr>
    </w:p>
    <w:p w14:paraId="64C67BD6" w14:textId="549281C1" w:rsidR="004939EA" w:rsidRDefault="004939EA" w:rsidP="00606F45">
      <w:pPr>
        <w:rPr>
          <w:noProof/>
        </w:rPr>
      </w:pPr>
      <w:r w:rsidRPr="00AA5CEB">
        <w:rPr>
          <w:noProof/>
        </w:rPr>
        <w:drawing>
          <wp:inline distT="0" distB="0" distL="0" distR="0" wp14:anchorId="7D547C7B" wp14:editId="4BDF9E0B">
            <wp:extent cx="5943600" cy="803910"/>
            <wp:effectExtent l="57150" t="0" r="57150" b="34290"/>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1388A7FA" w14:textId="497904FC" w:rsidR="00C969B0" w:rsidRDefault="00C969B0" w:rsidP="00606F45">
      <w:pPr>
        <w:rPr>
          <w:noProof/>
        </w:rPr>
      </w:pPr>
      <w:r w:rsidRPr="00AA5CEB">
        <w:rPr>
          <w:noProof/>
        </w:rPr>
        <w:drawing>
          <wp:inline distT="0" distB="0" distL="0" distR="0" wp14:anchorId="42C1241E" wp14:editId="6CE4A7C5">
            <wp:extent cx="5943600" cy="643255"/>
            <wp:effectExtent l="57150" t="0" r="76200" b="42545"/>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66E33D63" w14:textId="77777777" w:rsidR="004939EA" w:rsidRPr="003203F7" w:rsidRDefault="004939EA" w:rsidP="00606F45">
      <w:pPr>
        <w:rPr>
          <w:lang w:bidi="en-US"/>
        </w:rPr>
      </w:pPr>
    </w:p>
    <w:p w14:paraId="6B797A0B" w14:textId="2EA3A29D" w:rsidR="00763394" w:rsidRDefault="00D065FA" w:rsidP="003203F7">
      <w:r>
        <w:t>In this section</w:t>
      </w:r>
      <w:r w:rsidR="003203F7">
        <w:t>, you create a quotation in response to the inquiry you received</w:t>
      </w:r>
      <w:r>
        <w:t xml:space="preserve"> in the previous step. This section</w:t>
      </w:r>
      <w:r w:rsidR="003203F7">
        <w:t xml:space="preserve"> involves creating</w:t>
      </w:r>
      <w:r w:rsidR="003203F7" w:rsidRPr="0002176D">
        <w:t xml:space="preserve"> a quotation and </w:t>
      </w:r>
      <w:r w:rsidR="003203F7">
        <w:t>forwarding</w:t>
      </w:r>
      <w:r w:rsidR="003203F7" w:rsidRPr="0002176D">
        <w:t xml:space="preserve"> it to the customer. For this exercise, the quote will be printed out. Alternatively, </w:t>
      </w:r>
      <w:r w:rsidR="003203F7">
        <w:t>it could</w:t>
      </w:r>
      <w:r w:rsidR="003203F7" w:rsidRPr="0002176D">
        <w:t xml:space="preserve"> be</w:t>
      </w:r>
      <w:r w:rsidR="003203F7">
        <w:t xml:space="preserve"> transmitted electronically</w:t>
      </w:r>
      <w:r w:rsidR="003203F7" w:rsidRPr="0002176D">
        <w:t>.</w:t>
      </w:r>
    </w:p>
    <w:p w14:paraId="15469CD4" w14:textId="77777777" w:rsidR="003203F7" w:rsidRDefault="003203F7" w:rsidP="00763394">
      <w:pPr>
        <w:rPr>
          <w:lang w:bidi="en-US"/>
        </w:rPr>
      </w:pPr>
    </w:p>
    <w:p w14:paraId="66AE4A9D" w14:textId="730A0FD6" w:rsidR="00763394" w:rsidRDefault="00C638E5" w:rsidP="00B92AB9">
      <w:pPr>
        <w:pStyle w:val="GBIStepHeader"/>
      </w:pPr>
      <w:r>
        <w:t xml:space="preserve">In the </w:t>
      </w:r>
      <w:r w:rsidRPr="00FE1FBE">
        <w:rPr>
          <w:b w:val="0"/>
          <w:i/>
        </w:rPr>
        <w:t>“SAP Easy Access”</w:t>
      </w:r>
      <w:r>
        <w:rPr>
          <w:i/>
        </w:rPr>
        <w:t xml:space="preserve"> </w:t>
      </w:r>
      <w:r>
        <w:t xml:space="preserve">screen, </w:t>
      </w:r>
      <w:r w:rsidR="003203F7">
        <w:t>follow the navigation path below</w:t>
      </w:r>
      <w:r>
        <w:t>:</w:t>
      </w:r>
    </w:p>
    <w:p w14:paraId="18046BD3" w14:textId="32C64F41" w:rsidR="00763394" w:rsidRDefault="00C638E5" w:rsidP="00FE1FBE">
      <w:pPr>
        <w:pStyle w:val="GBINavigationHeader"/>
      </w:pPr>
      <w:r>
        <w:t>Navigation</w:t>
      </w:r>
    </w:p>
    <w:p w14:paraId="46B5D75B" w14:textId="78D44163" w:rsidR="00C638E5" w:rsidRDefault="00C638E5" w:rsidP="00FE1FBE">
      <w:pPr>
        <w:pStyle w:val="GBINavigationPath"/>
      </w:pPr>
      <w:r>
        <w:t xml:space="preserve">SAP Easy Access Menu </w:t>
      </w:r>
      <w:r w:rsidRPr="00AA5CEB">
        <w:sym w:font="Wingdings" w:char="F0E0"/>
      </w:r>
      <w:r>
        <w:t xml:space="preserve"> </w:t>
      </w:r>
      <w:r w:rsidR="003203F7">
        <w:t xml:space="preserve">Logistics </w:t>
      </w:r>
      <w:r w:rsidR="003203F7">
        <w:sym w:font="Wingdings" w:char="F0E0"/>
      </w:r>
      <w:r w:rsidR="003203F7">
        <w:t xml:space="preserve"> Sales and Distribution </w:t>
      </w:r>
      <w:r w:rsidR="003203F7">
        <w:sym w:font="Wingdings" w:char="F0E0"/>
      </w:r>
      <w:r w:rsidR="003203F7">
        <w:t xml:space="preserve"> Sales </w:t>
      </w:r>
      <w:r w:rsidR="003203F7">
        <w:sym w:font="Wingdings" w:char="F0E0"/>
      </w:r>
      <w:r w:rsidR="003203F7">
        <w:t xml:space="preserve"> Quotation </w:t>
      </w:r>
      <w:r w:rsidR="003203F7">
        <w:sym w:font="Wingdings" w:char="F0E0"/>
      </w:r>
      <w:r w:rsidR="003203F7">
        <w:t xml:space="preserve"> Create </w:t>
      </w:r>
    </w:p>
    <w:p w14:paraId="01DD6A41" w14:textId="77777777" w:rsidR="00E960CA" w:rsidRDefault="00E960CA" w:rsidP="00E960CA"/>
    <w:p w14:paraId="35E48CAE" w14:textId="42706684" w:rsidR="003203F7" w:rsidRDefault="00155882" w:rsidP="00FE1FBE">
      <w:pPr>
        <w:pStyle w:val="GBIQuestion"/>
      </w:pPr>
      <w:bookmarkStart w:id="6" w:name="_Hlk483317245"/>
      <w:bookmarkStart w:id="7" w:name="_Hlk502937995"/>
      <w:r>
        <w:t>What is the Transaction C</w:t>
      </w:r>
      <w:r w:rsidR="003203F7">
        <w:t>ode to create a sales quotation?</w:t>
      </w:r>
      <w:bookmarkEnd w:id="6"/>
      <w:r w:rsidR="00A92850">
        <w:br/>
      </w:r>
      <w:r w:rsidR="00E960CA">
        <w:t xml:space="preserve"> </w:t>
      </w:r>
      <w:r w:rsidR="007776AA">
        <w:fldChar w:fldCharType="begin">
          <w:ffData>
            <w:name w:val="Q01"/>
            <w:enabled/>
            <w:calcOnExit/>
            <w:textInput/>
          </w:ffData>
        </w:fldChar>
      </w:r>
      <w:bookmarkStart w:id="8" w:name="Q01"/>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8"/>
      <w:r w:rsidR="003203F7">
        <w:t xml:space="preserve"> </w:t>
      </w:r>
      <w:r w:rsidR="003203F7" w:rsidRPr="00E10B26">
        <w:sym w:font="Wingdings" w:char="F021"/>
      </w:r>
    </w:p>
    <w:p w14:paraId="1BF5BCC4" w14:textId="6D19B27D" w:rsidR="003203F7" w:rsidRDefault="00155882" w:rsidP="00FE1FBE">
      <w:pPr>
        <w:pStyle w:val="GBIQuestion"/>
      </w:pPr>
      <w:bookmarkStart w:id="9" w:name="_Hlk483317253"/>
      <w:r>
        <w:t>What is the Transaction C</w:t>
      </w:r>
      <w:r w:rsidR="003203F7">
        <w:t>ode to change a sales quotation?</w:t>
      </w:r>
      <w:bookmarkEnd w:id="9"/>
      <w:r w:rsidR="00A92850">
        <w:br/>
      </w:r>
      <w:r w:rsidR="003203F7" w:rsidRPr="009F373E">
        <w:t xml:space="preserve"> </w:t>
      </w:r>
      <w:r w:rsidR="007776AA">
        <w:fldChar w:fldCharType="begin">
          <w:ffData>
            <w:name w:val="Q02"/>
            <w:enabled/>
            <w:calcOnExit/>
            <w:textInput/>
          </w:ffData>
        </w:fldChar>
      </w:r>
      <w:bookmarkStart w:id="10" w:name="Q02"/>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0"/>
      <w:r w:rsidR="003203F7" w:rsidRPr="0008102A">
        <w:t xml:space="preserve"> </w:t>
      </w:r>
      <w:r w:rsidR="003203F7" w:rsidRPr="00E10B26">
        <w:sym w:font="Wingdings" w:char="F021"/>
      </w:r>
    </w:p>
    <w:p w14:paraId="3D575E9B" w14:textId="0DE14BC4" w:rsidR="003203F7" w:rsidRPr="009515D4" w:rsidRDefault="00155882" w:rsidP="00FE1FBE">
      <w:pPr>
        <w:pStyle w:val="GBIQuestion"/>
      </w:pPr>
      <w:bookmarkStart w:id="11" w:name="_Hlk483317322"/>
      <w:r>
        <w:t>What is the Transaction C</w:t>
      </w:r>
      <w:r w:rsidR="003203F7">
        <w:t>ode to display a sales quotation?</w:t>
      </w:r>
      <w:bookmarkEnd w:id="11"/>
      <w:r w:rsidR="00A92850">
        <w:br/>
      </w:r>
      <w:r w:rsidR="003203F7" w:rsidRPr="009F373E">
        <w:t xml:space="preserve"> </w:t>
      </w:r>
      <w:r w:rsidR="007776AA">
        <w:fldChar w:fldCharType="begin">
          <w:ffData>
            <w:name w:val="Q03"/>
            <w:enabled/>
            <w:calcOnExit/>
            <w:textInput/>
          </w:ffData>
        </w:fldChar>
      </w:r>
      <w:bookmarkStart w:id="12" w:name="Q03"/>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2"/>
      <w:r w:rsidR="003203F7" w:rsidRPr="0008102A">
        <w:t xml:space="preserve"> </w:t>
      </w:r>
      <w:r w:rsidR="003203F7" w:rsidRPr="00E10B26">
        <w:sym w:font="Wingdings" w:char="F021"/>
      </w:r>
    </w:p>
    <w:bookmarkEnd w:id="7"/>
    <w:p w14:paraId="6CA0A23F" w14:textId="26CDD75F" w:rsidR="003203F7" w:rsidRDefault="003203F7" w:rsidP="004939EA"/>
    <w:p w14:paraId="477BDA85" w14:textId="734F1588" w:rsidR="003203F7" w:rsidRDefault="00E960CA" w:rsidP="00FE1FBE">
      <w:pPr>
        <w:pStyle w:val="GBIStepHeader"/>
      </w:pPr>
      <w:r>
        <w:t>I</w:t>
      </w:r>
      <w:r w:rsidR="003203F7">
        <w:t xml:space="preserve">n the </w:t>
      </w:r>
      <w:r w:rsidR="003203F7" w:rsidRPr="00FE1FBE">
        <w:rPr>
          <w:b w:val="0"/>
          <w:i/>
        </w:rPr>
        <w:t>“Create Quotation: Initial Screen”</w:t>
      </w:r>
      <w:r w:rsidR="00F14952">
        <w:t xml:space="preserve"> screen, e</w:t>
      </w:r>
      <w:r w:rsidR="003203F7">
        <w:t xml:space="preserve">nter the following information: </w:t>
      </w:r>
    </w:p>
    <w:p w14:paraId="68952F38" w14:textId="5C56F9D7" w:rsidR="003203F7" w:rsidRDefault="003203F7" w:rsidP="003203F7"/>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5760"/>
        <w:gridCol w:w="1530"/>
      </w:tblGrid>
      <w:tr w:rsidR="00E960CA" w:rsidRPr="004B6D26" w14:paraId="74883471" w14:textId="77777777" w:rsidTr="00BE096F">
        <w:tc>
          <w:tcPr>
            <w:tcW w:w="2245" w:type="dxa"/>
            <w:shd w:val="clear" w:color="auto" w:fill="BFBFBF" w:themeFill="background1" w:themeFillShade="BF"/>
          </w:tcPr>
          <w:p w14:paraId="519DFB2B" w14:textId="68C472A7" w:rsidR="00E960CA" w:rsidRPr="004B6D26" w:rsidRDefault="00E960CA" w:rsidP="003203F7">
            <w:pPr>
              <w:rPr>
                <w:b/>
              </w:rPr>
            </w:pPr>
            <w:r w:rsidRPr="004B6D26">
              <w:rPr>
                <w:b/>
              </w:rPr>
              <w:t>Attribute</w:t>
            </w:r>
          </w:p>
        </w:tc>
        <w:tc>
          <w:tcPr>
            <w:tcW w:w="5760" w:type="dxa"/>
            <w:shd w:val="clear" w:color="auto" w:fill="BFBFBF" w:themeFill="background1" w:themeFillShade="BF"/>
          </w:tcPr>
          <w:p w14:paraId="34B97717" w14:textId="258676F1" w:rsidR="00E960CA" w:rsidRPr="004B6D26" w:rsidRDefault="00E960CA" w:rsidP="003203F7">
            <w:pPr>
              <w:rPr>
                <w:b/>
              </w:rPr>
            </w:pPr>
            <w:r w:rsidRPr="004B6D26">
              <w:rPr>
                <w:b/>
              </w:rPr>
              <w:t>Description</w:t>
            </w:r>
          </w:p>
        </w:tc>
        <w:tc>
          <w:tcPr>
            <w:tcW w:w="1530" w:type="dxa"/>
            <w:shd w:val="clear" w:color="auto" w:fill="BFBFBF" w:themeFill="background1" w:themeFillShade="BF"/>
          </w:tcPr>
          <w:p w14:paraId="4A1A785C" w14:textId="1FB3722C" w:rsidR="00E960CA" w:rsidRPr="004B6D26" w:rsidRDefault="00E960CA" w:rsidP="003203F7">
            <w:pPr>
              <w:rPr>
                <w:b/>
              </w:rPr>
            </w:pPr>
            <w:r w:rsidRPr="004B6D26">
              <w:rPr>
                <w:b/>
              </w:rPr>
              <w:t>Data Value</w:t>
            </w:r>
          </w:p>
        </w:tc>
      </w:tr>
      <w:tr w:rsidR="00E960CA" w14:paraId="785E80B5" w14:textId="77777777" w:rsidTr="00BE096F">
        <w:tc>
          <w:tcPr>
            <w:tcW w:w="2245" w:type="dxa"/>
          </w:tcPr>
          <w:p w14:paraId="2850B6C8" w14:textId="61302AEE" w:rsidR="00E960CA" w:rsidRPr="00E960CA" w:rsidRDefault="00E960CA" w:rsidP="00E960CA">
            <w:pPr>
              <w:rPr>
                <w:b/>
              </w:rPr>
            </w:pPr>
            <w:r>
              <w:t>Quotation Type</w:t>
            </w:r>
          </w:p>
        </w:tc>
        <w:tc>
          <w:tcPr>
            <w:tcW w:w="5760" w:type="dxa"/>
          </w:tcPr>
          <w:p w14:paraId="3B80E781" w14:textId="5C30DA1C" w:rsidR="00E960CA" w:rsidRPr="00E960CA" w:rsidRDefault="00E960CA" w:rsidP="00E960CA">
            <w:pPr>
              <w:rPr>
                <w:b/>
              </w:rPr>
            </w:pPr>
            <w:r>
              <w:t>Distinguishes between different types of sales documents</w:t>
            </w:r>
          </w:p>
        </w:tc>
        <w:tc>
          <w:tcPr>
            <w:tcW w:w="1530" w:type="dxa"/>
          </w:tcPr>
          <w:p w14:paraId="5B3E1954" w14:textId="41CC152E" w:rsidR="00E960CA" w:rsidRPr="00E960CA" w:rsidRDefault="00E960CA" w:rsidP="00E960CA">
            <w:pPr>
              <w:rPr>
                <w:b/>
                <w:i/>
              </w:rPr>
            </w:pPr>
            <w:r w:rsidRPr="00E960CA">
              <w:rPr>
                <w:i/>
              </w:rPr>
              <w:t xml:space="preserve">Quotation </w:t>
            </w:r>
          </w:p>
        </w:tc>
      </w:tr>
      <w:tr w:rsidR="00E960CA" w14:paraId="3312A21D" w14:textId="77777777" w:rsidTr="00BE096F">
        <w:tc>
          <w:tcPr>
            <w:tcW w:w="2245" w:type="dxa"/>
          </w:tcPr>
          <w:p w14:paraId="5C7C8DBF" w14:textId="36C357DC" w:rsidR="00E960CA" w:rsidRPr="00E960CA" w:rsidRDefault="00E960CA" w:rsidP="00E960CA">
            <w:pPr>
              <w:rPr>
                <w:b/>
              </w:rPr>
            </w:pPr>
            <w:r>
              <w:t>Sales Organization</w:t>
            </w:r>
          </w:p>
        </w:tc>
        <w:tc>
          <w:tcPr>
            <w:tcW w:w="5760" w:type="dxa"/>
          </w:tcPr>
          <w:p w14:paraId="3156CB1A" w14:textId="4583A5D7" w:rsidR="00E960CA" w:rsidRPr="00E960CA" w:rsidRDefault="00E960CA" w:rsidP="00E960CA">
            <w:pPr>
              <w:rPr>
                <w:b/>
              </w:rPr>
            </w:pPr>
            <w:r>
              <w:t>Organizational unit responsible for the purchase of products</w:t>
            </w:r>
          </w:p>
        </w:tc>
        <w:tc>
          <w:tcPr>
            <w:tcW w:w="1530" w:type="dxa"/>
          </w:tcPr>
          <w:p w14:paraId="69BA81CE" w14:textId="4D554BFE" w:rsidR="00E960CA" w:rsidRPr="00E960CA" w:rsidRDefault="00E960CA" w:rsidP="00E960CA">
            <w:pPr>
              <w:rPr>
                <w:b/>
                <w:i/>
              </w:rPr>
            </w:pPr>
            <w:r w:rsidRPr="00E960CA">
              <w:rPr>
                <w:i/>
              </w:rPr>
              <w:t xml:space="preserve">Your US East </w:t>
            </w:r>
          </w:p>
        </w:tc>
      </w:tr>
      <w:tr w:rsidR="00E960CA" w14:paraId="5D27A30F" w14:textId="77777777" w:rsidTr="00BE096F">
        <w:tc>
          <w:tcPr>
            <w:tcW w:w="2245" w:type="dxa"/>
          </w:tcPr>
          <w:p w14:paraId="6CE20A0D" w14:textId="6F91334D" w:rsidR="00E960CA" w:rsidRPr="00E960CA" w:rsidRDefault="00E960CA" w:rsidP="00E960CA">
            <w:pPr>
              <w:rPr>
                <w:b/>
              </w:rPr>
            </w:pPr>
            <w:r>
              <w:t>Distribution Channel</w:t>
            </w:r>
          </w:p>
        </w:tc>
        <w:tc>
          <w:tcPr>
            <w:tcW w:w="5760" w:type="dxa"/>
          </w:tcPr>
          <w:p w14:paraId="36A8748F" w14:textId="622FB850" w:rsidR="00E960CA" w:rsidRPr="00E960CA" w:rsidRDefault="00E960CA" w:rsidP="00E960CA">
            <w:pPr>
              <w:rPr>
                <w:b/>
              </w:rPr>
            </w:pPr>
            <w:r>
              <w:t xml:space="preserve">Way products reach the customer </w:t>
            </w:r>
          </w:p>
        </w:tc>
        <w:tc>
          <w:tcPr>
            <w:tcW w:w="1530" w:type="dxa"/>
          </w:tcPr>
          <w:p w14:paraId="778C51B6" w14:textId="5C5137A6" w:rsidR="00E960CA" w:rsidRPr="00E960CA" w:rsidRDefault="00E960CA" w:rsidP="00E960CA">
            <w:pPr>
              <w:rPr>
                <w:b/>
                <w:i/>
              </w:rPr>
            </w:pPr>
            <w:r w:rsidRPr="00E960CA">
              <w:rPr>
                <w:i/>
              </w:rPr>
              <w:t xml:space="preserve">Wholesale </w:t>
            </w:r>
          </w:p>
        </w:tc>
      </w:tr>
      <w:tr w:rsidR="00E960CA" w14:paraId="5265C3FA" w14:textId="77777777" w:rsidTr="00BE096F">
        <w:tc>
          <w:tcPr>
            <w:tcW w:w="2245" w:type="dxa"/>
          </w:tcPr>
          <w:p w14:paraId="54A75EAC" w14:textId="3B0BD216" w:rsidR="00E960CA" w:rsidRPr="00E960CA" w:rsidRDefault="00E960CA" w:rsidP="00E960CA">
            <w:pPr>
              <w:rPr>
                <w:b/>
              </w:rPr>
            </w:pPr>
            <w:r>
              <w:t>Division</w:t>
            </w:r>
          </w:p>
        </w:tc>
        <w:tc>
          <w:tcPr>
            <w:tcW w:w="5760" w:type="dxa"/>
          </w:tcPr>
          <w:p w14:paraId="33E7DFBA" w14:textId="69151A12" w:rsidR="00E960CA" w:rsidRPr="00E960CA" w:rsidRDefault="00E960CA" w:rsidP="00E960CA">
            <w:pPr>
              <w:rPr>
                <w:b/>
              </w:rPr>
            </w:pPr>
            <w:r>
              <w:t>Way of grouping materials and products</w:t>
            </w:r>
          </w:p>
        </w:tc>
        <w:tc>
          <w:tcPr>
            <w:tcW w:w="1530" w:type="dxa"/>
          </w:tcPr>
          <w:p w14:paraId="617EA3FB" w14:textId="32D0B61E" w:rsidR="00E960CA" w:rsidRPr="00E960CA" w:rsidRDefault="00E960CA" w:rsidP="00E960CA">
            <w:pPr>
              <w:rPr>
                <w:b/>
                <w:i/>
              </w:rPr>
            </w:pPr>
            <w:r w:rsidRPr="00E960CA">
              <w:rPr>
                <w:i/>
              </w:rPr>
              <w:t xml:space="preserve">Accessories </w:t>
            </w:r>
          </w:p>
        </w:tc>
      </w:tr>
    </w:tbl>
    <w:p w14:paraId="3B970675" w14:textId="0BE77C6F" w:rsidR="003203F7" w:rsidRDefault="003203F7" w:rsidP="003203F7"/>
    <w:p w14:paraId="3A07985F" w14:textId="7EAB2637" w:rsidR="003203F7" w:rsidRDefault="00FC4AB0" w:rsidP="00FC4AB0">
      <w:pPr>
        <w:pStyle w:val="GBIStepHeader"/>
      </w:pPr>
      <w:r>
        <w:t xml:space="preserve">Click Continue </w:t>
      </w:r>
      <w:r>
        <w:rPr>
          <w:noProof/>
          <w:lang w:bidi="ar-SA"/>
        </w:rPr>
        <w:drawing>
          <wp:inline distT="0" distB="0" distL="0" distR="0" wp14:anchorId="2D8BD5C0" wp14:editId="35F48D5B">
            <wp:extent cx="590550" cy="219347"/>
            <wp:effectExtent l="0" t="0" r="0" b="9525"/>
            <wp:docPr id="17" name="Picture 17" descr="C:\Users\user\Desktop\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ntinu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0550" cy="219347"/>
                    </a:xfrm>
                    <a:prstGeom prst="rect">
                      <a:avLst/>
                    </a:prstGeom>
                    <a:noFill/>
                    <a:ln>
                      <a:noFill/>
                    </a:ln>
                  </pic:spPr>
                </pic:pic>
              </a:graphicData>
            </a:graphic>
          </wp:inline>
        </w:drawing>
      </w:r>
      <w:r w:rsidR="00CF1B15">
        <w:t>.</w:t>
      </w:r>
    </w:p>
    <w:p w14:paraId="4EA45254" w14:textId="4A9D7881" w:rsidR="00050090" w:rsidRDefault="00050090">
      <w:pPr>
        <w:ind w:left="446" w:hanging="360"/>
        <w:rPr>
          <w:rFonts w:cs="Times New Roman"/>
          <w:b/>
          <w:iCs/>
          <w:szCs w:val="24"/>
          <w:lang w:bidi="en-US"/>
        </w:rPr>
      </w:pPr>
    </w:p>
    <w:p w14:paraId="6504D951" w14:textId="577FBEC8" w:rsidR="003203F7" w:rsidRDefault="003203F7" w:rsidP="00FE1FBE">
      <w:pPr>
        <w:pStyle w:val="GBIStepHeader"/>
      </w:pPr>
      <w:r>
        <w:t xml:space="preserve">In the </w:t>
      </w:r>
      <w:r w:rsidRPr="00FE1FBE">
        <w:rPr>
          <w:b w:val="0"/>
          <w:i/>
        </w:rPr>
        <w:t>“Create Quotation: Overview”</w:t>
      </w:r>
      <w:r>
        <w:rPr>
          <w:i/>
        </w:rPr>
        <w:t xml:space="preserve"> </w:t>
      </w:r>
      <w:r>
        <w:t>screen, enter the following information:</w:t>
      </w:r>
    </w:p>
    <w:p w14:paraId="2CCBD625" w14:textId="20D7B1E6" w:rsidR="003203F7" w:rsidRPr="00050090" w:rsidRDefault="003203F7" w:rsidP="00E960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5130"/>
        <w:gridCol w:w="2605"/>
      </w:tblGrid>
      <w:tr w:rsidR="00E960CA" w:rsidRPr="00E960CA" w14:paraId="3BEABAE2" w14:textId="77777777" w:rsidTr="00BE096F">
        <w:tc>
          <w:tcPr>
            <w:tcW w:w="1615" w:type="dxa"/>
            <w:shd w:val="clear" w:color="auto" w:fill="BFBFBF" w:themeFill="background1" w:themeFillShade="BF"/>
          </w:tcPr>
          <w:p w14:paraId="6B0B022F" w14:textId="45BA9A95" w:rsidR="00E960CA" w:rsidRPr="00E960CA" w:rsidRDefault="00E960CA" w:rsidP="00E960CA">
            <w:pPr>
              <w:rPr>
                <w:b/>
              </w:rPr>
            </w:pPr>
            <w:r w:rsidRPr="00E960CA">
              <w:rPr>
                <w:b/>
              </w:rPr>
              <w:t>Attribute</w:t>
            </w:r>
          </w:p>
        </w:tc>
        <w:tc>
          <w:tcPr>
            <w:tcW w:w="5130" w:type="dxa"/>
            <w:shd w:val="clear" w:color="auto" w:fill="BFBFBF" w:themeFill="background1" w:themeFillShade="BF"/>
          </w:tcPr>
          <w:p w14:paraId="205FC25B" w14:textId="0FD68ADF" w:rsidR="00E960CA" w:rsidRPr="00E960CA" w:rsidRDefault="00E960CA" w:rsidP="00E960CA">
            <w:pPr>
              <w:rPr>
                <w:b/>
              </w:rPr>
            </w:pPr>
            <w:r w:rsidRPr="00E960CA">
              <w:rPr>
                <w:b/>
              </w:rPr>
              <w:t>Description</w:t>
            </w:r>
          </w:p>
        </w:tc>
        <w:tc>
          <w:tcPr>
            <w:tcW w:w="2605" w:type="dxa"/>
            <w:shd w:val="clear" w:color="auto" w:fill="BFBFBF" w:themeFill="background1" w:themeFillShade="BF"/>
          </w:tcPr>
          <w:p w14:paraId="14AFEB83" w14:textId="2454F2A4" w:rsidR="00E960CA" w:rsidRPr="00E960CA" w:rsidRDefault="00E960CA" w:rsidP="00E960CA">
            <w:pPr>
              <w:rPr>
                <w:b/>
              </w:rPr>
            </w:pPr>
            <w:r w:rsidRPr="00E960CA">
              <w:rPr>
                <w:b/>
              </w:rPr>
              <w:t>Data Value</w:t>
            </w:r>
          </w:p>
        </w:tc>
      </w:tr>
      <w:tr w:rsidR="00E960CA" w14:paraId="7730B627" w14:textId="77777777" w:rsidTr="00BE096F">
        <w:tc>
          <w:tcPr>
            <w:tcW w:w="1615" w:type="dxa"/>
          </w:tcPr>
          <w:p w14:paraId="37105614" w14:textId="7CEC1433" w:rsidR="00E960CA" w:rsidRDefault="00E960CA" w:rsidP="00E960CA">
            <w:r>
              <w:t>Sold-To Party</w:t>
            </w:r>
          </w:p>
        </w:tc>
        <w:tc>
          <w:tcPr>
            <w:tcW w:w="5130" w:type="dxa"/>
          </w:tcPr>
          <w:p w14:paraId="08C31F47" w14:textId="28C184A8" w:rsidR="00E960CA" w:rsidRDefault="00E960CA" w:rsidP="00E960CA">
            <w:r>
              <w:t xml:space="preserve">Customer who orders the goods or services </w:t>
            </w:r>
          </w:p>
        </w:tc>
        <w:tc>
          <w:tcPr>
            <w:tcW w:w="2605" w:type="dxa"/>
          </w:tcPr>
          <w:p w14:paraId="40938A62" w14:textId="1624BFF6" w:rsidR="00E960CA" w:rsidRPr="00C2656F" w:rsidRDefault="00E960CA" w:rsidP="00E960CA">
            <w:r w:rsidRPr="00C2656F">
              <w:rPr>
                <w:i/>
              </w:rPr>
              <w:t>Your DC Bikes</w:t>
            </w:r>
            <w:r w:rsidR="00C2656F">
              <w:t xml:space="preserve"> </w:t>
            </w:r>
          </w:p>
        </w:tc>
      </w:tr>
      <w:tr w:rsidR="00E960CA" w14:paraId="64C9749B" w14:textId="77777777" w:rsidTr="00BE096F">
        <w:tc>
          <w:tcPr>
            <w:tcW w:w="1615" w:type="dxa"/>
          </w:tcPr>
          <w:p w14:paraId="22C8ED3B" w14:textId="0E890E56" w:rsidR="00E960CA" w:rsidRDefault="00E960CA" w:rsidP="00E960CA">
            <w:r>
              <w:t>Valid To</w:t>
            </w:r>
          </w:p>
        </w:tc>
        <w:tc>
          <w:tcPr>
            <w:tcW w:w="5130" w:type="dxa"/>
          </w:tcPr>
          <w:p w14:paraId="1141BC0A" w14:textId="0AF039D4" w:rsidR="00E960CA" w:rsidRDefault="00E960CA" w:rsidP="00E960CA">
            <w:r>
              <w:t>Date until which the bid or quotation is binding</w:t>
            </w:r>
          </w:p>
        </w:tc>
        <w:tc>
          <w:tcPr>
            <w:tcW w:w="2605" w:type="dxa"/>
          </w:tcPr>
          <w:p w14:paraId="21D789AD" w14:textId="41710DD6" w:rsidR="00E960CA" w:rsidRPr="00C2656F" w:rsidRDefault="00E960CA" w:rsidP="00E960CA">
            <w:pPr>
              <w:rPr>
                <w:i/>
              </w:rPr>
            </w:pPr>
            <w:r w:rsidRPr="00C2656F">
              <w:rPr>
                <w:i/>
              </w:rPr>
              <w:t>One Month from Today</w:t>
            </w:r>
          </w:p>
        </w:tc>
      </w:tr>
    </w:tbl>
    <w:p w14:paraId="1C019CAB" w14:textId="1AE504B4" w:rsidR="00430E0F" w:rsidRDefault="00430E0F" w:rsidP="004939EA"/>
    <w:p w14:paraId="48460459" w14:textId="77777777" w:rsidR="00747D03" w:rsidRDefault="00430E0F" w:rsidP="00430E0F">
      <w:pPr>
        <w:ind w:left="446" w:hanging="360"/>
      </w:pPr>
      <w:r>
        <w:br w:type="page"/>
      </w:r>
    </w:p>
    <w:p w14:paraId="3EAB8C7D" w14:textId="12FC554D" w:rsidR="003203F7" w:rsidRDefault="003203F7" w:rsidP="00FE1FBE">
      <w:pPr>
        <w:pStyle w:val="GBIStepHeader"/>
      </w:pPr>
      <w:r>
        <w:lastRenderedPageBreak/>
        <w:t>At the bottom of the screen, enter the following information:</w:t>
      </w:r>
    </w:p>
    <w:p w14:paraId="75612DBB" w14:textId="5AEDA37A" w:rsidR="003203F7" w:rsidRDefault="003203F7" w:rsidP="003203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4140"/>
        <w:gridCol w:w="3415"/>
      </w:tblGrid>
      <w:tr w:rsidR="00E960CA" w:rsidRPr="00FE1FBE" w14:paraId="0D90AD82" w14:textId="77777777" w:rsidTr="00BE096F">
        <w:tc>
          <w:tcPr>
            <w:tcW w:w="1795" w:type="dxa"/>
            <w:shd w:val="clear" w:color="auto" w:fill="BFBFBF" w:themeFill="background1" w:themeFillShade="BF"/>
          </w:tcPr>
          <w:p w14:paraId="06C238A5" w14:textId="17FF9AD9" w:rsidR="00E960CA" w:rsidRPr="00FE1FBE" w:rsidRDefault="00E960CA" w:rsidP="003203F7">
            <w:pPr>
              <w:rPr>
                <w:b/>
              </w:rPr>
            </w:pPr>
            <w:r w:rsidRPr="00FE1FBE">
              <w:rPr>
                <w:b/>
              </w:rPr>
              <w:t xml:space="preserve">Attribute </w:t>
            </w:r>
          </w:p>
        </w:tc>
        <w:tc>
          <w:tcPr>
            <w:tcW w:w="4140" w:type="dxa"/>
            <w:shd w:val="clear" w:color="auto" w:fill="BFBFBF" w:themeFill="background1" w:themeFillShade="BF"/>
          </w:tcPr>
          <w:p w14:paraId="6403BA07" w14:textId="52329451" w:rsidR="00E960CA" w:rsidRPr="00FE1FBE" w:rsidRDefault="00E960CA" w:rsidP="003203F7">
            <w:pPr>
              <w:rPr>
                <w:b/>
              </w:rPr>
            </w:pPr>
            <w:r w:rsidRPr="00FE1FBE">
              <w:rPr>
                <w:b/>
              </w:rPr>
              <w:t>Description</w:t>
            </w:r>
          </w:p>
        </w:tc>
        <w:tc>
          <w:tcPr>
            <w:tcW w:w="3415" w:type="dxa"/>
            <w:shd w:val="clear" w:color="auto" w:fill="BFBFBF" w:themeFill="background1" w:themeFillShade="BF"/>
          </w:tcPr>
          <w:p w14:paraId="7E047F32" w14:textId="3BD8CEBA" w:rsidR="00E960CA" w:rsidRPr="00FE1FBE" w:rsidRDefault="00E960CA" w:rsidP="003203F7">
            <w:pPr>
              <w:rPr>
                <w:b/>
              </w:rPr>
            </w:pPr>
            <w:r w:rsidRPr="00FE1FBE">
              <w:rPr>
                <w:b/>
              </w:rPr>
              <w:t>Data Value</w:t>
            </w:r>
          </w:p>
        </w:tc>
      </w:tr>
      <w:tr w:rsidR="00E960CA" w14:paraId="44298F6C" w14:textId="77777777" w:rsidTr="00BE096F">
        <w:tc>
          <w:tcPr>
            <w:tcW w:w="1795" w:type="dxa"/>
          </w:tcPr>
          <w:p w14:paraId="025D0FF3" w14:textId="728A2BD6" w:rsidR="00E960CA" w:rsidRPr="00E960CA" w:rsidRDefault="00E960CA" w:rsidP="003203F7">
            <w:pPr>
              <w:rPr>
                <w:b/>
              </w:rPr>
            </w:pPr>
            <w:r w:rsidRPr="00E960CA">
              <w:t>Material</w:t>
            </w:r>
          </w:p>
        </w:tc>
        <w:tc>
          <w:tcPr>
            <w:tcW w:w="4140" w:type="dxa"/>
          </w:tcPr>
          <w:p w14:paraId="473987D6" w14:textId="7FF36B42" w:rsidR="00E960CA" w:rsidRPr="00E960CA" w:rsidRDefault="00E27381" w:rsidP="003203F7">
            <w:pPr>
              <w:rPr>
                <w:b/>
              </w:rPr>
            </w:pPr>
            <w:r>
              <w:t>Key uniquely identifying the material</w:t>
            </w:r>
          </w:p>
        </w:tc>
        <w:tc>
          <w:tcPr>
            <w:tcW w:w="3415" w:type="dxa"/>
          </w:tcPr>
          <w:p w14:paraId="051CFD2E" w14:textId="56E29287" w:rsidR="00E960CA" w:rsidRPr="00E27381" w:rsidRDefault="00E27381" w:rsidP="003203F7">
            <w:pPr>
              <w:rPr>
                <w:b/>
                <w:i/>
              </w:rPr>
            </w:pPr>
            <w:r w:rsidRPr="00E27381">
              <w:rPr>
                <w:i/>
              </w:rPr>
              <w:t>Your Elbow Pads</w:t>
            </w:r>
          </w:p>
        </w:tc>
      </w:tr>
      <w:tr w:rsidR="00E960CA" w14:paraId="2290EEFF" w14:textId="77777777" w:rsidTr="00BE096F">
        <w:tc>
          <w:tcPr>
            <w:tcW w:w="1795" w:type="dxa"/>
          </w:tcPr>
          <w:p w14:paraId="0970078B" w14:textId="32A7266F" w:rsidR="00E960CA" w:rsidRPr="00E960CA" w:rsidRDefault="00E960CA" w:rsidP="003203F7">
            <w:pPr>
              <w:rPr>
                <w:b/>
              </w:rPr>
            </w:pPr>
            <w:r w:rsidRPr="00E960CA">
              <w:t>Order Quantity</w:t>
            </w:r>
          </w:p>
        </w:tc>
        <w:tc>
          <w:tcPr>
            <w:tcW w:w="4140" w:type="dxa"/>
          </w:tcPr>
          <w:p w14:paraId="29DE02CA" w14:textId="5F625E6A" w:rsidR="00E960CA" w:rsidRPr="00E960CA" w:rsidRDefault="00E27381" w:rsidP="003203F7">
            <w:pPr>
              <w:rPr>
                <w:b/>
              </w:rPr>
            </w:pPr>
            <w:r>
              <w:t>Total order quantity for this item.</w:t>
            </w:r>
          </w:p>
        </w:tc>
        <w:tc>
          <w:tcPr>
            <w:tcW w:w="3415" w:type="dxa"/>
          </w:tcPr>
          <w:p w14:paraId="451DC810" w14:textId="3E8B12EC" w:rsidR="00E960CA" w:rsidRPr="00E27381" w:rsidRDefault="00E27381" w:rsidP="003203F7">
            <w:pPr>
              <w:rPr>
                <w:b/>
                <w:i/>
              </w:rPr>
            </w:pPr>
            <w:r w:rsidRPr="00E27381">
              <w:rPr>
                <w:i/>
              </w:rPr>
              <w:t xml:space="preserve">Quantity requested from Inquiry </w:t>
            </w:r>
          </w:p>
        </w:tc>
      </w:tr>
      <w:tr w:rsidR="00E960CA" w14:paraId="1FC81134" w14:textId="77777777" w:rsidTr="00BE096F">
        <w:tc>
          <w:tcPr>
            <w:tcW w:w="9350" w:type="dxa"/>
            <w:gridSpan w:val="3"/>
            <w:shd w:val="clear" w:color="auto" w:fill="000000" w:themeFill="text1"/>
          </w:tcPr>
          <w:p w14:paraId="3DD7EDBC" w14:textId="01984260" w:rsidR="00E960CA" w:rsidRPr="00E27381" w:rsidRDefault="00E960CA" w:rsidP="00E960CA">
            <w:pPr>
              <w:jc w:val="center"/>
              <w:rPr>
                <w:b/>
              </w:rPr>
            </w:pPr>
            <w:r w:rsidRPr="00E27381">
              <w:t>Next Line</w:t>
            </w:r>
          </w:p>
        </w:tc>
      </w:tr>
      <w:tr w:rsidR="00E27381" w14:paraId="044054A5" w14:textId="77777777" w:rsidTr="00BE096F">
        <w:tc>
          <w:tcPr>
            <w:tcW w:w="1795" w:type="dxa"/>
          </w:tcPr>
          <w:p w14:paraId="5948AB71" w14:textId="48580D01" w:rsidR="00E27381" w:rsidRPr="00E960CA" w:rsidRDefault="00E27381" w:rsidP="00E27381">
            <w:pPr>
              <w:rPr>
                <w:b/>
              </w:rPr>
            </w:pPr>
            <w:r w:rsidRPr="00E960CA">
              <w:t>Material</w:t>
            </w:r>
          </w:p>
        </w:tc>
        <w:tc>
          <w:tcPr>
            <w:tcW w:w="4140" w:type="dxa"/>
          </w:tcPr>
          <w:p w14:paraId="53E5E6B1" w14:textId="1B9604DD" w:rsidR="00E27381" w:rsidRPr="00E960CA" w:rsidRDefault="00E27381" w:rsidP="00E27381">
            <w:pPr>
              <w:rPr>
                <w:b/>
              </w:rPr>
            </w:pPr>
            <w:r>
              <w:t>Key uniquely identifying the material</w:t>
            </w:r>
          </w:p>
        </w:tc>
        <w:tc>
          <w:tcPr>
            <w:tcW w:w="3415" w:type="dxa"/>
          </w:tcPr>
          <w:p w14:paraId="35CFE992" w14:textId="3645F10D" w:rsidR="00E27381" w:rsidRPr="00E27381" w:rsidRDefault="00E27381" w:rsidP="00E27381">
            <w:pPr>
              <w:rPr>
                <w:b/>
                <w:i/>
              </w:rPr>
            </w:pPr>
            <w:r w:rsidRPr="00E27381">
              <w:rPr>
                <w:i/>
              </w:rPr>
              <w:t>Your Road Helmet</w:t>
            </w:r>
          </w:p>
        </w:tc>
      </w:tr>
      <w:tr w:rsidR="00E27381" w14:paraId="21D7EB0B" w14:textId="77777777" w:rsidTr="00BE096F">
        <w:tc>
          <w:tcPr>
            <w:tcW w:w="1795" w:type="dxa"/>
          </w:tcPr>
          <w:p w14:paraId="32FBDFCF" w14:textId="74F7B7B3" w:rsidR="00E27381" w:rsidRPr="00E960CA" w:rsidRDefault="00E27381" w:rsidP="00E27381">
            <w:pPr>
              <w:rPr>
                <w:b/>
              </w:rPr>
            </w:pPr>
            <w:r w:rsidRPr="00E960CA">
              <w:t>Order Quantity</w:t>
            </w:r>
          </w:p>
        </w:tc>
        <w:tc>
          <w:tcPr>
            <w:tcW w:w="4140" w:type="dxa"/>
          </w:tcPr>
          <w:p w14:paraId="03C5E5F0" w14:textId="6545592A" w:rsidR="00E27381" w:rsidRPr="00E960CA" w:rsidRDefault="00E27381" w:rsidP="00E27381">
            <w:pPr>
              <w:rPr>
                <w:b/>
              </w:rPr>
            </w:pPr>
            <w:r>
              <w:t>Total order quantity for this item.</w:t>
            </w:r>
          </w:p>
        </w:tc>
        <w:tc>
          <w:tcPr>
            <w:tcW w:w="3415" w:type="dxa"/>
          </w:tcPr>
          <w:p w14:paraId="5A12E494" w14:textId="7AA2F005" w:rsidR="00E27381" w:rsidRPr="00E27381" w:rsidRDefault="00E27381" w:rsidP="00E27381">
            <w:pPr>
              <w:rPr>
                <w:b/>
                <w:i/>
              </w:rPr>
            </w:pPr>
            <w:r w:rsidRPr="00E27381">
              <w:rPr>
                <w:i/>
              </w:rPr>
              <w:t>Quantity requested from Inquiry</w:t>
            </w:r>
          </w:p>
        </w:tc>
      </w:tr>
      <w:tr w:rsidR="00E27381" w14:paraId="393A2320" w14:textId="77777777" w:rsidTr="00BE096F">
        <w:tc>
          <w:tcPr>
            <w:tcW w:w="9350" w:type="dxa"/>
            <w:gridSpan w:val="3"/>
            <w:shd w:val="clear" w:color="auto" w:fill="000000" w:themeFill="text1"/>
          </w:tcPr>
          <w:p w14:paraId="0F1F277A" w14:textId="54EBAA2E" w:rsidR="00E27381" w:rsidRPr="00E27381" w:rsidRDefault="00E27381" w:rsidP="00E27381">
            <w:pPr>
              <w:jc w:val="center"/>
              <w:rPr>
                <w:b/>
              </w:rPr>
            </w:pPr>
            <w:r w:rsidRPr="00E27381">
              <w:t>Next Line</w:t>
            </w:r>
          </w:p>
        </w:tc>
      </w:tr>
      <w:tr w:rsidR="00E27381" w14:paraId="5920D62A" w14:textId="77777777" w:rsidTr="00BE096F">
        <w:tc>
          <w:tcPr>
            <w:tcW w:w="1795" w:type="dxa"/>
          </w:tcPr>
          <w:p w14:paraId="0662581F" w14:textId="7823D458" w:rsidR="00E27381" w:rsidRPr="00E960CA" w:rsidRDefault="00E27381" w:rsidP="00E27381">
            <w:pPr>
              <w:rPr>
                <w:b/>
              </w:rPr>
            </w:pPr>
            <w:r w:rsidRPr="00E960CA">
              <w:t>Material</w:t>
            </w:r>
          </w:p>
        </w:tc>
        <w:tc>
          <w:tcPr>
            <w:tcW w:w="4140" w:type="dxa"/>
          </w:tcPr>
          <w:p w14:paraId="05DB5A68" w14:textId="76947EB0" w:rsidR="00E27381" w:rsidRPr="00E960CA" w:rsidRDefault="00E27381" w:rsidP="00E27381">
            <w:pPr>
              <w:rPr>
                <w:b/>
              </w:rPr>
            </w:pPr>
            <w:r>
              <w:t>Key uniquely identifying the material</w:t>
            </w:r>
          </w:p>
        </w:tc>
        <w:tc>
          <w:tcPr>
            <w:tcW w:w="3415" w:type="dxa"/>
          </w:tcPr>
          <w:p w14:paraId="4B2803A6" w14:textId="78031047" w:rsidR="00E27381" w:rsidRPr="00E27381" w:rsidRDefault="00E27381" w:rsidP="00E27381">
            <w:pPr>
              <w:rPr>
                <w:b/>
                <w:i/>
              </w:rPr>
            </w:pPr>
            <w:r w:rsidRPr="00E27381">
              <w:rPr>
                <w:i/>
              </w:rPr>
              <w:t>Your Repair Kit</w:t>
            </w:r>
          </w:p>
        </w:tc>
      </w:tr>
      <w:tr w:rsidR="00E27381" w14:paraId="0EB1F58A" w14:textId="77777777" w:rsidTr="00BE096F">
        <w:tc>
          <w:tcPr>
            <w:tcW w:w="1795" w:type="dxa"/>
          </w:tcPr>
          <w:p w14:paraId="2F7B770E" w14:textId="5C255BDD" w:rsidR="00E27381" w:rsidRPr="00E960CA" w:rsidRDefault="00E27381" w:rsidP="00E27381">
            <w:pPr>
              <w:rPr>
                <w:b/>
              </w:rPr>
            </w:pPr>
            <w:r w:rsidRPr="00E960CA">
              <w:t>Order Quantity</w:t>
            </w:r>
          </w:p>
        </w:tc>
        <w:tc>
          <w:tcPr>
            <w:tcW w:w="4140" w:type="dxa"/>
          </w:tcPr>
          <w:p w14:paraId="2E932EE7" w14:textId="39CD1ECC" w:rsidR="00E27381" w:rsidRPr="00E960CA" w:rsidRDefault="00E27381" w:rsidP="00E27381">
            <w:pPr>
              <w:rPr>
                <w:b/>
              </w:rPr>
            </w:pPr>
            <w:r>
              <w:t>Total order quantity for this item.</w:t>
            </w:r>
          </w:p>
        </w:tc>
        <w:tc>
          <w:tcPr>
            <w:tcW w:w="3415" w:type="dxa"/>
          </w:tcPr>
          <w:p w14:paraId="5F7B0D16" w14:textId="3E0259FA" w:rsidR="00E27381" w:rsidRPr="00E27381" w:rsidRDefault="00E27381" w:rsidP="00E27381">
            <w:pPr>
              <w:rPr>
                <w:b/>
                <w:i/>
              </w:rPr>
            </w:pPr>
            <w:r w:rsidRPr="00E27381">
              <w:rPr>
                <w:i/>
              </w:rPr>
              <w:t>Quantity requested from Inquiry</w:t>
            </w:r>
          </w:p>
        </w:tc>
      </w:tr>
    </w:tbl>
    <w:p w14:paraId="63CA97AB" w14:textId="5EF23A0A" w:rsidR="003203F7" w:rsidRDefault="003203F7" w:rsidP="003203F7"/>
    <w:p w14:paraId="2E76D89A" w14:textId="1F34FEFB" w:rsidR="004627F8" w:rsidRDefault="004627F8" w:rsidP="00FE1FBE">
      <w:pPr>
        <w:pStyle w:val="GBIStepHeader"/>
      </w:pPr>
      <w:r>
        <w:t xml:space="preserve">Click Save </w:t>
      </w:r>
      <w:r w:rsidR="00774DFB">
        <w:rPr>
          <w:noProof/>
          <w:lang w:bidi="ar-SA"/>
        </w:rPr>
        <w:drawing>
          <wp:inline distT="0" distB="0" distL="0" distR="0" wp14:anchorId="69606DBE" wp14:editId="76549E53">
            <wp:extent cx="288758" cy="171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2254" cy="179463"/>
                    </a:xfrm>
                    <a:prstGeom prst="rect">
                      <a:avLst/>
                    </a:prstGeom>
                    <a:noFill/>
                    <a:ln>
                      <a:noFill/>
                    </a:ln>
                  </pic:spPr>
                </pic:pic>
              </a:graphicData>
            </a:graphic>
          </wp:inline>
        </w:drawing>
      </w:r>
      <w:r>
        <w:t>.</w:t>
      </w:r>
    </w:p>
    <w:p w14:paraId="5E8DEEEE" w14:textId="22B1E945" w:rsidR="004627F8" w:rsidRDefault="004627F8" w:rsidP="00FE1FBE">
      <w:pPr>
        <w:pStyle w:val="GBIImportantInstruction"/>
      </w:pPr>
      <w:r>
        <w:t>You will receive a message that says</w:t>
      </w:r>
      <w:r w:rsidR="00E960CA">
        <w:t>,</w:t>
      </w:r>
      <w:r>
        <w:t xml:space="preserve"> “Quotation has been saved”.</w:t>
      </w:r>
    </w:p>
    <w:p w14:paraId="60BE0CCA" w14:textId="0DA98ADF" w:rsidR="004627F8" w:rsidRDefault="004627F8" w:rsidP="004627F8"/>
    <w:p w14:paraId="3F999944" w14:textId="3C413C71" w:rsidR="004627F8" w:rsidRDefault="004627F8" w:rsidP="00FE1FBE">
      <w:pPr>
        <w:pStyle w:val="GBIQuestion"/>
      </w:pPr>
      <w:bookmarkStart w:id="13" w:name="_Hlk483317333"/>
      <w:bookmarkStart w:id="14" w:name="_Hlk502938007"/>
      <w:r>
        <w:t>What is the resulting document number?</w:t>
      </w:r>
      <w:bookmarkEnd w:id="13"/>
      <w:r w:rsidR="00A92850">
        <w:br/>
      </w:r>
      <w:r w:rsidRPr="009F373E">
        <w:t xml:space="preserve"> </w:t>
      </w:r>
      <w:r w:rsidR="007776AA">
        <w:fldChar w:fldCharType="begin">
          <w:ffData>
            <w:name w:val="Q04"/>
            <w:enabled/>
            <w:calcOnExit/>
            <w:textInput/>
          </w:ffData>
        </w:fldChar>
      </w:r>
      <w:bookmarkStart w:id="15" w:name="Q04"/>
      <w:r w:rsidR="007776AA">
        <w:instrText xml:space="preserve"> FORMTEXT </w:instrText>
      </w:r>
      <w:r w:rsidR="007776AA">
        <w:fldChar w:fldCharType="separate"/>
      </w:r>
      <w:bookmarkStart w:id="16" w:name="_GoBack"/>
      <w:r w:rsidR="00C23083">
        <w:rPr>
          <w:noProof/>
        </w:rPr>
        <w:t> </w:t>
      </w:r>
      <w:r w:rsidR="00C23083">
        <w:rPr>
          <w:noProof/>
        </w:rPr>
        <w:t> </w:t>
      </w:r>
      <w:r w:rsidR="00C23083">
        <w:rPr>
          <w:noProof/>
        </w:rPr>
        <w:t> </w:t>
      </w:r>
      <w:r w:rsidR="00C23083">
        <w:rPr>
          <w:noProof/>
        </w:rPr>
        <w:t> </w:t>
      </w:r>
      <w:r w:rsidR="00C23083">
        <w:rPr>
          <w:noProof/>
        </w:rPr>
        <w:t> </w:t>
      </w:r>
      <w:bookmarkEnd w:id="16"/>
      <w:r w:rsidR="007776AA">
        <w:fldChar w:fldCharType="end"/>
      </w:r>
      <w:bookmarkEnd w:id="15"/>
      <w:r>
        <w:t xml:space="preserve"> </w:t>
      </w:r>
      <w:r w:rsidRPr="00E10B26">
        <w:sym w:font="Wingdings" w:char="F021"/>
      </w:r>
    </w:p>
    <w:bookmarkEnd w:id="14"/>
    <w:p w14:paraId="2BCB4D86" w14:textId="64A13721" w:rsidR="004627F8" w:rsidRDefault="004627F8" w:rsidP="00C2656F"/>
    <w:p w14:paraId="17CCEC12" w14:textId="73EC37E7" w:rsidR="004627F8" w:rsidRDefault="004627F8" w:rsidP="00FE1FBE">
      <w:pPr>
        <w:pStyle w:val="GBIStepHeader"/>
      </w:pPr>
      <w:r>
        <w:t xml:space="preserve">Type “/nVA23” in the </w:t>
      </w:r>
      <w:r w:rsidR="00E27381">
        <w:t>Command field</w:t>
      </w:r>
      <w:r w:rsidR="00E27381" w:rsidRPr="00E27381">
        <w:t xml:space="preserve"> </w:t>
      </w:r>
      <w:r w:rsidR="00E27381" w:rsidRPr="00E27381">
        <w:rPr>
          <w:noProof/>
          <w:lang w:bidi="ar-SA"/>
        </w:rPr>
        <w:drawing>
          <wp:inline distT="0" distB="0" distL="0" distR="0" wp14:anchorId="67D8F168" wp14:editId="08B20025">
            <wp:extent cx="1425063" cy="21337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425063" cy="213378"/>
                    </a:xfrm>
                    <a:prstGeom prst="rect">
                      <a:avLst/>
                    </a:prstGeom>
                  </pic:spPr>
                </pic:pic>
              </a:graphicData>
            </a:graphic>
          </wp:inline>
        </w:drawing>
      </w:r>
      <w:r>
        <w:t>.</w:t>
      </w:r>
    </w:p>
    <w:p w14:paraId="0AB0FF6E" w14:textId="2DB89411" w:rsidR="004627F8" w:rsidRDefault="004627F8" w:rsidP="004627F8"/>
    <w:p w14:paraId="0F1C2AD8" w14:textId="2E01FE9A" w:rsidR="004627F8" w:rsidRDefault="004627F8" w:rsidP="00FE1FBE">
      <w:pPr>
        <w:pStyle w:val="GBIStepHeader"/>
      </w:pPr>
      <w:r>
        <w:t xml:space="preserve">Click Enter </w:t>
      </w:r>
      <w:r w:rsidR="006A7DA7">
        <w:rPr>
          <w:noProof/>
          <w:lang w:bidi="ar-SA"/>
        </w:rPr>
        <w:drawing>
          <wp:inline distT="0" distB="0" distL="0" distR="0" wp14:anchorId="1D913104" wp14:editId="66121C79">
            <wp:extent cx="196949" cy="1615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4705" cy="167963"/>
                    </a:xfrm>
                    <a:prstGeom prst="rect">
                      <a:avLst/>
                    </a:prstGeom>
                    <a:noFill/>
                    <a:ln>
                      <a:noFill/>
                    </a:ln>
                  </pic:spPr>
                </pic:pic>
              </a:graphicData>
            </a:graphic>
          </wp:inline>
        </w:drawing>
      </w:r>
      <w:r>
        <w:t>.</w:t>
      </w:r>
    </w:p>
    <w:p w14:paraId="2C732E13" w14:textId="053D9165" w:rsidR="004627F8" w:rsidRDefault="004627F8" w:rsidP="004627F8"/>
    <w:p w14:paraId="4DEA9E08" w14:textId="7536AE6B" w:rsidR="004627F8" w:rsidRDefault="004627F8" w:rsidP="00FE1FBE">
      <w:pPr>
        <w:pStyle w:val="GBIStepHeader"/>
      </w:pPr>
      <w:r>
        <w:t xml:space="preserve">In the </w:t>
      </w:r>
      <w:r w:rsidRPr="00FE1FBE">
        <w:rPr>
          <w:b w:val="0"/>
          <w:i/>
        </w:rPr>
        <w:t>“Display Quotation: Initial Screen”</w:t>
      </w:r>
      <w:r>
        <w:rPr>
          <w:i/>
        </w:rPr>
        <w:t xml:space="preserve"> </w:t>
      </w:r>
      <w:r w:rsidR="00E27381">
        <w:t>screen, enter the following information:</w:t>
      </w:r>
    </w:p>
    <w:p w14:paraId="0AB68568" w14:textId="77777777" w:rsidR="00E27381" w:rsidRDefault="00E27381" w:rsidP="00E27381"/>
    <w:tbl>
      <w:tblPr>
        <w:tblStyle w:val="TableGrid"/>
        <w:tblW w:w="0" w:type="auto"/>
        <w:tblLook w:val="04A0" w:firstRow="1" w:lastRow="0" w:firstColumn="1" w:lastColumn="0" w:noHBand="0" w:noVBand="1"/>
      </w:tblPr>
      <w:tblGrid>
        <w:gridCol w:w="1259"/>
        <w:gridCol w:w="5400"/>
        <w:gridCol w:w="2605"/>
      </w:tblGrid>
      <w:tr w:rsidR="00E27381" w:rsidRPr="00E27381" w14:paraId="06B1A7E7" w14:textId="77777777" w:rsidTr="00C50700">
        <w:tc>
          <w:tcPr>
            <w:tcW w:w="1259" w:type="dxa"/>
            <w:tcBorders>
              <w:bottom w:val="single" w:sz="4" w:space="0" w:color="auto"/>
            </w:tcBorders>
            <w:shd w:val="clear" w:color="auto" w:fill="BFBFBF" w:themeFill="background1" w:themeFillShade="BF"/>
          </w:tcPr>
          <w:p w14:paraId="3D99CA77" w14:textId="1BAA1C1C" w:rsidR="00E27381" w:rsidRPr="00E27381" w:rsidRDefault="00E27381" w:rsidP="00E27381">
            <w:pPr>
              <w:rPr>
                <w:b/>
              </w:rPr>
            </w:pPr>
            <w:r w:rsidRPr="00E27381">
              <w:rPr>
                <w:b/>
              </w:rPr>
              <w:t>Attribute</w:t>
            </w:r>
          </w:p>
        </w:tc>
        <w:tc>
          <w:tcPr>
            <w:tcW w:w="5400" w:type="dxa"/>
            <w:tcBorders>
              <w:bottom w:val="single" w:sz="4" w:space="0" w:color="auto"/>
            </w:tcBorders>
            <w:shd w:val="clear" w:color="auto" w:fill="BFBFBF" w:themeFill="background1" w:themeFillShade="BF"/>
          </w:tcPr>
          <w:p w14:paraId="4FF91125" w14:textId="0E41F59D" w:rsidR="00E27381" w:rsidRPr="00E27381" w:rsidRDefault="00E27381" w:rsidP="00E27381">
            <w:pPr>
              <w:rPr>
                <w:b/>
              </w:rPr>
            </w:pPr>
            <w:r w:rsidRPr="00E27381">
              <w:rPr>
                <w:b/>
              </w:rPr>
              <w:t>Description</w:t>
            </w:r>
          </w:p>
        </w:tc>
        <w:tc>
          <w:tcPr>
            <w:tcW w:w="2605" w:type="dxa"/>
            <w:tcBorders>
              <w:bottom w:val="single" w:sz="4" w:space="0" w:color="auto"/>
            </w:tcBorders>
            <w:shd w:val="clear" w:color="auto" w:fill="BFBFBF" w:themeFill="background1" w:themeFillShade="BF"/>
          </w:tcPr>
          <w:p w14:paraId="21139115" w14:textId="152A1731" w:rsidR="00E27381" w:rsidRPr="00E27381" w:rsidRDefault="00E27381" w:rsidP="00E27381">
            <w:pPr>
              <w:rPr>
                <w:b/>
              </w:rPr>
            </w:pPr>
            <w:r w:rsidRPr="00E27381">
              <w:rPr>
                <w:b/>
              </w:rPr>
              <w:t>Data Value</w:t>
            </w:r>
          </w:p>
        </w:tc>
      </w:tr>
      <w:tr w:rsidR="00E27381" w14:paraId="0A73132A" w14:textId="77777777" w:rsidTr="00C50700">
        <w:tc>
          <w:tcPr>
            <w:tcW w:w="1259" w:type="dxa"/>
            <w:tcBorders>
              <w:top w:val="single" w:sz="4" w:space="0" w:color="auto"/>
            </w:tcBorders>
          </w:tcPr>
          <w:p w14:paraId="6882F127" w14:textId="0245A067" w:rsidR="00E27381" w:rsidRDefault="00E27381" w:rsidP="00E27381">
            <w:r>
              <w:t>Quotation</w:t>
            </w:r>
          </w:p>
        </w:tc>
        <w:tc>
          <w:tcPr>
            <w:tcW w:w="5400" w:type="dxa"/>
            <w:tcBorders>
              <w:top w:val="single" w:sz="4" w:space="0" w:color="auto"/>
            </w:tcBorders>
          </w:tcPr>
          <w:p w14:paraId="026A53C4" w14:textId="7697019A" w:rsidR="00E27381" w:rsidRDefault="00E27381" w:rsidP="00E27381">
            <w:r>
              <w:t>Number that uniquely identifies the sales document</w:t>
            </w:r>
          </w:p>
        </w:tc>
        <w:tc>
          <w:tcPr>
            <w:tcW w:w="2605" w:type="dxa"/>
            <w:tcBorders>
              <w:top w:val="single" w:sz="4" w:space="0" w:color="auto"/>
            </w:tcBorders>
          </w:tcPr>
          <w:p w14:paraId="441C3D93" w14:textId="76884217" w:rsidR="00E27381" w:rsidRPr="00E27381" w:rsidRDefault="00E27381" w:rsidP="00E27381">
            <w:pPr>
              <w:rPr>
                <w:i/>
              </w:rPr>
            </w:pPr>
            <w:r w:rsidRPr="00E27381">
              <w:rPr>
                <w:i/>
              </w:rPr>
              <w:t>Your Quotation Number</w:t>
            </w:r>
          </w:p>
        </w:tc>
      </w:tr>
    </w:tbl>
    <w:p w14:paraId="3FFFB4EC" w14:textId="1D1521ED" w:rsidR="004D521B" w:rsidRDefault="004D521B" w:rsidP="00FE1FBE"/>
    <w:p w14:paraId="0F11DEBF" w14:textId="02D59864" w:rsidR="004627F8" w:rsidRDefault="007400E8" w:rsidP="00C50700">
      <w:pPr>
        <w:pStyle w:val="GBIStepHeader"/>
      </w:pPr>
      <w:r>
        <w:t>In the SAP Menu Bar</w:t>
      </w:r>
      <w:r w:rsidR="004627F8">
        <w:t xml:space="preserve">, click on </w:t>
      </w:r>
      <w:r w:rsidR="00FC4AB0">
        <w:t xml:space="preserve">More, and then click on </w:t>
      </w:r>
      <w:r w:rsidR="004627F8">
        <w:t>Environment.</w:t>
      </w:r>
    </w:p>
    <w:p w14:paraId="0F71A3C1" w14:textId="4EC33B17" w:rsidR="004627F8" w:rsidRDefault="004627F8" w:rsidP="004627F8"/>
    <w:p w14:paraId="062186F5" w14:textId="4F3B864F" w:rsidR="004627F8" w:rsidRDefault="00A72636" w:rsidP="00C50700">
      <w:pPr>
        <w:pStyle w:val="GBIStepHeader"/>
      </w:pPr>
      <w:r>
        <w:t xml:space="preserve">Click </w:t>
      </w:r>
      <w:r w:rsidR="003A7701">
        <w:t>on Display Document Flow.</w:t>
      </w:r>
    </w:p>
    <w:p w14:paraId="5098C44E" w14:textId="01409F5D" w:rsidR="004D521B" w:rsidRDefault="003A7701" w:rsidP="004D521B">
      <w:pPr>
        <w:pStyle w:val="GBIImportantInstruction"/>
      </w:pPr>
      <w:r>
        <w:t>Pressing F5 or clicking</w:t>
      </w:r>
      <w:r w:rsidR="00747D03">
        <w:t xml:space="preserve"> Display Document Flow</w:t>
      </w:r>
      <w:r>
        <w:t xml:space="preserve"> </w:t>
      </w:r>
      <w:r w:rsidR="005A277E">
        <w:rPr>
          <w:noProof/>
          <w:lang w:val="en-US" w:bidi="ar-SA"/>
        </w:rPr>
        <w:drawing>
          <wp:inline distT="0" distB="0" distL="0" distR="0" wp14:anchorId="33ACC712" wp14:editId="7AAE069D">
            <wp:extent cx="13335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3350" cy="190500"/>
                    </a:xfrm>
                    <a:prstGeom prst="rect">
                      <a:avLst/>
                    </a:prstGeom>
                    <a:noFill/>
                    <a:ln>
                      <a:noFill/>
                    </a:ln>
                  </pic:spPr>
                </pic:pic>
              </a:graphicData>
            </a:graphic>
          </wp:inline>
        </w:drawing>
      </w:r>
      <w:r>
        <w:t xml:space="preserve"> will also bring up the document flow.</w:t>
      </w:r>
    </w:p>
    <w:p w14:paraId="280B9F59" w14:textId="32BED1D3" w:rsidR="003A7701" w:rsidRPr="00EE05D2" w:rsidRDefault="003A7701" w:rsidP="00430E0F">
      <w:pPr>
        <w:rPr>
          <w:rFonts w:eastAsiaTheme="minorEastAsia" w:cs="Times New Roman"/>
          <w:iCs/>
          <w:szCs w:val="24"/>
          <w:lang w:val="en-GB" w:bidi="en-US"/>
        </w:rPr>
      </w:pPr>
    </w:p>
    <w:p w14:paraId="7D1CF1F2" w14:textId="2BA7617A" w:rsidR="003A7701" w:rsidRDefault="003A7701" w:rsidP="00C50700">
      <w:pPr>
        <w:pStyle w:val="GBIImportantInstruction"/>
      </w:pPr>
      <w:r>
        <w:t>The</w:t>
      </w:r>
      <w:r w:rsidRPr="0002176D">
        <w:t xml:space="preserve"> </w:t>
      </w:r>
      <w:r>
        <w:t>screen displays</w:t>
      </w:r>
      <w:r w:rsidRPr="0002176D">
        <w:t xml:space="preserve"> the </w:t>
      </w:r>
      <w:r w:rsidR="00E27381">
        <w:t>status</w:t>
      </w:r>
      <w:r>
        <w:t xml:space="preserve"> of the order. </w:t>
      </w:r>
      <w:r w:rsidRPr="0002176D">
        <w:t>Throughout the exercise, you will view</w:t>
      </w:r>
      <w:r>
        <w:t xml:space="preserve"> </w:t>
      </w:r>
      <w:r w:rsidRPr="0002176D">
        <w:t>the</w:t>
      </w:r>
      <w:r>
        <w:t xml:space="preserve"> document flow to see how the status</w:t>
      </w:r>
      <w:r w:rsidRPr="0002176D">
        <w:t xml:space="preserve"> changes as we c</w:t>
      </w:r>
      <w:r>
        <w:t>omplete more of the</w:t>
      </w:r>
      <w:r w:rsidRPr="0002176D">
        <w:t xml:space="preserve"> process</w:t>
      </w:r>
      <w:r>
        <w:t xml:space="preserve"> steps</w:t>
      </w:r>
      <w:r w:rsidRPr="0002176D">
        <w:t>.</w:t>
      </w:r>
      <w:r w:rsidR="00C2656F">
        <w:t xml:space="preserve"> Use the information in the </w:t>
      </w:r>
      <w:r w:rsidR="00C2656F" w:rsidRPr="00C2656F">
        <w:rPr>
          <w:i/>
        </w:rPr>
        <w:t>“Document Flow”</w:t>
      </w:r>
      <w:r w:rsidR="00C2656F">
        <w:t xml:space="preserve"> screen, to answer the following question:</w:t>
      </w:r>
    </w:p>
    <w:p w14:paraId="399C527A" w14:textId="4D3D5C14" w:rsidR="003A7701" w:rsidRDefault="003A7701" w:rsidP="00E27381"/>
    <w:p w14:paraId="4F623FF5" w14:textId="5D8457C7" w:rsidR="006E5ACC" w:rsidRDefault="003A7701" w:rsidP="00747D03">
      <w:pPr>
        <w:pStyle w:val="GBIQuestion"/>
      </w:pPr>
      <w:bookmarkStart w:id="17" w:name="_Hlk483317341"/>
      <w:bookmarkStart w:id="18" w:name="_Hlk502938013"/>
      <w:r>
        <w:t xml:space="preserve">What is the quotation’s </w:t>
      </w:r>
      <w:r w:rsidR="00E27381">
        <w:t>status</w:t>
      </w:r>
      <w:r>
        <w:t>?</w:t>
      </w:r>
      <w:bookmarkEnd w:id="17"/>
      <w:r w:rsidR="00A92850">
        <w:br/>
      </w:r>
      <w:r w:rsidRPr="009F373E">
        <w:t xml:space="preserve"> </w:t>
      </w:r>
      <w:r w:rsidR="007776AA">
        <w:fldChar w:fldCharType="begin">
          <w:ffData>
            <w:name w:val="Q05"/>
            <w:enabled/>
            <w:calcOnExit/>
            <w:textInput/>
          </w:ffData>
        </w:fldChar>
      </w:r>
      <w:bookmarkStart w:id="19" w:name="Q05"/>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9"/>
      <w:r>
        <w:t xml:space="preserve"> </w:t>
      </w:r>
      <w:r w:rsidRPr="00E10B26">
        <w:sym w:font="Wingdings" w:char="F021"/>
      </w:r>
    </w:p>
    <w:bookmarkEnd w:id="18"/>
    <w:p w14:paraId="048FF503" w14:textId="39285C1D" w:rsidR="00747D03" w:rsidRDefault="00430E0F" w:rsidP="006E5ACC">
      <w:r>
        <w:br w:type="page"/>
      </w:r>
    </w:p>
    <w:p w14:paraId="5C16DC69" w14:textId="77777777" w:rsidR="003A7701" w:rsidRDefault="003A7701" w:rsidP="00C50700">
      <w:pPr>
        <w:pStyle w:val="GBIStepHeader"/>
      </w:pPr>
      <w:r>
        <w:lastRenderedPageBreak/>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14:paraId="622E1BE2" w14:textId="61736616" w:rsidR="003A7701" w:rsidRDefault="003A7701" w:rsidP="003A7701">
      <w:pPr>
        <w:ind w:left="720" w:hanging="720"/>
      </w:pPr>
    </w:p>
    <w:p w14:paraId="05922E6B" w14:textId="5C6290D0" w:rsidR="003A7701" w:rsidRDefault="003A7701" w:rsidP="00C50700">
      <w:pPr>
        <w:pStyle w:val="GBIQuestion"/>
      </w:pPr>
      <w:bookmarkStart w:id="20" w:name="_Hlk483317348"/>
      <w:bookmarkStart w:id="21" w:name="_Hlk502938019"/>
      <w:r>
        <w:t>How many elbow pads are in unrestricted stock?</w:t>
      </w:r>
      <w:bookmarkEnd w:id="20"/>
      <w:r w:rsidR="00A92850">
        <w:br/>
      </w:r>
      <w:r w:rsidRPr="009F373E">
        <w:t xml:space="preserve"> </w:t>
      </w:r>
      <w:r w:rsidR="007776AA">
        <w:fldChar w:fldCharType="begin">
          <w:ffData>
            <w:name w:val="Q06"/>
            <w:enabled/>
            <w:calcOnExit/>
            <w:textInput/>
          </w:ffData>
        </w:fldChar>
      </w:r>
      <w:bookmarkStart w:id="22" w:name="Q06"/>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22"/>
      <w:r>
        <w:t xml:space="preserve"> </w:t>
      </w:r>
      <w:r w:rsidRPr="00E10B26">
        <w:sym w:font="Wingdings" w:char="F021"/>
      </w:r>
    </w:p>
    <w:p w14:paraId="540B8561" w14:textId="4C5A51F4" w:rsidR="003A7701" w:rsidRDefault="003A7701" w:rsidP="00C50700">
      <w:pPr>
        <w:pStyle w:val="GBIQuestion"/>
      </w:pPr>
      <w:bookmarkStart w:id="23" w:name="_Hlk483317356"/>
      <w:r>
        <w:t>How many road helmets are in unrestricted stock?</w:t>
      </w:r>
      <w:bookmarkEnd w:id="23"/>
      <w:r w:rsidR="00A92850">
        <w:br/>
      </w:r>
      <w:r w:rsidRPr="009F373E">
        <w:t xml:space="preserve"> </w:t>
      </w:r>
      <w:r w:rsidR="007776AA">
        <w:fldChar w:fldCharType="begin">
          <w:ffData>
            <w:name w:val="Q07"/>
            <w:enabled/>
            <w:calcOnExit/>
            <w:textInput/>
          </w:ffData>
        </w:fldChar>
      </w:r>
      <w:bookmarkStart w:id="24" w:name="Q07"/>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24"/>
      <w:r>
        <w:t xml:space="preserve"> </w:t>
      </w:r>
      <w:r w:rsidRPr="00E10B26">
        <w:sym w:font="Wingdings" w:char="F021"/>
      </w:r>
    </w:p>
    <w:p w14:paraId="5908B127" w14:textId="4006E80A" w:rsidR="003A7701" w:rsidRDefault="003A7701" w:rsidP="00C50700">
      <w:pPr>
        <w:pStyle w:val="GBIQuestion"/>
      </w:pPr>
      <w:bookmarkStart w:id="25" w:name="_Hlk483317362"/>
      <w:r>
        <w:t>How many repair kits are in unrestricted stock?</w:t>
      </w:r>
      <w:bookmarkEnd w:id="25"/>
      <w:r w:rsidR="00A92850">
        <w:br/>
      </w:r>
      <w:r w:rsidRPr="009F373E">
        <w:t xml:space="preserve"> </w:t>
      </w:r>
      <w:r w:rsidR="007776AA">
        <w:fldChar w:fldCharType="begin">
          <w:ffData>
            <w:name w:val="Q08"/>
            <w:enabled/>
            <w:calcOnExit/>
            <w:textInput/>
          </w:ffData>
        </w:fldChar>
      </w:r>
      <w:bookmarkStart w:id="26" w:name="Q08"/>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26"/>
      <w:r>
        <w:t xml:space="preserve"> </w:t>
      </w:r>
      <w:r w:rsidRPr="00E10B26">
        <w:sym w:font="Wingdings" w:char="F021"/>
      </w:r>
    </w:p>
    <w:p w14:paraId="232045F7" w14:textId="64009EC6" w:rsidR="003A7701" w:rsidRDefault="003A7701" w:rsidP="003A7701">
      <w:pPr>
        <w:ind w:left="720" w:hanging="720"/>
      </w:pPr>
    </w:p>
    <w:bookmarkEnd w:id="21"/>
    <w:p w14:paraId="0B3DFC9F" w14:textId="66326412" w:rsidR="003A7701" w:rsidRPr="00684B12" w:rsidRDefault="003A7701" w:rsidP="001C3AB3">
      <w:pPr>
        <w:pStyle w:val="GBIImportantInstruction"/>
      </w:pPr>
      <w:r>
        <w:t xml:space="preserve">You will be asked to review inventory amounts throughout this exercise. </w:t>
      </w:r>
      <w:r w:rsidR="00354E76">
        <w:t>In this new session, w</w:t>
      </w:r>
      <w:r>
        <w:t>hen asked for an inventory amount, you simply click</w:t>
      </w:r>
      <w:r w:rsidR="00D864D2">
        <w:t xml:space="preserve"> Back</w:t>
      </w:r>
      <w:r>
        <w:t xml:space="preserve"> </w:t>
      </w:r>
      <w:r w:rsidR="00CF1B15" w:rsidRPr="00347FEE">
        <w:rPr>
          <w:noProof/>
          <w:lang w:val="en-US" w:bidi="ar-SA"/>
        </w:rPr>
        <w:drawing>
          <wp:inline distT="0" distB="0" distL="0" distR="0" wp14:anchorId="57CA5D8E" wp14:editId="0973E722">
            <wp:extent cx="213378" cy="213378"/>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3378" cy="213378"/>
                    </a:xfrm>
                    <a:prstGeom prst="rect">
                      <a:avLst/>
                    </a:prstGeom>
                  </pic:spPr>
                </pic:pic>
              </a:graphicData>
            </a:graphic>
          </wp:inline>
        </w:drawing>
      </w:r>
      <w:r>
        <w:t xml:space="preserve">, then click </w:t>
      </w:r>
      <w:r w:rsidR="001E5B1A">
        <w:rPr>
          <w:noProof/>
          <w:lang w:val="en-US" w:bidi="ar-SA"/>
        </w:rPr>
        <w:drawing>
          <wp:inline distT="0" distB="0" distL="0" distR="0" wp14:anchorId="34B3E073" wp14:editId="10A86E33">
            <wp:extent cx="419100" cy="193431"/>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9439" cy="198203"/>
                    </a:xfrm>
                    <a:prstGeom prst="rect">
                      <a:avLst/>
                    </a:prstGeom>
                    <a:noFill/>
                    <a:ln>
                      <a:noFill/>
                    </a:ln>
                  </pic:spPr>
                </pic:pic>
              </a:graphicData>
            </a:graphic>
          </wp:inline>
        </w:drawing>
      </w:r>
      <w:r>
        <w:t xml:space="preserve"> (Execute) once again to get the most current amounts.</w:t>
      </w:r>
    </w:p>
    <w:p w14:paraId="4BBA0284" w14:textId="77777777" w:rsidR="003A7701" w:rsidRDefault="003A7701" w:rsidP="003A7701">
      <w:pPr>
        <w:ind w:left="720" w:hanging="720"/>
      </w:pPr>
    </w:p>
    <w:p w14:paraId="59AE37CA" w14:textId="11340B51" w:rsidR="003A7701" w:rsidRDefault="003A7701" w:rsidP="00C50700">
      <w:pPr>
        <w:pStyle w:val="GBIStepHeader"/>
      </w:pPr>
      <w:r>
        <w:t>Refer to a previous step in a previous exercise for instructions on how to review customer balances. Review the account balance of your customer to answer the following questions.</w:t>
      </w:r>
      <w:r w:rsidRPr="00B9407B">
        <w:t xml:space="preserve"> </w:t>
      </w:r>
      <w:r>
        <w:t>While the balance in your customer’s account may be obvious, it is always good to check.</w:t>
      </w:r>
    </w:p>
    <w:p w14:paraId="14A2D455" w14:textId="77777777" w:rsidR="00E27381" w:rsidRDefault="00E27381" w:rsidP="00E27381"/>
    <w:p w14:paraId="5F866B21" w14:textId="06D7F54A" w:rsidR="003A7701" w:rsidRDefault="00606F45" w:rsidP="00C50700">
      <w:pPr>
        <w:pStyle w:val="GBIQuestion"/>
      </w:pPr>
      <w:bookmarkStart w:id="27" w:name="_Hlk483317370"/>
      <w:bookmarkStart w:id="28" w:name="_Hlk502938029"/>
      <w:r>
        <w:t>What is the balance in your customer’s account?</w:t>
      </w:r>
      <w:bookmarkEnd w:id="27"/>
      <w:r w:rsidR="00A92850">
        <w:br/>
      </w:r>
      <w:r w:rsidRPr="009F373E">
        <w:t xml:space="preserve"> </w:t>
      </w:r>
      <w:r w:rsidR="007776AA">
        <w:fldChar w:fldCharType="begin">
          <w:ffData>
            <w:name w:val="Q09"/>
            <w:enabled/>
            <w:calcOnExit/>
            <w:textInput/>
          </w:ffData>
        </w:fldChar>
      </w:r>
      <w:bookmarkStart w:id="29" w:name="Q09"/>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29"/>
      <w:r>
        <w:t xml:space="preserve"> </w:t>
      </w:r>
      <w:r w:rsidRPr="00E10B26">
        <w:sym w:font="Wingdings" w:char="F021"/>
      </w:r>
    </w:p>
    <w:p w14:paraId="06420735" w14:textId="25E9C5D1" w:rsidR="00606F45" w:rsidRPr="004627F8" w:rsidRDefault="00606F45" w:rsidP="00C50700">
      <w:pPr>
        <w:pStyle w:val="GBIQuestion"/>
      </w:pPr>
      <w:bookmarkStart w:id="30" w:name="_Hlk483317379"/>
      <w:r>
        <w:t>What is the current DC Bike’s debit balance?</w:t>
      </w:r>
      <w:bookmarkEnd w:id="30"/>
      <w:r w:rsidR="00A92850">
        <w:br/>
      </w:r>
      <w:r w:rsidRPr="009F373E">
        <w:t xml:space="preserve"> </w:t>
      </w:r>
      <w:r w:rsidR="007776AA">
        <w:fldChar w:fldCharType="begin">
          <w:ffData>
            <w:name w:val="Q10"/>
            <w:enabled/>
            <w:calcOnExit/>
            <w:textInput/>
          </w:ffData>
        </w:fldChar>
      </w:r>
      <w:bookmarkStart w:id="31" w:name="Q10"/>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31"/>
      <w:r>
        <w:t xml:space="preserve"> </w:t>
      </w:r>
      <w:r w:rsidRPr="00E10B26">
        <w:sym w:font="Wingdings" w:char="F021"/>
      </w:r>
    </w:p>
    <w:bookmarkEnd w:id="28"/>
    <w:p w14:paraId="57EF7F7C" w14:textId="1456A3AB" w:rsidR="00606F45" w:rsidRPr="00050090" w:rsidRDefault="00606F45" w:rsidP="00354E76">
      <w:pPr>
        <w:rPr>
          <w:rFonts w:eastAsiaTheme="minorEastAsia"/>
          <w:b/>
          <w:noProof/>
          <w:color w:val="365F91" w:themeColor="accent1" w:themeShade="BF"/>
        </w:rPr>
      </w:pPr>
      <w:r>
        <w:br w:type="page"/>
      </w:r>
    </w:p>
    <w:p w14:paraId="5B474F30" w14:textId="4FC6DA5A" w:rsidR="00606F45" w:rsidRDefault="00606F45" w:rsidP="00C50700">
      <w:pPr>
        <w:pStyle w:val="GBISectionHeader"/>
        <w:framePr w:wrap="around"/>
      </w:pPr>
      <w:bookmarkStart w:id="32" w:name="_Toc35815825"/>
      <w:r>
        <w:lastRenderedPageBreak/>
        <w:t>Receive Order</w:t>
      </w:r>
      <w:bookmarkEnd w:id="32"/>
    </w:p>
    <w:p w14:paraId="1AB39BDE" w14:textId="4030F6A8" w:rsidR="00606F45" w:rsidRDefault="00606F45" w:rsidP="00606F45">
      <w:pPr>
        <w:rPr>
          <w:noProof/>
        </w:rPr>
      </w:pPr>
    </w:p>
    <w:p w14:paraId="31735237" w14:textId="5CD68719" w:rsidR="004939EA" w:rsidRDefault="004939EA" w:rsidP="00606F45">
      <w:pPr>
        <w:rPr>
          <w:noProof/>
        </w:rPr>
      </w:pPr>
      <w:r w:rsidRPr="00AA5CEB">
        <w:rPr>
          <w:noProof/>
        </w:rPr>
        <w:drawing>
          <wp:inline distT="0" distB="0" distL="0" distR="0" wp14:anchorId="34C6FC83" wp14:editId="2D73036F">
            <wp:extent cx="5943600" cy="803910"/>
            <wp:effectExtent l="57150" t="0" r="57150" b="34290"/>
            <wp:docPr id="2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2D09B049" w14:textId="0CF487EE" w:rsidR="00C969B0" w:rsidRDefault="00C969B0" w:rsidP="00606F45">
      <w:pPr>
        <w:rPr>
          <w:noProof/>
        </w:rPr>
      </w:pPr>
      <w:r w:rsidRPr="00AA5CEB">
        <w:rPr>
          <w:noProof/>
        </w:rPr>
        <w:drawing>
          <wp:inline distT="0" distB="0" distL="0" distR="0" wp14:anchorId="1C0F5AAA" wp14:editId="637146D7">
            <wp:extent cx="5943600" cy="643255"/>
            <wp:effectExtent l="57150" t="0" r="76200" b="42545"/>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64C64622" w14:textId="77777777" w:rsidR="004939EA" w:rsidRDefault="004939EA" w:rsidP="00606F45">
      <w:pPr>
        <w:rPr>
          <w:lang w:bidi="en-US"/>
        </w:rPr>
      </w:pPr>
    </w:p>
    <w:p w14:paraId="1724207B" w14:textId="044731CF" w:rsidR="00606F45" w:rsidRDefault="00E27381" w:rsidP="00606F45">
      <w:r>
        <w:t>In this section</w:t>
      </w:r>
      <w:r w:rsidR="00606F45">
        <w:t xml:space="preserve">, you look over the order received from the customer you had previously sent a quotation to. </w:t>
      </w:r>
      <w:r w:rsidR="00606F45" w:rsidRPr="0002176D">
        <w:t>You now receive the following purc</w:t>
      </w:r>
      <w:r w:rsidR="00606F45">
        <w:t xml:space="preserve">hase order from your customer wanting to purchase the following materials. </w:t>
      </w:r>
      <w:r>
        <w:t>This section</w:t>
      </w:r>
      <w:r w:rsidR="00606F45" w:rsidRPr="0002176D">
        <w:t xml:space="preserve"> has no SAP activity associated with it.</w:t>
      </w:r>
    </w:p>
    <w:p w14:paraId="153576D4" w14:textId="77777777" w:rsidR="00E27381" w:rsidRDefault="00E27381" w:rsidP="00606F45"/>
    <w:p w14:paraId="56E12500" w14:textId="3C205013" w:rsidR="00606F45" w:rsidRPr="00606F45" w:rsidRDefault="00606F45" w:rsidP="00606F45">
      <w:pPr>
        <w:rPr>
          <w:lang w:bidi="en-US"/>
        </w:rPr>
      </w:pPr>
      <w:r>
        <w:rPr>
          <w:noProof/>
        </w:rPr>
        <w:drawing>
          <wp:inline distT="0" distB="0" distL="0" distR="0" wp14:anchorId="3EACCCB5" wp14:editId="4609A1E4">
            <wp:extent cx="5943600" cy="4810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4810125"/>
                    </a:xfrm>
                    <a:prstGeom prst="rect">
                      <a:avLst/>
                    </a:prstGeom>
                  </pic:spPr>
                </pic:pic>
              </a:graphicData>
            </a:graphic>
          </wp:inline>
        </w:drawing>
      </w:r>
    </w:p>
    <w:p w14:paraId="2EC9CEC2" w14:textId="60FCCC49" w:rsidR="00606F45" w:rsidRPr="00050090" w:rsidRDefault="00606F45" w:rsidP="006E5ACC">
      <w:pPr>
        <w:rPr>
          <w:noProof/>
        </w:rPr>
      </w:pPr>
      <w:r>
        <w:br w:type="page"/>
      </w:r>
    </w:p>
    <w:p w14:paraId="5D35FC03" w14:textId="5138FB48" w:rsidR="00606F45" w:rsidRDefault="00606F45" w:rsidP="00C50700">
      <w:pPr>
        <w:pStyle w:val="GBISectionHeader"/>
        <w:framePr w:wrap="around"/>
      </w:pPr>
      <w:bookmarkStart w:id="33" w:name="_Toc35815826"/>
      <w:r>
        <w:lastRenderedPageBreak/>
        <w:t>Sales Order</w:t>
      </w:r>
      <w:bookmarkEnd w:id="33"/>
    </w:p>
    <w:p w14:paraId="120CD3E6" w14:textId="11B9C9A1" w:rsidR="00606F45" w:rsidRDefault="00606F45" w:rsidP="00606F45">
      <w:pPr>
        <w:rPr>
          <w:lang w:bidi="en-US"/>
        </w:rPr>
      </w:pPr>
    </w:p>
    <w:p w14:paraId="1F78D31F" w14:textId="28382324" w:rsidR="004939EA" w:rsidRDefault="004939EA" w:rsidP="00606F45">
      <w:pPr>
        <w:rPr>
          <w:lang w:bidi="en-US"/>
        </w:rPr>
      </w:pPr>
      <w:r w:rsidRPr="00AA5CEB">
        <w:rPr>
          <w:noProof/>
        </w:rPr>
        <w:drawing>
          <wp:inline distT="0" distB="0" distL="0" distR="0" wp14:anchorId="787CB22B" wp14:editId="26356403">
            <wp:extent cx="5943600" cy="803910"/>
            <wp:effectExtent l="57150" t="0" r="38100" b="34290"/>
            <wp:docPr id="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14:paraId="0CA8EE21" w14:textId="18484714" w:rsidR="00C969B0" w:rsidRDefault="00C969B0" w:rsidP="00606F45">
      <w:pPr>
        <w:rPr>
          <w:lang w:bidi="en-US"/>
        </w:rPr>
      </w:pPr>
      <w:r w:rsidRPr="00AA5CEB">
        <w:rPr>
          <w:noProof/>
        </w:rPr>
        <w:drawing>
          <wp:inline distT="0" distB="0" distL="0" distR="0" wp14:anchorId="27DB9041" wp14:editId="3A916335">
            <wp:extent cx="5943600" cy="643255"/>
            <wp:effectExtent l="57150" t="0" r="76200" b="42545"/>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p w14:paraId="241EE97E" w14:textId="77777777" w:rsidR="004939EA" w:rsidRPr="00606F45" w:rsidRDefault="004939EA" w:rsidP="00606F45">
      <w:pPr>
        <w:rPr>
          <w:lang w:bidi="en-US"/>
        </w:rPr>
      </w:pPr>
    </w:p>
    <w:p w14:paraId="610EFA4A" w14:textId="54C995BF" w:rsidR="00606F45" w:rsidRDefault="00924653" w:rsidP="00606F45">
      <w:r>
        <w:rPr>
          <w:rFonts w:hint="eastAsia"/>
        </w:rPr>
        <w:t>In this sectio</w:t>
      </w:r>
      <w:r>
        <w:t>n</w:t>
      </w:r>
      <w:r w:rsidR="00606F45">
        <w:rPr>
          <w:rFonts w:hint="eastAsia"/>
        </w:rPr>
        <w:t xml:space="preserve">, </w:t>
      </w:r>
      <w:r w:rsidR="00606F45">
        <w:t>you create a sales order from the purchase order you received in the previous step. You can now create a sales order by referencing the quotation created in Step 2. If necessary, you can add or delete line items and change quantities. The reference reduces more work.</w:t>
      </w:r>
    </w:p>
    <w:p w14:paraId="489F2625" w14:textId="786220FD" w:rsidR="00606F45" w:rsidRDefault="00606F45" w:rsidP="00606F45"/>
    <w:p w14:paraId="67988EFB" w14:textId="5D99858E" w:rsidR="00606F45" w:rsidRDefault="00606F45" w:rsidP="00C50700">
      <w:pPr>
        <w:pStyle w:val="GBIStepHeader"/>
      </w:pPr>
      <w:r>
        <w:t xml:space="preserve">In the </w:t>
      </w:r>
      <w:r w:rsidRPr="00C50700">
        <w:rPr>
          <w:b w:val="0"/>
          <w:i/>
        </w:rPr>
        <w:t>“SAP Easy Access”</w:t>
      </w:r>
      <w:r>
        <w:rPr>
          <w:i/>
        </w:rPr>
        <w:t xml:space="preserve"> </w:t>
      </w:r>
      <w:r>
        <w:t>screen, follow the navigation path below:</w:t>
      </w:r>
    </w:p>
    <w:p w14:paraId="65A572DF" w14:textId="6631933A" w:rsidR="00606F45" w:rsidRDefault="00606F45" w:rsidP="00C50700">
      <w:pPr>
        <w:pStyle w:val="GBINavigationHeader"/>
      </w:pPr>
      <w:r>
        <w:t>Navigation</w:t>
      </w:r>
    </w:p>
    <w:p w14:paraId="2E7A1962" w14:textId="77777777" w:rsidR="00606F45" w:rsidRDefault="00606F45" w:rsidP="00C50700">
      <w:pPr>
        <w:pStyle w:val="GBINavigationPath"/>
      </w:pPr>
      <w:r>
        <w:t xml:space="preserve">SAP Easy Access Menu </w:t>
      </w:r>
      <w:r w:rsidRPr="00AA5CEB">
        <w:sym w:font="Wingdings" w:char="F0E0"/>
      </w:r>
      <w:r>
        <w:t xml:space="preserve"> Logistics </w:t>
      </w:r>
      <w:r>
        <w:sym w:font="Wingdings" w:char="F0E0"/>
      </w:r>
      <w:r>
        <w:t xml:space="preserve"> Sales and Distribution </w:t>
      </w:r>
      <w:r>
        <w:sym w:font="Wingdings" w:char="F0E0"/>
      </w:r>
      <w:r>
        <w:t xml:space="preserve"> Sales </w:t>
      </w:r>
      <w:r>
        <w:sym w:font="Wingdings" w:char="F0E0"/>
      </w:r>
      <w:r>
        <w:t xml:space="preserve"> Order </w:t>
      </w:r>
      <w:r>
        <w:sym w:font="Wingdings" w:char="F0E0"/>
      </w:r>
      <w:r>
        <w:t xml:space="preserve"> Create</w:t>
      </w:r>
    </w:p>
    <w:p w14:paraId="16EA1055" w14:textId="1E3A5614" w:rsidR="00606F45" w:rsidRDefault="00606F45" w:rsidP="00606F45"/>
    <w:p w14:paraId="67A39B47" w14:textId="5AD18833" w:rsidR="00606F45" w:rsidRDefault="00155882" w:rsidP="00C50700">
      <w:pPr>
        <w:pStyle w:val="GBIQuestion"/>
      </w:pPr>
      <w:bookmarkStart w:id="34" w:name="_Hlk483317434"/>
      <w:bookmarkStart w:id="35" w:name="_Hlk502938038"/>
      <w:r>
        <w:t>What is the Transaction C</w:t>
      </w:r>
      <w:r w:rsidR="00606F45">
        <w:t>ode to create a sales order?</w:t>
      </w:r>
      <w:bookmarkEnd w:id="34"/>
      <w:r w:rsidR="00A92850">
        <w:br/>
      </w:r>
      <w:r w:rsidR="00606F45" w:rsidRPr="009F373E">
        <w:t xml:space="preserve"> </w:t>
      </w:r>
      <w:r w:rsidR="007776AA">
        <w:fldChar w:fldCharType="begin">
          <w:ffData>
            <w:name w:val="Q11"/>
            <w:enabled/>
            <w:calcOnExit/>
            <w:textInput/>
          </w:ffData>
        </w:fldChar>
      </w:r>
      <w:bookmarkStart w:id="36" w:name="Q11"/>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36"/>
      <w:r w:rsidR="00606F45">
        <w:t xml:space="preserve"> </w:t>
      </w:r>
      <w:r w:rsidR="00606F45">
        <w:sym w:font="Wingdings" w:char="F021"/>
      </w:r>
    </w:p>
    <w:p w14:paraId="0A88E882" w14:textId="3362E565" w:rsidR="00606F45" w:rsidRDefault="00155882" w:rsidP="00C50700">
      <w:pPr>
        <w:pStyle w:val="GBIQuestion"/>
      </w:pPr>
      <w:bookmarkStart w:id="37" w:name="_Hlk483317442"/>
      <w:r>
        <w:t>What is the Transaction C</w:t>
      </w:r>
      <w:r w:rsidR="00606F45">
        <w:t>ode to change a sales order?</w:t>
      </w:r>
      <w:bookmarkEnd w:id="37"/>
      <w:r w:rsidR="00A92850">
        <w:br/>
      </w:r>
      <w:r w:rsidR="00606F45" w:rsidRPr="009F373E">
        <w:t xml:space="preserve"> </w:t>
      </w:r>
      <w:r w:rsidR="007776AA">
        <w:fldChar w:fldCharType="begin">
          <w:ffData>
            <w:name w:val="Q12"/>
            <w:enabled/>
            <w:calcOnExit/>
            <w:textInput/>
          </w:ffData>
        </w:fldChar>
      </w:r>
      <w:bookmarkStart w:id="38" w:name="Q12"/>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38"/>
      <w:r w:rsidR="00606F45">
        <w:t xml:space="preserve"> </w:t>
      </w:r>
      <w:r w:rsidR="00606F45">
        <w:sym w:font="Wingdings" w:char="F021"/>
      </w:r>
    </w:p>
    <w:p w14:paraId="3F050B91" w14:textId="74071780" w:rsidR="00606F45" w:rsidRDefault="00155882" w:rsidP="00C50700">
      <w:pPr>
        <w:pStyle w:val="GBIQuestion"/>
      </w:pPr>
      <w:bookmarkStart w:id="39" w:name="_Hlk483317493"/>
      <w:r>
        <w:t>What is the Transaction C</w:t>
      </w:r>
      <w:r w:rsidR="00606F45">
        <w:t>ode to display a sales order?</w:t>
      </w:r>
      <w:bookmarkEnd w:id="39"/>
      <w:r w:rsidR="00A92850">
        <w:br/>
      </w:r>
      <w:r w:rsidR="00606F45" w:rsidRPr="009F373E">
        <w:t xml:space="preserve"> </w:t>
      </w:r>
      <w:r w:rsidR="007776AA">
        <w:fldChar w:fldCharType="begin">
          <w:ffData>
            <w:name w:val="Q13"/>
            <w:enabled/>
            <w:calcOnExit/>
            <w:textInput/>
          </w:ffData>
        </w:fldChar>
      </w:r>
      <w:bookmarkStart w:id="40" w:name="Q13"/>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40"/>
      <w:r w:rsidR="00606F45">
        <w:t xml:space="preserve"> </w:t>
      </w:r>
      <w:r w:rsidR="00606F45">
        <w:sym w:font="Wingdings" w:char="F021"/>
      </w:r>
    </w:p>
    <w:bookmarkEnd w:id="35"/>
    <w:p w14:paraId="0BFE32FB" w14:textId="4F1D7219" w:rsidR="00606F45" w:rsidRDefault="00606F45" w:rsidP="00C50700"/>
    <w:p w14:paraId="33FD82D7" w14:textId="713A3C29" w:rsidR="00606F45" w:rsidRDefault="00924653" w:rsidP="00C50700">
      <w:pPr>
        <w:pStyle w:val="GBIStepHeader"/>
      </w:pPr>
      <w:r>
        <w:t>I</w:t>
      </w:r>
      <w:r w:rsidR="00606F45">
        <w:t xml:space="preserve">n the </w:t>
      </w:r>
      <w:r w:rsidR="00D438E7" w:rsidRPr="00C50700">
        <w:rPr>
          <w:b w:val="0"/>
          <w:i/>
        </w:rPr>
        <w:t>“Create Sales Order: Initial Screen”</w:t>
      </w:r>
      <w:r w:rsidR="00D438E7">
        <w:rPr>
          <w:i/>
        </w:rPr>
        <w:t xml:space="preserve"> </w:t>
      </w:r>
      <w:r>
        <w:t>screen, e</w:t>
      </w:r>
      <w:r w:rsidR="00D438E7">
        <w:t>nter the following information:</w:t>
      </w:r>
    </w:p>
    <w:p w14:paraId="0B89F76E" w14:textId="3B0CC28A" w:rsidR="00D438E7" w:rsidRDefault="00D438E7" w:rsidP="00D438E7"/>
    <w:tbl>
      <w:tblPr>
        <w:tblStyle w:val="TableGrid"/>
        <w:tblW w:w="0" w:type="auto"/>
        <w:tblLook w:val="04A0" w:firstRow="1" w:lastRow="0" w:firstColumn="1" w:lastColumn="0" w:noHBand="0" w:noVBand="1"/>
      </w:tblPr>
      <w:tblGrid>
        <w:gridCol w:w="2155"/>
        <w:gridCol w:w="5400"/>
        <w:gridCol w:w="1795"/>
      </w:tblGrid>
      <w:tr w:rsidR="00924653" w:rsidRPr="00C50700" w14:paraId="252ACFFA" w14:textId="77777777" w:rsidTr="00C50700">
        <w:tc>
          <w:tcPr>
            <w:tcW w:w="2155" w:type="dxa"/>
            <w:shd w:val="clear" w:color="auto" w:fill="BFBFBF" w:themeFill="background1" w:themeFillShade="BF"/>
          </w:tcPr>
          <w:p w14:paraId="57C9FB9D" w14:textId="5802C876" w:rsidR="00924653" w:rsidRPr="00C50700" w:rsidRDefault="00924653" w:rsidP="00D438E7">
            <w:pPr>
              <w:rPr>
                <w:b/>
              </w:rPr>
            </w:pPr>
            <w:r w:rsidRPr="00C50700">
              <w:rPr>
                <w:b/>
              </w:rPr>
              <w:t xml:space="preserve">Attribute </w:t>
            </w:r>
          </w:p>
        </w:tc>
        <w:tc>
          <w:tcPr>
            <w:tcW w:w="5400" w:type="dxa"/>
            <w:shd w:val="clear" w:color="auto" w:fill="BFBFBF" w:themeFill="background1" w:themeFillShade="BF"/>
          </w:tcPr>
          <w:p w14:paraId="7AC6A454" w14:textId="29AC4A72" w:rsidR="00924653" w:rsidRPr="00C50700" w:rsidRDefault="00924653" w:rsidP="00D438E7">
            <w:pPr>
              <w:rPr>
                <w:b/>
              </w:rPr>
            </w:pPr>
            <w:r w:rsidRPr="00C50700">
              <w:rPr>
                <w:b/>
              </w:rPr>
              <w:t>Description</w:t>
            </w:r>
          </w:p>
        </w:tc>
        <w:tc>
          <w:tcPr>
            <w:tcW w:w="1795" w:type="dxa"/>
            <w:shd w:val="clear" w:color="auto" w:fill="BFBFBF" w:themeFill="background1" w:themeFillShade="BF"/>
          </w:tcPr>
          <w:p w14:paraId="319B12BE" w14:textId="5F9F9194" w:rsidR="00924653" w:rsidRPr="00C50700" w:rsidRDefault="00924653" w:rsidP="00D438E7">
            <w:pPr>
              <w:rPr>
                <w:b/>
              </w:rPr>
            </w:pPr>
            <w:r w:rsidRPr="00C50700">
              <w:rPr>
                <w:b/>
              </w:rPr>
              <w:t>Data Value</w:t>
            </w:r>
          </w:p>
        </w:tc>
      </w:tr>
      <w:tr w:rsidR="00924653" w14:paraId="0541B688" w14:textId="77777777" w:rsidTr="00C50700">
        <w:tc>
          <w:tcPr>
            <w:tcW w:w="2155" w:type="dxa"/>
          </w:tcPr>
          <w:p w14:paraId="76797233" w14:textId="220B01C0" w:rsidR="00924653" w:rsidRPr="00E2460D" w:rsidRDefault="00E2460D" w:rsidP="00D438E7">
            <w:pPr>
              <w:rPr>
                <w:b/>
              </w:rPr>
            </w:pPr>
            <w:r>
              <w:t>Order Type</w:t>
            </w:r>
          </w:p>
        </w:tc>
        <w:tc>
          <w:tcPr>
            <w:tcW w:w="5400" w:type="dxa"/>
          </w:tcPr>
          <w:p w14:paraId="2C1EFA33" w14:textId="2FFDA0F8" w:rsidR="00924653" w:rsidRPr="00E2460D" w:rsidRDefault="00E2460D" w:rsidP="00D438E7">
            <w:pPr>
              <w:rPr>
                <w:b/>
              </w:rPr>
            </w:pPr>
            <w:r>
              <w:t>Distinguishes between different types of sales document</w:t>
            </w:r>
          </w:p>
        </w:tc>
        <w:tc>
          <w:tcPr>
            <w:tcW w:w="1795" w:type="dxa"/>
          </w:tcPr>
          <w:p w14:paraId="3B71511E" w14:textId="3141F901" w:rsidR="00924653" w:rsidRPr="00E2460D" w:rsidRDefault="00E2460D" w:rsidP="00D438E7">
            <w:pPr>
              <w:rPr>
                <w:b/>
              </w:rPr>
            </w:pPr>
            <w:r>
              <w:t>OR</w:t>
            </w:r>
          </w:p>
        </w:tc>
      </w:tr>
      <w:tr w:rsidR="00924653" w14:paraId="6E2B0117" w14:textId="77777777" w:rsidTr="00C50700">
        <w:tc>
          <w:tcPr>
            <w:tcW w:w="2155" w:type="dxa"/>
          </w:tcPr>
          <w:p w14:paraId="45042F96" w14:textId="63D39A6C" w:rsidR="00924653" w:rsidRPr="00E2460D" w:rsidRDefault="00E2460D" w:rsidP="00D438E7">
            <w:pPr>
              <w:rPr>
                <w:b/>
              </w:rPr>
            </w:pPr>
            <w:r>
              <w:t>Sales Organization</w:t>
            </w:r>
          </w:p>
        </w:tc>
        <w:tc>
          <w:tcPr>
            <w:tcW w:w="5400" w:type="dxa"/>
          </w:tcPr>
          <w:p w14:paraId="4CA25F77" w14:textId="58A779C1" w:rsidR="00924653" w:rsidRPr="00E2460D" w:rsidRDefault="00E2460D" w:rsidP="00D438E7">
            <w:pPr>
              <w:rPr>
                <w:b/>
              </w:rPr>
            </w:pPr>
            <w:r>
              <w:t>Organizational unit responsible for the sale of products</w:t>
            </w:r>
          </w:p>
        </w:tc>
        <w:tc>
          <w:tcPr>
            <w:tcW w:w="1795" w:type="dxa"/>
          </w:tcPr>
          <w:p w14:paraId="0C352722" w14:textId="37AF18CD" w:rsidR="00924653" w:rsidRPr="00026716" w:rsidRDefault="00354E76" w:rsidP="00D438E7">
            <w:r w:rsidRPr="00354E76">
              <w:rPr>
                <w:i/>
              </w:rPr>
              <w:t>Your East Sales Organization</w:t>
            </w:r>
            <w:r w:rsidR="00026716">
              <w:t xml:space="preserve"> </w:t>
            </w:r>
          </w:p>
        </w:tc>
      </w:tr>
      <w:tr w:rsidR="00924653" w14:paraId="7990E038" w14:textId="77777777" w:rsidTr="00C50700">
        <w:tc>
          <w:tcPr>
            <w:tcW w:w="2155" w:type="dxa"/>
          </w:tcPr>
          <w:p w14:paraId="02D5C2F9" w14:textId="4E656CD1" w:rsidR="00924653" w:rsidRPr="00E2460D" w:rsidRDefault="00E2460D" w:rsidP="00D438E7">
            <w:pPr>
              <w:rPr>
                <w:b/>
              </w:rPr>
            </w:pPr>
            <w:r>
              <w:t>Distribution Channel</w:t>
            </w:r>
          </w:p>
        </w:tc>
        <w:tc>
          <w:tcPr>
            <w:tcW w:w="5400" w:type="dxa"/>
          </w:tcPr>
          <w:p w14:paraId="5DA5886C" w14:textId="32946B52" w:rsidR="00924653" w:rsidRPr="00E2460D" w:rsidRDefault="00E2460D" w:rsidP="00D438E7">
            <w:pPr>
              <w:rPr>
                <w:b/>
              </w:rPr>
            </w:pPr>
            <w:r>
              <w:t>Way in which products or services reach the customer</w:t>
            </w:r>
          </w:p>
        </w:tc>
        <w:tc>
          <w:tcPr>
            <w:tcW w:w="1795" w:type="dxa"/>
          </w:tcPr>
          <w:p w14:paraId="326F7965" w14:textId="535743A4" w:rsidR="00924653" w:rsidRPr="00026716" w:rsidRDefault="00026716" w:rsidP="00D438E7">
            <w:r w:rsidRPr="00026716">
              <w:rPr>
                <w:i/>
              </w:rPr>
              <w:t>Wholesale</w:t>
            </w:r>
            <w:r>
              <w:t xml:space="preserve"> </w:t>
            </w:r>
          </w:p>
        </w:tc>
      </w:tr>
      <w:tr w:rsidR="00924653" w14:paraId="58FB4A61" w14:textId="77777777" w:rsidTr="00C50700">
        <w:tc>
          <w:tcPr>
            <w:tcW w:w="2155" w:type="dxa"/>
          </w:tcPr>
          <w:p w14:paraId="45F6BDF4" w14:textId="01410BE9" w:rsidR="00924653" w:rsidRPr="00E2460D" w:rsidRDefault="00E2460D" w:rsidP="00D438E7">
            <w:pPr>
              <w:rPr>
                <w:b/>
              </w:rPr>
            </w:pPr>
            <w:r>
              <w:t>Division</w:t>
            </w:r>
          </w:p>
        </w:tc>
        <w:tc>
          <w:tcPr>
            <w:tcW w:w="5400" w:type="dxa"/>
          </w:tcPr>
          <w:p w14:paraId="25E20BFD" w14:textId="16A0521E" w:rsidR="00924653" w:rsidRPr="00E2460D" w:rsidRDefault="00E2460D" w:rsidP="00D438E7">
            <w:pPr>
              <w:rPr>
                <w:b/>
              </w:rPr>
            </w:pPr>
            <w:r>
              <w:t>A way of grouping materials and products</w:t>
            </w:r>
          </w:p>
        </w:tc>
        <w:tc>
          <w:tcPr>
            <w:tcW w:w="1795" w:type="dxa"/>
          </w:tcPr>
          <w:p w14:paraId="6BF2B449" w14:textId="55CADC3E" w:rsidR="00924653" w:rsidRPr="00026716" w:rsidRDefault="00026716" w:rsidP="00D438E7">
            <w:r w:rsidRPr="00026716">
              <w:rPr>
                <w:i/>
              </w:rPr>
              <w:t>Accessories</w:t>
            </w:r>
            <w:r w:rsidRPr="00026716">
              <w:rPr>
                <w:b/>
              </w:rPr>
              <w:t xml:space="preserve"> </w:t>
            </w:r>
          </w:p>
        </w:tc>
      </w:tr>
    </w:tbl>
    <w:p w14:paraId="2F9E6ED4" w14:textId="6270256A" w:rsidR="00D438E7" w:rsidRDefault="00D438E7" w:rsidP="00D438E7"/>
    <w:p w14:paraId="517AEA7A" w14:textId="2226EF7C" w:rsidR="00D438E7" w:rsidRDefault="00D438E7" w:rsidP="00C50700">
      <w:pPr>
        <w:pStyle w:val="GBIStepHeader"/>
      </w:pPr>
      <w:r>
        <w:t>Click Cr</w:t>
      </w:r>
      <w:r w:rsidR="00E2460D">
        <w:t>eate w</w:t>
      </w:r>
      <w:r>
        <w:t xml:space="preserve">ith Reference </w:t>
      </w:r>
      <w:r w:rsidR="00050D87">
        <w:rPr>
          <w:noProof/>
          <w:lang w:bidi="ar-SA"/>
        </w:rPr>
        <w:drawing>
          <wp:inline distT="0" distB="0" distL="0" distR="0" wp14:anchorId="4ABE3885" wp14:editId="34258DA3">
            <wp:extent cx="1152525" cy="17165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185578" cy="176576"/>
                    </a:xfrm>
                    <a:prstGeom prst="rect">
                      <a:avLst/>
                    </a:prstGeom>
                  </pic:spPr>
                </pic:pic>
              </a:graphicData>
            </a:graphic>
          </wp:inline>
        </w:drawing>
      </w:r>
      <w:r>
        <w:t>.</w:t>
      </w:r>
    </w:p>
    <w:p w14:paraId="03AB8AD7" w14:textId="56DC6C94" w:rsidR="00CF1B15" w:rsidRDefault="00CF1B15" w:rsidP="00BE096F">
      <w:pPr>
        <w:rPr>
          <w:rFonts w:cs="Times New Roman"/>
          <w:b/>
          <w:iCs/>
          <w:szCs w:val="24"/>
          <w:lang w:bidi="en-US"/>
        </w:rPr>
      </w:pPr>
    </w:p>
    <w:p w14:paraId="4A24794E" w14:textId="6C2FA47E" w:rsidR="00D438E7" w:rsidRDefault="00D438E7" w:rsidP="00C50700">
      <w:pPr>
        <w:pStyle w:val="GBIStepHeader"/>
      </w:pPr>
      <w:r>
        <w:t xml:space="preserve">In the </w:t>
      </w:r>
      <w:r w:rsidRPr="00C50700">
        <w:rPr>
          <w:b w:val="0"/>
          <w:i/>
        </w:rPr>
        <w:t>“Create with Reference”</w:t>
      </w:r>
      <w:r>
        <w:rPr>
          <w:i/>
        </w:rPr>
        <w:t xml:space="preserve"> </w:t>
      </w:r>
      <w:r>
        <w:t>pop-up, enter the following information:</w:t>
      </w:r>
    </w:p>
    <w:p w14:paraId="1BD70CCA" w14:textId="4153B486" w:rsidR="00D438E7" w:rsidRDefault="00D438E7" w:rsidP="00E2460D"/>
    <w:tbl>
      <w:tblPr>
        <w:tblStyle w:val="TableGrid"/>
        <w:tblW w:w="0" w:type="auto"/>
        <w:tblLook w:val="04A0" w:firstRow="1" w:lastRow="0" w:firstColumn="1" w:lastColumn="0" w:noHBand="0" w:noVBand="1"/>
      </w:tblPr>
      <w:tblGrid>
        <w:gridCol w:w="1345"/>
        <w:gridCol w:w="5403"/>
        <w:gridCol w:w="2602"/>
      </w:tblGrid>
      <w:tr w:rsidR="00E2460D" w:rsidRPr="00E2460D" w14:paraId="2E79D2BC" w14:textId="77777777" w:rsidTr="00C50700">
        <w:tc>
          <w:tcPr>
            <w:tcW w:w="1345" w:type="dxa"/>
            <w:shd w:val="clear" w:color="auto" w:fill="BFBFBF" w:themeFill="background1" w:themeFillShade="BF"/>
          </w:tcPr>
          <w:p w14:paraId="3A58684B" w14:textId="1A76672B" w:rsidR="00E2460D" w:rsidRPr="00E2460D" w:rsidRDefault="00E2460D" w:rsidP="00E2460D">
            <w:pPr>
              <w:rPr>
                <w:b/>
              </w:rPr>
            </w:pPr>
            <w:r w:rsidRPr="00E2460D">
              <w:rPr>
                <w:b/>
              </w:rPr>
              <w:t>Attribute</w:t>
            </w:r>
          </w:p>
        </w:tc>
        <w:tc>
          <w:tcPr>
            <w:tcW w:w="5403" w:type="dxa"/>
            <w:shd w:val="clear" w:color="auto" w:fill="BFBFBF" w:themeFill="background1" w:themeFillShade="BF"/>
          </w:tcPr>
          <w:p w14:paraId="6CA5D9FD" w14:textId="17B3C66E" w:rsidR="00E2460D" w:rsidRPr="00E2460D" w:rsidRDefault="00E2460D" w:rsidP="00E2460D">
            <w:pPr>
              <w:rPr>
                <w:b/>
              </w:rPr>
            </w:pPr>
            <w:r w:rsidRPr="00E2460D">
              <w:rPr>
                <w:b/>
              </w:rPr>
              <w:t>Description</w:t>
            </w:r>
          </w:p>
        </w:tc>
        <w:tc>
          <w:tcPr>
            <w:tcW w:w="2602" w:type="dxa"/>
            <w:shd w:val="clear" w:color="auto" w:fill="BFBFBF" w:themeFill="background1" w:themeFillShade="BF"/>
          </w:tcPr>
          <w:p w14:paraId="31A8A976" w14:textId="1CFE2570" w:rsidR="00E2460D" w:rsidRPr="00E2460D" w:rsidRDefault="00E2460D" w:rsidP="00E2460D">
            <w:pPr>
              <w:rPr>
                <w:b/>
              </w:rPr>
            </w:pPr>
            <w:r w:rsidRPr="00E2460D">
              <w:rPr>
                <w:b/>
              </w:rPr>
              <w:t>Data Value</w:t>
            </w:r>
          </w:p>
        </w:tc>
      </w:tr>
      <w:tr w:rsidR="00E2460D" w14:paraId="577455A1" w14:textId="77777777" w:rsidTr="00C50700">
        <w:tc>
          <w:tcPr>
            <w:tcW w:w="1345" w:type="dxa"/>
          </w:tcPr>
          <w:p w14:paraId="129638FC" w14:textId="1D15E183" w:rsidR="00E2460D" w:rsidRDefault="00E2460D" w:rsidP="00E2460D">
            <w:r>
              <w:t>Quot.</w:t>
            </w:r>
          </w:p>
        </w:tc>
        <w:tc>
          <w:tcPr>
            <w:tcW w:w="5403" w:type="dxa"/>
          </w:tcPr>
          <w:p w14:paraId="2814E85A" w14:textId="417533A2" w:rsidR="00E2460D" w:rsidRDefault="00E2460D" w:rsidP="00E2460D">
            <w:r>
              <w:t>Number that uniquely identifies the sales document</w:t>
            </w:r>
          </w:p>
        </w:tc>
        <w:tc>
          <w:tcPr>
            <w:tcW w:w="2602" w:type="dxa"/>
          </w:tcPr>
          <w:p w14:paraId="45227F24" w14:textId="4EDE8838" w:rsidR="00E2460D" w:rsidRPr="00E2460D" w:rsidRDefault="00E2460D" w:rsidP="00E2460D">
            <w:pPr>
              <w:rPr>
                <w:i/>
              </w:rPr>
            </w:pPr>
            <w:r w:rsidRPr="00E2460D">
              <w:rPr>
                <w:i/>
              </w:rPr>
              <w:t>Your Quotation Number</w:t>
            </w:r>
          </w:p>
        </w:tc>
      </w:tr>
    </w:tbl>
    <w:p w14:paraId="1E6EA8A9" w14:textId="77777777" w:rsidR="00BE096F" w:rsidRDefault="00BE096F" w:rsidP="00E2460D">
      <w:pPr>
        <w:rPr>
          <w:rStyle w:val="GBIHiddenAnswers"/>
          <w:vanish w:val="0"/>
        </w:rPr>
      </w:pPr>
    </w:p>
    <w:p w14:paraId="621F7AC7" w14:textId="4626425E" w:rsidR="00D438E7" w:rsidRDefault="00E2460D" w:rsidP="00C50700">
      <w:pPr>
        <w:pStyle w:val="GBIStepHeader"/>
      </w:pPr>
      <w:r>
        <w:t xml:space="preserve">Click </w:t>
      </w:r>
      <w:proofErr w:type="gramStart"/>
      <w:r>
        <w:t>Copy</w:t>
      </w:r>
      <w:r w:rsidR="00D438E7">
        <w:t xml:space="preserve"> </w:t>
      </w:r>
      <w:proofErr w:type="gramEnd"/>
      <w:r w:rsidR="002B2B64">
        <w:rPr>
          <w:noProof/>
          <w:lang w:bidi="ar-SA"/>
        </w:rPr>
        <w:drawing>
          <wp:inline distT="0" distB="0" distL="0" distR="0" wp14:anchorId="5970CDA0" wp14:editId="454141A2">
            <wp:extent cx="438150" cy="14053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41100" cy="141485"/>
                    </a:xfrm>
                    <a:prstGeom prst="rect">
                      <a:avLst/>
                    </a:prstGeom>
                    <a:noFill/>
                    <a:ln>
                      <a:noFill/>
                    </a:ln>
                  </pic:spPr>
                </pic:pic>
              </a:graphicData>
            </a:graphic>
          </wp:inline>
        </w:drawing>
      </w:r>
      <w:r w:rsidR="00D438E7">
        <w:t>.</w:t>
      </w:r>
    </w:p>
    <w:p w14:paraId="4F50464E" w14:textId="03584D1F" w:rsidR="00D438E7" w:rsidRPr="00E2460D" w:rsidRDefault="00D438E7" w:rsidP="00E2460D">
      <w:pPr>
        <w:rPr>
          <w:rFonts w:cs="Times New Roman"/>
          <w:b/>
          <w:iCs/>
          <w:szCs w:val="24"/>
          <w:lang w:bidi="en-US"/>
        </w:rPr>
      </w:pPr>
    </w:p>
    <w:p w14:paraId="1BA52DEE" w14:textId="38C34F3C" w:rsidR="00D438E7" w:rsidRDefault="00E2460D" w:rsidP="00C50700">
      <w:pPr>
        <w:pStyle w:val="GBIStepHeader"/>
      </w:pPr>
      <w:r>
        <w:t>I</w:t>
      </w:r>
      <w:r w:rsidR="00B4779E">
        <w:t xml:space="preserve">n the </w:t>
      </w:r>
      <w:r w:rsidR="00B4779E" w:rsidRPr="00C50700">
        <w:rPr>
          <w:b w:val="0"/>
          <w:i/>
        </w:rPr>
        <w:t>“Create Standard Order: Overview”</w:t>
      </w:r>
      <w:r w:rsidR="00B4779E">
        <w:rPr>
          <w:i/>
        </w:rPr>
        <w:t xml:space="preserve"> </w:t>
      </w:r>
      <w:r>
        <w:t>screen, e</w:t>
      </w:r>
      <w:r w:rsidR="00B4779E">
        <w:t>nter the following information:</w:t>
      </w:r>
    </w:p>
    <w:p w14:paraId="080F415D" w14:textId="03F1BC7B" w:rsidR="00B4779E" w:rsidRDefault="00B4779E" w:rsidP="00E2460D"/>
    <w:tbl>
      <w:tblPr>
        <w:tblStyle w:val="TableGrid"/>
        <w:tblW w:w="0" w:type="auto"/>
        <w:tblLook w:val="04A0" w:firstRow="1" w:lastRow="0" w:firstColumn="1" w:lastColumn="0" w:noHBand="0" w:noVBand="1"/>
      </w:tblPr>
      <w:tblGrid>
        <w:gridCol w:w="1435"/>
        <w:gridCol w:w="5220"/>
        <w:gridCol w:w="2695"/>
      </w:tblGrid>
      <w:tr w:rsidR="00E2460D" w:rsidRPr="00E2460D" w14:paraId="5923E7AF" w14:textId="77777777" w:rsidTr="00C50700">
        <w:tc>
          <w:tcPr>
            <w:tcW w:w="1435" w:type="dxa"/>
            <w:shd w:val="clear" w:color="auto" w:fill="BFBFBF" w:themeFill="background1" w:themeFillShade="BF"/>
          </w:tcPr>
          <w:p w14:paraId="4E54FF1A" w14:textId="65DB26E5" w:rsidR="00E2460D" w:rsidRPr="00E2460D" w:rsidRDefault="00E2460D" w:rsidP="00E2460D">
            <w:pPr>
              <w:rPr>
                <w:b/>
              </w:rPr>
            </w:pPr>
            <w:r w:rsidRPr="00E2460D">
              <w:rPr>
                <w:b/>
              </w:rPr>
              <w:t>Attribute</w:t>
            </w:r>
          </w:p>
        </w:tc>
        <w:tc>
          <w:tcPr>
            <w:tcW w:w="5220" w:type="dxa"/>
            <w:shd w:val="clear" w:color="auto" w:fill="BFBFBF" w:themeFill="background1" w:themeFillShade="BF"/>
          </w:tcPr>
          <w:p w14:paraId="2DCB5B18" w14:textId="28632C55" w:rsidR="00E2460D" w:rsidRPr="00E2460D" w:rsidRDefault="00E2460D" w:rsidP="00E2460D">
            <w:pPr>
              <w:rPr>
                <w:b/>
              </w:rPr>
            </w:pPr>
            <w:r w:rsidRPr="00E2460D">
              <w:rPr>
                <w:b/>
              </w:rPr>
              <w:t>Description</w:t>
            </w:r>
          </w:p>
        </w:tc>
        <w:tc>
          <w:tcPr>
            <w:tcW w:w="2695" w:type="dxa"/>
            <w:shd w:val="clear" w:color="auto" w:fill="BFBFBF" w:themeFill="background1" w:themeFillShade="BF"/>
          </w:tcPr>
          <w:p w14:paraId="6D72689B" w14:textId="3CAE4CD7" w:rsidR="00E2460D" w:rsidRPr="00E2460D" w:rsidRDefault="00E2460D" w:rsidP="00E2460D">
            <w:pPr>
              <w:rPr>
                <w:b/>
              </w:rPr>
            </w:pPr>
            <w:r w:rsidRPr="00E2460D">
              <w:rPr>
                <w:b/>
              </w:rPr>
              <w:t>Data Value</w:t>
            </w:r>
          </w:p>
        </w:tc>
      </w:tr>
      <w:tr w:rsidR="00E2460D" w14:paraId="7BFC32BF" w14:textId="77777777" w:rsidTr="00C50700">
        <w:tc>
          <w:tcPr>
            <w:tcW w:w="1435" w:type="dxa"/>
          </w:tcPr>
          <w:p w14:paraId="517C1BA2" w14:textId="4CF21999" w:rsidR="00E2460D" w:rsidRDefault="001C3AB3" w:rsidP="00E2460D">
            <w:r>
              <w:t>Cust. Reference</w:t>
            </w:r>
          </w:p>
        </w:tc>
        <w:tc>
          <w:tcPr>
            <w:tcW w:w="5220" w:type="dxa"/>
          </w:tcPr>
          <w:p w14:paraId="213D07BF" w14:textId="7D53EA9A" w:rsidR="00E2460D" w:rsidRDefault="00E2460D" w:rsidP="00E2460D">
            <w:r>
              <w:t xml:space="preserve">Number the customer uses to uniquely identify a purchasing document. </w:t>
            </w:r>
          </w:p>
        </w:tc>
        <w:tc>
          <w:tcPr>
            <w:tcW w:w="2695" w:type="dxa"/>
          </w:tcPr>
          <w:p w14:paraId="3D5EE176" w14:textId="09CE2E70" w:rsidR="00E2460D" w:rsidRPr="00E2460D" w:rsidRDefault="00E2460D" w:rsidP="00E2460D">
            <w:pPr>
              <w:rPr>
                <w:i/>
              </w:rPr>
            </w:pPr>
            <w:r w:rsidRPr="00E2460D">
              <w:rPr>
                <w:i/>
              </w:rPr>
              <w:t>Purchase Ord</w:t>
            </w:r>
            <w:r>
              <w:rPr>
                <w:i/>
              </w:rPr>
              <w:t>er Number from Section I.3</w:t>
            </w:r>
          </w:p>
        </w:tc>
      </w:tr>
    </w:tbl>
    <w:p w14:paraId="3B2E7EDD" w14:textId="77777777" w:rsidR="00BE096F" w:rsidRDefault="00BE096F" w:rsidP="00E2460D">
      <w:pPr>
        <w:rPr>
          <w:rStyle w:val="GBIHiddenAnswers"/>
          <w:vanish w:val="0"/>
        </w:rPr>
      </w:pPr>
    </w:p>
    <w:p w14:paraId="6169D63B" w14:textId="23A6D6B3" w:rsidR="00B4779E" w:rsidRDefault="00B4779E" w:rsidP="00C50700">
      <w:pPr>
        <w:pStyle w:val="GBIStepHeader"/>
      </w:pPr>
      <w:r>
        <w:t xml:space="preserve">Click </w:t>
      </w:r>
      <w:proofErr w:type="gramStart"/>
      <w:r>
        <w:t xml:space="preserve">Enter </w:t>
      </w:r>
      <w:proofErr w:type="gramEnd"/>
      <w:r w:rsidR="006A7DA7">
        <w:rPr>
          <w:noProof/>
          <w:lang w:bidi="ar-SA"/>
        </w:rPr>
        <w:drawing>
          <wp:inline distT="0" distB="0" distL="0" distR="0" wp14:anchorId="528760FA" wp14:editId="2EA02965">
            <wp:extent cx="196949" cy="1615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4705" cy="167963"/>
                    </a:xfrm>
                    <a:prstGeom prst="rect">
                      <a:avLst/>
                    </a:prstGeom>
                    <a:noFill/>
                    <a:ln>
                      <a:noFill/>
                    </a:ln>
                  </pic:spPr>
                </pic:pic>
              </a:graphicData>
            </a:graphic>
          </wp:inline>
        </w:drawing>
      </w:r>
      <w:r>
        <w:t>.</w:t>
      </w:r>
    </w:p>
    <w:p w14:paraId="49057A53" w14:textId="0CA22D8E" w:rsidR="00B4779E" w:rsidRDefault="00B4779E" w:rsidP="00B4779E"/>
    <w:p w14:paraId="22470E2B" w14:textId="6D934A2B" w:rsidR="00BE096F" w:rsidRDefault="00BE096F" w:rsidP="00BE096F">
      <w:pPr>
        <w:pStyle w:val="GBIQuestion"/>
      </w:pPr>
      <w:bookmarkStart w:id="41" w:name="_Hlk483317505"/>
      <w:bookmarkStart w:id="42" w:name="_Hlk502938044"/>
      <w:r>
        <w:t xml:space="preserve">What is the Requested Delivery Date? </w:t>
      </w:r>
      <w:r>
        <w:br/>
        <w:t xml:space="preserve"> </w:t>
      </w:r>
      <w:r w:rsidR="007776AA">
        <w:fldChar w:fldCharType="begin">
          <w:ffData>
            <w:name w:val="Q14"/>
            <w:enabled/>
            <w:calcOnExit/>
            <w:textInput/>
          </w:ffData>
        </w:fldChar>
      </w:r>
      <w:bookmarkStart w:id="43" w:name="Q14"/>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43"/>
      <w:r>
        <w:t xml:space="preserve"> </w:t>
      </w:r>
      <w:r w:rsidRPr="00E10B26">
        <w:sym w:font="Wingdings" w:char="F021"/>
      </w:r>
    </w:p>
    <w:p w14:paraId="397D6616" w14:textId="46913E65" w:rsidR="00B4779E" w:rsidRDefault="00B4779E" w:rsidP="00C50700">
      <w:pPr>
        <w:pStyle w:val="GBIQuestion"/>
      </w:pPr>
      <w:r>
        <w:t>What is the net value of the sales order?</w:t>
      </w:r>
      <w:bookmarkEnd w:id="41"/>
      <w:r w:rsidR="00A92850">
        <w:br/>
      </w:r>
      <w:r w:rsidRPr="009F373E">
        <w:t xml:space="preserve"> </w:t>
      </w:r>
      <w:r w:rsidR="007776AA">
        <w:fldChar w:fldCharType="begin">
          <w:ffData>
            <w:name w:val="Q15"/>
            <w:enabled/>
            <w:calcOnExit/>
            <w:textInput/>
          </w:ffData>
        </w:fldChar>
      </w:r>
      <w:bookmarkStart w:id="44" w:name="Q15"/>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44"/>
      <w:r>
        <w:t xml:space="preserve"> </w:t>
      </w:r>
      <w:r w:rsidRPr="00E10B26">
        <w:sym w:font="Wingdings" w:char="F021"/>
      </w:r>
    </w:p>
    <w:p w14:paraId="44BA6465" w14:textId="4D137C63" w:rsidR="00B4779E" w:rsidRPr="00050090" w:rsidRDefault="00B4779E" w:rsidP="00B4779E">
      <w:pPr>
        <w:pStyle w:val="GBIQuestion"/>
      </w:pPr>
      <w:bookmarkStart w:id="45" w:name="_Hlk483317511"/>
      <w:r>
        <w:t>What are the payment terms?</w:t>
      </w:r>
      <w:bookmarkEnd w:id="45"/>
      <w:r w:rsidR="00A92850">
        <w:br/>
      </w:r>
      <w:r w:rsidRPr="009F373E">
        <w:t xml:space="preserve"> </w:t>
      </w:r>
      <w:r w:rsidR="007776AA">
        <w:fldChar w:fldCharType="begin">
          <w:ffData>
            <w:name w:val="Q16"/>
            <w:enabled/>
            <w:calcOnExit/>
            <w:textInput/>
          </w:ffData>
        </w:fldChar>
      </w:r>
      <w:bookmarkStart w:id="46" w:name="Q16"/>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46"/>
      <w:r>
        <w:t xml:space="preserve"> </w:t>
      </w:r>
      <w:r w:rsidRPr="00E10B26">
        <w:sym w:font="Wingdings" w:char="F021"/>
      </w:r>
    </w:p>
    <w:bookmarkEnd w:id="42"/>
    <w:p w14:paraId="44FB08AA" w14:textId="77777777" w:rsidR="00BE096F" w:rsidRDefault="00BE096F" w:rsidP="00BE096F"/>
    <w:p w14:paraId="340F5D85" w14:textId="25E5C999" w:rsidR="00E2460D" w:rsidRDefault="00B4779E" w:rsidP="00C50700">
      <w:pPr>
        <w:pStyle w:val="GBIStepHeader"/>
      </w:pPr>
      <w:r>
        <w:t xml:space="preserve">Click Save </w:t>
      </w:r>
      <w:r w:rsidR="00774DFB">
        <w:rPr>
          <w:noProof/>
          <w:lang w:bidi="ar-SA"/>
        </w:rPr>
        <w:drawing>
          <wp:inline distT="0" distB="0" distL="0" distR="0" wp14:anchorId="7B73A814" wp14:editId="1F03FBA2">
            <wp:extent cx="288758" cy="17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2254" cy="179463"/>
                    </a:xfrm>
                    <a:prstGeom prst="rect">
                      <a:avLst/>
                    </a:prstGeom>
                    <a:noFill/>
                    <a:ln>
                      <a:noFill/>
                    </a:ln>
                  </pic:spPr>
                </pic:pic>
              </a:graphicData>
            </a:graphic>
          </wp:inline>
        </w:drawing>
      </w:r>
      <w:r>
        <w:t xml:space="preserve">. </w:t>
      </w:r>
    </w:p>
    <w:p w14:paraId="5C967C0A" w14:textId="2CCEDC57" w:rsidR="00B4779E" w:rsidRDefault="00B4779E" w:rsidP="00C50700">
      <w:pPr>
        <w:pStyle w:val="GBIImportantInstruction"/>
      </w:pPr>
      <w:r>
        <w:t>You will receive a message that says</w:t>
      </w:r>
      <w:r w:rsidR="00E2460D">
        <w:t>,</w:t>
      </w:r>
      <w:r>
        <w:t xml:space="preserve"> “Standard Order has been saved”.</w:t>
      </w:r>
    </w:p>
    <w:p w14:paraId="76FAF3CC" w14:textId="7F97B7AE" w:rsidR="00B4779E" w:rsidRDefault="00B4779E" w:rsidP="00B4779E"/>
    <w:p w14:paraId="45660CD4" w14:textId="7A6E869E" w:rsidR="00B4779E" w:rsidRDefault="00E2460D" w:rsidP="00C50700">
      <w:pPr>
        <w:pStyle w:val="GBIQuestion"/>
      </w:pPr>
      <w:bookmarkStart w:id="47" w:name="_Hlk483317517"/>
      <w:bookmarkStart w:id="48" w:name="_Hlk502938051"/>
      <w:r>
        <w:t>What is the Sales Order</w:t>
      </w:r>
      <w:r w:rsidR="00B4779E">
        <w:t xml:space="preserve"> document number?</w:t>
      </w:r>
      <w:bookmarkEnd w:id="47"/>
      <w:r w:rsidR="00A92850">
        <w:br/>
      </w:r>
      <w:r w:rsidR="00B4779E" w:rsidRPr="009F373E">
        <w:t xml:space="preserve"> </w:t>
      </w:r>
      <w:r w:rsidR="007776AA">
        <w:fldChar w:fldCharType="begin">
          <w:ffData>
            <w:name w:val="Q17"/>
            <w:enabled/>
            <w:calcOnExit/>
            <w:textInput/>
          </w:ffData>
        </w:fldChar>
      </w:r>
      <w:bookmarkStart w:id="49" w:name="Q17"/>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49"/>
      <w:r w:rsidR="00B4779E">
        <w:t xml:space="preserve"> </w:t>
      </w:r>
      <w:r w:rsidR="00B4779E" w:rsidRPr="00E10B26">
        <w:sym w:font="Wingdings" w:char="F021"/>
      </w:r>
    </w:p>
    <w:bookmarkEnd w:id="48"/>
    <w:p w14:paraId="69D625AE" w14:textId="6DB804AA" w:rsidR="00B4779E" w:rsidRDefault="00B4779E" w:rsidP="00B4779E"/>
    <w:p w14:paraId="214E74E3" w14:textId="77777777" w:rsidR="00B4779E" w:rsidRDefault="00B4779E" w:rsidP="00C50700">
      <w:pPr>
        <w:pStyle w:val="GBIStepHeader"/>
      </w:pPr>
      <w:r>
        <w:t>Refer to a previous exercise on how to display the document flow for sales documents.</w:t>
      </w:r>
    </w:p>
    <w:p w14:paraId="4797EF9C" w14:textId="53D321FE" w:rsidR="00B4779E" w:rsidRDefault="00B4779E" w:rsidP="00B4779E"/>
    <w:p w14:paraId="41344E5D" w14:textId="7D2F57B3" w:rsidR="00B4779E" w:rsidRDefault="00B4779E" w:rsidP="00C50700">
      <w:pPr>
        <w:pStyle w:val="GBIQuestion"/>
      </w:pPr>
      <w:bookmarkStart w:id="50" w:name="_Hlk483317570"/>
      <w:bookmarkStart w:id="51" w:name="_Hlk502938060"/>
      <w:r>
        <w:t xml:space="preserve">What is the quotation’s </w:t>
      </w:r>
      <w:r w:rsidR="00E2460D">
        <w:t>status</w:t>
      </w:r>
      <w:r>
        <w:t>?</w:t>
      </w:r>
      <w:bookmarkEnd w:id="50"/>
      <w:r w:rsidR="00A92850">
        <w:br/>
      </w:r>
      <w:r w:rsidRPr="009F373E">
        <w:t xml:space="preserve"> </w:t>
      </w:r>
      <w:r w:rsidR="007776AA">
        <w:fldChar w:fldCharType="begin">
          <w:ffData>
            <w:name w:val="Q18"/>
            <w:enabled/>
            <w:calcOnExit/>
            <w:textInput/>
          </w:ffData>
        </w:fldChar>
      </w:r>
      <w:bookmarkStart w:id="52" w:name="Q18"/>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52"/>
      <w:r>
        <w:t xml:space="preserve"> </w:t>
      </w:r>
      <w:r w:rsidRPr="00E10B26">
        <w:sym w:font="Wingdings" w:char="F021"/>
      </w:r>
    </w:p>
    <w:bookmarkEnd w:id="51"/>
    <w:p w14:paraId="65CBE217" w14:textId="1C447B6B" w:rsidR="00B4779E" w:rsidRDefault="00B4779E" w:rsidP="00B4779E"/>
    <w:p w14:paraId="0424B759" w14:textId="77777777" w:rsidR="00B4779E" w:rsidRDefault="00B4779E" w:rsidP="00C50700">
      <w:pPr>
        <w:pStyle w:val="GBIStepHeader"/>
      </w:pPr>
      <w:r>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14:paraId="12255E10" w14:textId="37306C4A" w:rsidR="00B4779E" w:rsidRDefault="00B4779E" w:rsidP="00B4779E"/>
    <w:p w14:paraId="762DAF3B" w14:textId="0A3F886C" w:rsidR="00B4779E" w:rsidRDefault="00B4779E" w:rsidP="00C50700">
      <w:pPr>
        <w:pStyle w:val="GBIQuestion"/>
      </w:pPr>
      <w:bookmarkStart w:id="53" w:name="_Hlk483317701"/>
      <w:bookmarkStart w:id="54" w:name="_Hlk502938064"/>
      <w:r>
        <w:t>How many elbow pads are in unrestricted stock?</w:t>
      </w:r>
      <w:bookmarkEnd w:id="53"/>
      <w:r w:rsidR="00A92850">
        <w:br/>
      </w:r>
      <w:r w:rsidRPr="009F373E">
        <w:t xml:space="preserve"> </w:t>
      </w:r>
      <w:r w:rsidR="007776AA">
        <w:fldChar w:fldCharType="begin">
          <w:ffData>
            <w:name w:val="Q19"/>
            <w:enabled/>
            <w:calcOnExit/>
            <w:textInput/>
          </w:ffData>
        </w:fldChar>
      </w:r>
      <w:bookmarkStart w:id="55" w:name="Q19"/>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55"/>
      <w:r>
        <w:t xml:space="preserve"> </w:t>
      </w:r>
      <w:r w:rsidRPr="00E10B26">
        <w:sym w:font="Wingdings" w:char="F021"/>
      </w:r>
    </w:p>
    <w:p w14:paraId="51A8653E" w14:textId="426154D3" w:rsidR="00B4779E" w:rsidRDefault="00B4779E" w:rsidP="00C50700">
      <w:pPr>
        <w:pStyle w:val="GBIQuestion"/>
      </w:pPr>
      <w:bookmarkStart w:id="56" w:name="_Hlk483317708"/>
      <w:r>
        <w:t>How many road helmets are in unrestricted stock?</w:t>
      </w:r>
      <w:bookmarkEnd w:id="56"/>
      <w:r w:rsidR="00A92850">
        <w:br/>
      </w:r>
      <w:r w:rsidRPr="009F373E">
        <w:t xml:space="preserve"> </w:t>
      </w:r>
      <w:r w:rsidR="007776AA">
        <w:fldChar w:fldCharType="begin">
          <w:ffData>
            <w:name w:val="Q20"/>
            <w:enabled/>
            <w:calcOnExit/>
            <w:textInput/>
          </w:ffData>
        </w:fldChar>
      </w:r>
      <w:bookmarkStart w:id="57" w:name="Q20"/>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57"/>
      <w:r>
        <w:t xml:space="preserve"> </w:t>
      </w:r>
      <w:r w:rsidRPr="00E10B26">
        <w:sym w:font="Wingdings" w:char="F021"/>
      </w:r>
    </w:p>
    <w:p w14:paraId="4440CA46" w14:textId="2B000855" w:rsidR="00B4779E" w:rsidRDefault="00B4779E" w:rsidP="00C50700">
      <w:pPr>
        <w:pStyle w:val="GBIQuestion"/>
      </w:pPr>
      <w:bookmarkStart w:id="58" w:name="_Hlk483317715"/>
      <w:r>
        <w:t>How many repair kits are in unrestricted stock?</w:t>
      </w:r>
      <w:bookmarkEnd w:id="58"/>
      <w:r w:rsidR="00A92850">
        <w:br/>
      </w:r>
      <w:r w:rsidRPr="009F373E">
        <w:t xml:space="preserve"> </w:t>
      </w:r>
      <w:r w:rsidR="007776AA">
        <w:fldChar w:fldCharType="begin">
          <w:ffData>
            <w:name w:val="Q21"/>
            <w:enabled/>
            <w:calcOnExit/>
            <w:textInput/>
          </w:ffData>
        </w:fldChar>
      </w:r>
      <w:bookmarkStart w:id="59" w:name="Q21"/>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59"/>
      <w:r>
        <w:t xml:space="preserve"> </w:t>
      </w:r>
      <w:r w:rsidRPr="00E10B26">
        <w:sym w:font="Wingdings" w:char="F021"/>
      </w:r>
    </w:p>
    <w:bookmarkEnd w:id="54"/>
    <w:p w14:paraId="57B72813" w14:textId="3B4C6B03" w:rsidR="00B4779E" w:rsidRPr="00050090" w:rsidRDefault="00B4779E" w:rsidP="00B4779E"/>
    <w:p w14:paraId="4684A1CF" w14:textId="77777777" w:rsidR="00B4779E" w:rsidRDefault="00B4779E" w:rsidP="00C50700">
      <w:pPr>
        <w:pStyle w:val="GBIStepHeader"/>
      </w:pPr>
      <w:r>
        <w:t>Refer to a previous step in a previous exercise for instructions on how to review customer balances. Review the account balance of your customer to answer the following questions.</w:t>
      </w:r>
      <w:r w:rsidRPr="00B9407B">
        <w:t xml:space="preserve"> </w:t>
      </w:r>
      <w:r>
        <w:t>While the balance in your customer’s account may be obvious, it is always good to check.</w:t>
      </w:r>
    </w:p>
    <w:p w14:paraId="38FBEEAB" w14:textId="2E67228D" w:rsidR="00B4779E" w:rsidRDefault="00B4779E" w:rsidP="00B4779E"/>
    <w:p w14:paraId="04755A42" w14:textId="37631A19" w:rsidR="00B4779E" w:rsidRPr="00E2460D" w:rsidRDefault="00B4779E" w:rsidP="00C50700">
      <w:pPr>
        <w:pStyle w:val="GBIQuestion"/>
      </w:pPr>
      <w:bookmarkStart w:id="60" w:name="_Hlk483317723"/>
      <w:bookmarkStart w:id="61" w:name="_Hlk502938070"/>
      <w:r>
        <w:t>What is</w:t>
      </w:r>
      <w:r w:rsidR="003F52E1">
        <w:t xml:space="preserve"> the current</w:t>
      </w:r>
      <w:r>
        <w:t xml:space="preserve"> DC Bike’s debit balance?</w:t>
      </w:r>
      <w:bookmarkEnd w:id="60"/>
      <w:r w:rsidR="00A92850">
        <w:br/>
      </w:r>
      <w:r w:rsidRPr="009F373E">
        <w:t xml:space="preserve"> </w:t>
      </w:r>
      <w:r w:rsidR="007776AA">
        <w:fldChar w:fldCharType="begin">
          <w:ffData>
            <w:name w:val="Q22"/>
            <w:enabled/>
            <w:calcOnExit/>
            <w:textInput/>
          </w:ffData>
        </w:fldChar>
      </w:r>
      <w:bookmarkStart w:id="62" w:name="Q22"/>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62"/>
      <w:r>
        <w:t xml:space="preserve"> </w:t>
      </w:r>
      <w:r w:rsidRPr="00E10B26">
        <w:sym w:font="Wingdings" w:char="F021"/>
      </w:r>
      <w:bookmarkEnd w:id="61"/>
      <w:r>
        <w:br w:type="page"/>
      </w:r>
    </w:p>
    <w:p w14:paraId="22698EC9" w14:textId="16D4F5D9" w:rsidR="00B4779E" w:rsidRDefault="002C7D84" w:rsidP="00C50700">
      <w:pPr>
        <w:pStyle w:val="GBISectionHeader"/>
        <w:framePr w:wrap="around"/>
      </w:pPr>
      <w:bookmarkStart w:id="63" w:name="_Toc35815827"/>
      <w:r>
        <w:lastRenderedPageBreak/>
        <w:t>Prepare Shipment</w:t>
      </w:r>
      <w:bookmarkEnd w:id="63"/>
    </w:p>
    <w:p w14:paraId="25187A53" w14:textId="2872AD4B" w:rsidR="002C7D84" w:rsidRDefault="002C7D84" w:rsidP="002C7D84">
      <w:pPr>
        <w:rPr>
          <w:noProof/>
        </w:rPr>
      </w:pPr>
    </w:p>
    <w:p w14:paraId="77193BA9" w14:textId="3FD24A89" w:rsidR="00C969B0" w:rsidRDefault="00C969B0" w:rsidP="002C7D84">
      <w:pPr>
        <w:rPr>
          <w:noProof/>
        </w:rPr>
      </w:pPr>
      <w:r w:rsidRPr="00AA5CEB">
        <w:rPr>
          <w:noProof/>
        </w:rPr>
        <w:drawing>
          <wp:inline distT="0" distB="0" distL="0" distR="0" wp14:anchorId="018233A7" wp14:editId="2448BF9F">
            <wp:extent cx="5943600" cy="803910"/>
            <wp:effectExtent l="57150" t="0" r="57150" b="3429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14:paraId="526EE5F8" w14:textId="2FB969B6" w:rsidR="004939EA" w:rsidRDefault="004939EA" w:rsidP="002C7D84">
      <w:pPr>
        <w:rPr>
          <w:noProof/>
        </w:rPr>
      </w:pPr>
      <w:r w:rsidRPr="00AA5CEB">
        <w:rPr>
          <w:noProof/>
        </w:rPr>
        <w:drawing>
          <wp:inline distT="0" distB="0" distL="0" distR="0" wp14:anchorId="477640FF" wp14:editId="3F0C6FB0">
            <wp:extent cx="5943600" cy="643255"/>
            <wp:effectExtent l="19050" t="0" r="76200" b="42545"/>
            <wp:docPr id="3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75547A43" w14:textId="77777777" w:rsidR="004939EA" w:rsidRDefault="004939EA" w:rsidP="002C7D84">
      <w:pPr>
        <w:rPr>
          <w:lang w:bidi="en-US"/>
        </w:rPr>
      </w:pPr>
    </w:p>
    <w:p w14:paraId="36BE2D11" w14:textId="0DC1FAD4" w:rsidR="002C7D84" w:rsidRDefault="00E2460D" w:rsidP="002C7D84">
      <w:r>
        <w:t>In this section</w:t>
      </w:r>
      <w:r w:rsidR="002C7D84">
        <w:t>, you prepare shipment for the sales order you received by picking and packing the appropriate goods from their appropriate storage locations. You will then send an invoice later.</w:t>
      </w:r>
    </w:p>
    <w:p w14:paraId="1B615B90" w14:textId="258611F2" w:rsidR="002C7D84" w:rsidRDefault="002C7D84" w:rsidP="002C7D84">
      <w:pPr>
        <w:rPr>
          <w:lang w:bidi="en-US"/>
        </w:rPr>
      </w:pPr>
    </w:p>
    <w:p w14:paraId="236B43DD" w14:textId="2FF10658" w:rsidR="002C7D84" w:rsidRDefault="002C7D84" w:rsidP="00C50700">
      <w:pPr>
        <w:pStyle w:val="GBIStepHeader"/>
      </w:pPr>
      <w:r>
        <w:t xml:space="preserve">In the </w:t>
      </w:r>
      <w:r w:rsidRPr="00C50700">
        <w:rPr>
          <w:b w:val="0"/>
          <w:i/>
        </w:rPr>
        <w:t>“SAP Easy Access”</w:t>
      </w:r>
      <w:r>
        <w:rPr>
          <w:i/>
        </w:rPr>
        <w:t xml:space="preserve"> </w:t>
      </w:r>
      <w:r>
        <w:t>screen, follow the navigation path below:</w:t>
      </w:r>
    </w:p>
    <w:p w14:paraId="4C8D1989" w14:textId="73FAB460" w:rsidR="002C7D84" w:rsidRDefault="002C7D84" w:rsidP="002C7D84"/>
    <w:p w14:paraId="73E6CB45" w14:textId="5E9ED244" w:rsidR="002C7D84" w:rsidRDefault="002C7D84" w:rsidP="00C50700">
      <w:pPr>
        <w:pStyle w:val="GBINavigationHeader"/>
      </w:pPr>
      <w:r>
        <w:t>Navigation</w:t>
      </w:r>
    </w:p>
    <w:p w14:paraId="079096C1" w14:textId="77777777" w:rsidR="002C7D84" w:rsidRDefault="002C7D84" w:rsidP="00C50700">
      <w:pPr>
        <w:pStyle w:val="GBINavigationPath"/>
      </w:pPr>
      <w:r>
        <w:t xml:space="preserve">SAP Easy Access Menu </w:t>
      </w:r>
      <w:r w:rsidRPr="00AA5CEB">
        <w:sym w:font="Wingdings" w:char="F0E0"/>
      </w:r>
      <w:r>
        <w:t xml:space="preserve"> Logistics </w:t>
      </w:r>
      <w:r>
        <w:sym w:font="Wingdings" w:char="F0E0"/>
      </w:r>
      <w:r>
        <w:t xml:space="preserve"> Sales and Distribution </w:t>
      </w:r>
      <w:r>
        <w:sym w:font="Wingdings" w:char="F0E0"/>
      </w:r>
      <w:r>
        <w:t xml:space="preserve"> Shipping and Transportation </w:t>
      </w:r>
      <w:r>
        <w:sym w:font="Wingdings" w:char="F0E0"/>
      </w:r>
      <w:r>
        <w:t xml:space="preserve"> Outbound Delivery </w:t>
      </w:r>
      <w:r>
        <w:sym w:font="Wingdings" w:char="F0E0"/>
      </w:r>
      <w:r>
        <w:t xml:space="preserve"> Create </w:t>
      </w:r>
      <w:r>
        <w:sym w:font="Wingdings" w:char="F0E0"/>
      </w:r>
      <w:r>
        <w:t xml:space="preserve"> Single Document </w:t>
      </w:r>
      <w:r>
        <w:sym w:font="Wingdings" w:char="F0E0"/>
      </w:r>
      <w:r>
        <w:t xml:space="preserve"> With Reference to Sales Order</w:t>
      </w:r>
    </w:p>
    <w:p w14:paraId="0DF56F38" w14:textId="7471AA1A" w:rsidR="002C7D84" w:rsidRDefault="002C7D84" w:rsidP="002C7D84"/>
    <w:p w14:paraId="411AA746" w14:textId="6FED1003" w:rsidR="002C7D84" w:rsidRDefault="002C7D84" w:rsidP="00C50700">
      <w:pPr>
        <w:pStyle w:val="GBIQuestion"/>
      </w:pPr>
      <w:bookmarkStart w:id="64" w:name="_Hlk483317835"/>
      <w:bookmarkStart w:id="65" w:name="_Hlk502938090"/>
      <w:r>
        <w:t>What is the transaction code to pick and pack materials?</w:t>
      </w:r>
      <w:bookmarkEnd w:id="64"/>
      <w:r w:rsidR="00A92850">
        <w:br/>
      </w:r>
      <w:r w:rsidRPr="009F373E">
        <w:t xml:space="preserve"> </w:t>
      </w:r>
      <w:r w:rsidR="007776AA">
        <w:fldChar w:fldCharType="begin">
          <w:ffData>
            <w:name w:val="Q23"/>
            <w:enabled/>
            <w:calcOnExit/>
            <w:textInput/>
          </w:ffData>
        </w:fldChar>
      </w:r>
      <w:bookmarkStart w:id="66" w:name="Q23"/>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66"/>
      <w:r>
        <w:t xml:space="preserve"> </w:t>
      </w:r>
      <w:r>
        <w:sym w:font="Wingdings" w:char="F021"/>
      </w:r>
    </w:p>
    <w:bookmarkEnd w:id="65"/>
    <w:p w14:paraId="4797906B" w14:textId="748C489C" w:rsidR="002C7D84" w:rsidRPr="002C7D84" w:rsidRDefault="002C7D84" w:rsidP="002C7D84"/>
    <w:p w14:paraId="2C86A207" w14:textId="64EC82ED" w:rsidR="00B4779E" w:rsidRDefault="00B36E36" w:rsidP="00C50700">
      <w:pPr>
        <w:pStyle w:val="GBIStepHeader"/>
      </w:pPr>
      <w:r>
        <w:t>I</w:t>
      </w:r>
      <w:r w:rsidR="002C7D84">
        <w:t xml:space="preserve">n the </w:t>
      </w:r>
      <w:r w:rsidR="002C7D84" w:rsidRPr="00C50700">
        <w:rPr>
          <w:b w:val="0"/>
          <w:i/>
        </w:rPr>
        <w:t>“Create Outbound Delivery with Order Reference”</w:t>
      </w:r>
      <w:r>
        <w:t xml:space="preserve"> screen, e</w:t>
      </w:r>
      <w:r w:rsidR="002C7D84">
        <w:t>nter the following information:</w:t>
      </w:r>
    </w:p>
    <w:p w14:paraId="3EACF819" w14:textId="0FDD0AAF" w:rsidR="002C7D84" w:rsidRDefault="002C7D84" w:rsidP="002C7D84"/>
    <w:tbl>
      <w:tblPr>
        <w:tblStyle w:val="TableGrid"/>
        <w:tblW w:w="0" w:type="auto"/>
        <w:tblLook w:val="04A0" w:firstRow="1" w:lastRow="0" w:firstColumn="1" w:lastColumn="0" w:noHBand="0" w:noVBand="1"/>
      </w:tblPr>
      <w:tblGrid>
        <w:gridCol w:w="1705"/>
        <w:gridCol w:w="4770"/>
        <w:gridCol w:w="2875"/>
      </w:tblGrid>
      <w:tr w:rsidR="00B36E36" w:rsidRPr="00C50700" w14:paraId="1498FF49" w14:textId="77777777" w:rsidTr="006E5ACC">
        <w:tc>
          <w:tcPr>
            <w:tcW w:w="1705" w:type="dxa"/>
            <w:shd w:val="clear" w:color="auto" w:fill="BFBFBF" w:themeFill="background1" w:themeFillShade="BF"/>
          </w:tcPr>
          <w:p w14:paraId="2E6D3AA7" w14:textId="1D6F4903" w:rsidR="00B36E36" w:rsidRPr="00C50700" w:rsidRDefault="00B36E36" w:rsidP="002C7D84">
            <w:pPr>
              <w:rPr>
                <w:b/>
              </w:rPr>
            </w:pPr>
            <w:r w:rsidRPr="00C50700">
              <w:rPr>
                <w:b/>
              </w:rPr>
              <w:t>Attribute</w:t>
            </w:r>
          </w:p>
        </w:tc>
        <w:tc>
          <w:tcPr>
            <w:tcW w:w="4770" w:type="dxa"/>
            <w:shd w:val="clear" w:color="auto" w:fill="BFBFBF" w:themeFill="background1" w:themeFillShade="BF"/>
          </w:tcPr>
          <w:p w14:paraId="2F6FE492" w14:textId="44251CAF" w:rsidR="00B36E36" w:rsidRPr="00C50700" w:rsidRDefault="00B36E36" w:rsidP="002C7D84">
            <w:pPr>
              <w:rPr>
                <w:b/>
              </w:rPr>
            </w:pPr>
            <w:r w:rsidRPr="00C50700">
              <w:rPr>
                <w:b/>
              </w:rPr>
              <w:t>Description</w:t>
            </w:r>
          </w:p>
        </w:tc>
        <w:tc>
          <w:tcPr>
            <w:tcW w:w="2875" w:type="dxa"/>
            <w:shd w:val="clear" w:color="auto" w:fill="BFBFBF" w:themeFill="background1" w:themeFillShade="BF"/>
          </w:tcPr>
          <w:p w14:paraId="72A08EF3" w14:textId="08CBD8FE" w:rsidR="00B36E36" w:rsidRPr="00C50700" w:rsidRDefault="00B36E36" w:rsidP="002C7D84">
            <w:pPr>
              <w:rPr>
                <w:b/>
              </w:rPr>
            </w:pPr>
            <w:r w:rsidRPr="00C50700">
              <w:rPr>
                <w:b/>
              </w:rPr>
              <w:t>Data Value</w:t>
            </w:r>
          </w:p>
        </w:tc>
      </w:tr>
      <w:tr w:rsidR="00B36E36" w14:paraId="6E8E0A69" w14:textId="77777777" w:rsidTr="006E5ACC">
        <w:tc>
          <w:tcPr>
            <w:tcW w:w="1705" w:type="dxa"/>
          </w:tcPr>
          <w:p w14:paraId="4C864280" w14:textId="7E187ACF" w:rsidR="00B36E36" w:rsidRPr="00B36E36" w:rsidRDefault="00B36E36" w:rsidP="002C7D84">
            <w:pPr>
              <w:rPr>
                <w:b/>
              </w:rPr>
            </w:pPr>
            <w:r>
              <w:t>Shipping Point</w:t>
            </w:r>
          </w:p>
        </w:tc>
        <w:tc>
          <w:tcPr>
            <w:tcW w:w="4770" w:type="dxa"/>
          </w:tcPr>
          <w:p w14:paraId="55B1FE11" w14:textId="30C915AF" w:rsidR="00B36E36" w:rsidRPr="00B36E36" w:rsidRDefault="00B36E36" w:rsidP="002C7D84">
            <w:pPr>
              <w:rPr>
                <w:b/>
              </w:rPr>
            </w:pPr>
            <w:r>
              <w:t>Physical location from which you ship the item.</w:t>
            </w:r>
          </w:p>
        </w:tc>
        <w:tc>
          <w:tcPr>
            <w:tcW w:w="2875" w:type="dxa"/>
          </w:tcPr>
          <w:p w14:paraId="286CBCA7" w14:textId="44CA7CE3" w:rsidR="00B36E36" w:rsidRPr="00026716" w:rsidRDefault="00B36E36" w:rsidP="002C7D84">
            <w:r w:rsidRPr="00B36E36">
              <w:rPr>
                <w:i/>
              </w:rPr>
              <w:t xml:space="preserve">Your </w:t>
            </w:r>
            <w:r w:rsidR="00026716">
              <w:rPr>
                <w:i/>
              </w:rPr>
              <w:t xml:space="preserve">DC </w:t>
            </w:r>
            <w:r w:rsidRPr="00B36E36">
              <w:rPr>
                <w:i/>
              </w:rPr>
              <w:t>Miami</w:t>
            </w:r>
            <w:r w:rsidR="00026716">
              <w:t xml:space="preserve"> </w:t>
            </w:r>
          </w:p>
        </w:tc>
      </w:tr>
      <w:tr w:rsidR="00B36E36" w14:paraId="3DF693D4" w14:textId="77777777" w:rsidTr="006E5ACC">
        <w:tc>
          <w:tcPr>
            <w:tcW w:w="1705" w:type="dxa"/>
          </w:tcPr>
          <w:p w14:paraId="5A3263BE" w14:textId="4E197F0B" w:rsidR="00B36E36" w:rsidRPr="00B36E36" w:rsidRDefault="00B36E36" w:rsidP="002C7D84">
            <w:pPr>
              <w:rPr>
                <w:b/>
              </w:rPr>
            </w:pPr>
            <w:r>
              <w:t>Selection Date</w:t>
            </w:r>
          </w:p>
        </w:tc>
        <w:tc>
          <w:tcPr>
            <w:tcW w:w="4770" w:type="dxa"/>
          </w:tcPr>
          <w:p w14:paraId="5A2944C4" w14:textId="4A8775BC" w:rsidR="00B36E36" w:rsidRPr="00B36E36" w:rsidRDefault="00B36E36" w:rsidP="002C7D84">
            <w:pPr>
              <w:rPr>
                <w:b/>
              </w:rPr>
            </w:pPr>
            <w:r>
              <w:t>Date which you select the delivery you want to process.</w:t>
            </w:r>
          </w:p>
        </w:tc>
        <w:tc>
          <w:tcPr>
            <w:tcW w:w="2875" w:type="dxa"/>
          </w:tcPr>
          <w:p w14:paraId="7C3FFDBF" w14:textId="0EDBEFAF" w:rsidR="00B36E36" w:rsidRPr="00B36E36" w:rsidRDefault="00BE096F" w:rsidP="002C7D84">
            <w:pPr>
              <w:rPr>
                <w:b/>
                <w:i/>
              </w:rPr>
            </w:pPr>
            <w:r>
              <w:rPr>
                <w:i/>
              </w:rPr>
              <w:t>Requested Delivery Date from Sales Order</w:t>
            </w:r>
          </w:p>
        </w:tc>
      </w:tr>
      <w:tr w:rsidR="00B36E36" w14:paraId="5379149A" w14:textId="77777777" w:rsidTr="006E5ACC">
        <w:tc>
          <w:tcPr>
            <w:tcW w:w="1705" w:type="dxa"/>
          </w:tcPr>
          <w:p w14:paraId="37920734" w14:textId="6F1B58BE" w:rsidR="00B36E36" w:rsidRPr="00B36E36" w:rsidRDefault="00B36E36" w:rsidP="002C7D84">
            <w:pPr>
              <w:rPr>
                <w:b/>
              </w:rPr>
            </w:pPr>
            <w:r>
              <w:t>Order</w:t>
            </w:r>
          </w:p>
        </w:tc>
        <w:tc>
          <w:tcPr>
            <w:tcW w:w="4770" w:type="dxa"/>
          </w:tcPr>
          <w:p w14:paraId="782B31E6" w14:textId="2ACAACDE" w:rsidR="00B36E36" w:rsidRPr="00B36E36" w:rsidRDefault="00B36E36" w:rsidP="002C7D84">
            <w:pPr>
              <w:rPr>
                <w:b/>
              </w:rPr>
            </w:pPr>
            <w:r>
              <w:t xml:space="preserve">Number of sales order that you want to use as the basis for the delivery. </w:t>
            </w:r>
          </w:p>
        </w:tc>
        <w:tc>
          <w:tcPr>
            <w:tcW w:w="2875" w:type="dxa"/>
          </w:tcPr>
          <w:p w14:paraId="2C2646DB" w14:textId="5DE90729" w:rsidR="00B36E36" w:rsidRPr="00B36E36" w:rsidRDefault="00B36E36" w:rsidP="002C7D84">
            <w:pPr>
              <w:rPr>
                <w:b/>
                <w:i/>
              </w:rPr>
            </w:pPr>
            <w:r w:rsidRPr="00B36E36">
              <w:rPr>
                <w:i/>
              </w:rPr>
              <w:t>Your Sales Order Number</w:t>
            </w:r>
          </w:p>
        </w:tc>
      </w:tr>
    </w:tbl>
    <w:p w14:paraId="79E13B6E" w14:textId="2725DFD1" w:rsidR="002C7D84" w:rsidRDefault="002C7D84" w:rsidP="002C7D84"/>
    <w:p w14:paraId="227A7888" w14:textId="635E6CE0" w:rsidR="002C7D84" w:rsidRDefault="002C7D84" w:rsidP="00C50700">
      <w:pPr>
        <w:pStyle w:val="GBIStepHeader"/>
      </w:pPr>
      <w:r>
        <w:t xml:space="preserve">Click Enter </w:t>
      </w:r>
      <w:r w:rsidR="006A7DA7">
        <w:rPr>
          <w:noProof/>
          <w:lang w:bidi="ar-SA"/>
        </w:rPr>
        <w:drawing>
          <wp:inline distT="0" distB="0" distL="0" distR="0" wp14:anchorId="3883C38A" wp14:editId="31F149C5">
            <wp:extent cx="196949" cy="1615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4705" cy="167963"/>
                    </a:xfrm>
                    <a:prstGeom prst="rect">
                      <a:avLst/>
                    </a:prstGeom>
                    <a:noFill/>
                    <a:ln>
                      <a:noFill/>
                    </a:ln>
                  </pic:spPr>
                </pic:pic>
              </a:graphicData>
            </a:graphic>
          </wp:inline>
        </w:drawing>
      </w:r>
      <w:r>
        <w:t>.</w:t>
      </w:r>
    </w:p>
    <w:p w14:paraId="7EF64A63" w14:textId="7308161C" w:rsidR="00ED0F77" w:rsidRDefault="00ED0F77" w:rsidP="002C7D84"/>
    <w:p w14:paraId="2E227657" w14:textId="4F6B1B4D" w:rsidR="002C7D84" w:rsidRDefault="00B36E36" w:rsidP="000B646D">
      <w:pPr>
        <w:pStyle w:val="GBIStepHeader"/>
      </w:pPr>
      <w:r>
        <w:t>I</w:t>
      </w:r>
      <w:r w:rsidR="002C7D84">
        <w:t xml:space="preserve">n the </w:t>
      </w:r>
      <w:r w:rsidR="002C7D84" w:rsidRPr="003935F0">
        <w:rPr>
          <w:b w:val="0"/>
          <w:i/>
        </w:rPr>
        <w:t>“Outbound Delivery Create: Overview”</w:t>
      </w:r>
      <w:r w:rsidR="002C7D84">
        <w:t xml:space="preserve"> </w:t>
      </w:r>
      <w:r>
        <w:t>screen, c</w:t>
      </w:r>
      <w:r w:rsidR="002C7D84">
        <w:t xml:space="preserve">lick on the </w:t>
      </w:r>
      <w:r w:rsidR="002C7D84" w:rsidRPr="00BE096F">
        <w:rPr>
          <w:b w:val="0"/>
          <w:i/>
        </w:rPr>
        <w:t>“Picking”</w:t>
      </w:r>
      <w:r>
        <w:t xml:space="preserve"> </w:t>
      </w:r>
      <w:r w:rsidRPr="00B36E36">
        <w:rPr>
          <w:noProof/>
          <w:lang w:bidi="ar-SA"/>
        </w:rPr>
        <w:drawing>
          <wp:inline distT="0" distB="0" distL="0" distR="0" wp14:anchorId="5B0349E3" wp14:editId="28367F67">
            <wp:extent cx="548688" cy="220999"/>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48688" cy="220999"/>
                    </a:xfrm>
                    <a:prstGeom prst="rect">
                      <a:avLst/>
                    </a:prstGeom>
                  </pic:spPr>
                </pic:pic>
              </a:graphicData>
            </a:graphic>
          </wp:inline>
        </w:drawing>
      </w:r>
      <w:r w:rsidR="002C7D84">
        <w:t xml:space="preserve"> tab.</w:t>
      </w:r>
    </w:p>
    <w:p w14:paraId="0CEF7948" w14:textId="1845316D" w:rsidR="002C7D84" w:rsidRDefault="00C969B0" w:rsidP="00C969B0">
      <w:pPr>
        <w:ind w:left="446" w:hanging="360"/>
      </w:pPr>
      <w:r>
        <w:br w:type="page"/>
      </w:r>
    </w:p>
    <w:p w14:paraId="4F1435F5" w14:textId="1C79A065" w:rsidR="002C7D84" w:rsidRDefault="002C7D84" w:rsidP="00C50700">
      <w:pPr>
        <w:pStyle w:val="GBIStepHeader"/>
      </w:pPr>
      <w:r>
        <w:lastRenderedPageBreak/>
        <w:t>Enter the following information:</w:t>
      </w:r>
    </w:p>
    <w:p w14:paraId="343CE880" w14:textId="076D793D" w:rsidR="002C7D84" w:rsidRDefault="002C7D84" w:rsidP="00B36E36"/>
    <w:tbl>
      <w:tblPr>
        <w:tblStyle w:val="TableGrid"/>
        <w:tblW w:w="0" w:type="auto"/>
        <w:tblLook w:val="04A0" w:firstRow="1" w:lastRow="0" w:firstColumn="1" w:lastColumn="0" w:noHBand="0" w:noVBand="1"/>
      </w:tblPr>
      <w:tblGrid>
        <w:gridCol w:w="1795"/>
        <w:gridCol w:w="5310"/>
        <w:gridCol w:w="2245"/>
      </w:tblGrid>
      <w:tr w:rsidR="00B36E36" w:rsidRPr="00B36E36" w14:paraId="39FF4612" w14:textId="77777777" w:rsidTr="00403E1A">
        <w:tc>
          <w:tcPr>
            <w:tcW w:w="1795" w:type="dxa"/>
            <w:shd w:val="clear" w:color="auto" w:fill="BFBFBF" w:themeFill="background1" w:themeFillShade="BF"/>
          </w:tcPr>
          <w:p w14:paraId="2A8A09E4" w14:textId="0B657BF0" w:rsidR="00B36E36" w:rsidRPr="00B36E36" w:rsidRDefault="00B36E36" w:rsidP="00B36E36">
            <w:pPr>
              <w:rPr>
                <w:b/>
              </w:rPr>
            </w:pPr>
            <w:r w:rsidRPr="00B36E36">
              <w:rPr>
                <w:b/>
              </w:rPr>
              <w:t xml:space="preserve">Attribute </w:t>
            </w:r>
          </w:p>
        </w:tc>
        <w:tc>
          <w:tcPr>
            <w:tcW w:w="5310" w:type="dxa"/>
            <w:shd w:val="clear" w:color="auto" w:fill="BFBFBF" w:themeFill="background1" w:themeFillShade="BF"/>
          </w:tcPr>
          <w:p w14:paraId="0CAA422E" w14:textId="6D0B5581" w:rsidR="00B36E36" w:rsidRPr="00B36E36" w:rsidRDefault="00B36E36" w:rsidP="00B36E36">
            <w:pPr>
              <w:rPr>
                <w:b/>
              </w:rPr>
            </w:pPr>
            <w:r w:rsidRPr="00B36E36">
              <w:rPr>
                <w:b/>
              </w:rPr>
              <w:t>Description</w:t>
            </w:r>
          </w:p>
        </w:tc>
        <w:tc>
          <w:tcPr>
            <w:tcW w:w="2245" w:type="dxa"/>
            <w:shd w:val="clear" w:color="auto" w:fill="BFBFBF" w:themeFill="background1" w:themeFillShade="BF"/>
          </w:tcPr>
          <w:p w14:paraId="7AB983B9" w14:textId="7AD7B294" w:rsidR="00B36E36" w:rsidRPr="00B36E36" w:rsidRDefault="00B36E36" w:rsidP="00B36E36">
            <w:pPr>
              <w:rPr>
                <w:b/>
              </w:rPr>
            </w:pPr>
            <w:r w:rsidRPr="00B36E36">
              <w:rPr>
                <w:b/>
              </w:rPr>
              <w:t>Data Value</w:t>
            </w:r>
          </w:p>
        </w:tc>
      </w:tr>
      <w:tr w:rsidR="00B36E36" w14:paraId="3D576AC7" w14:textId="77777777" w:rsidTr="00C50700">
        <w:tc>
          <w:tcPr>
            <w:tcW w:w="1795" w:type="dxa"/>
          </w:tcPr>
          <w:p w14:paraId="112FEFBE" w14:textId="132C165C" w:rsidR="00B36E36" w:rsidRDefault="00B36E36" w:rsidP="00B36E36">
            <w:r>
              <w:t>Material</w:t>
            </w:r>
          </w:p>
        </w:tc>
        <w:tc>
          <w:tcPr>
            <w:tcW w:w="5310" w:type="dxa"/>
          </w:tcPr>
          <w:p w14:paraId="770CFF45" w14:textId="43F933EF" w:rsidR="00B36E36" w:rsidRDefault="00FA38D9" w:rsidP="00B36E36">
            <w:r>
              <w:t>Key uniquely identifying the material</w:t>
            </w:r>
          </w:p>
        </w:tc>
        <w:tc>
          <w:tcPr>
            <w:tcW w:w="2245" w:type="dxa"/>
          </w:tcPr>
          <w:p w14:paraId="48AA038F" w14:textId="3185E2D0" w:rsidR="00B36E36" w:rsidRPr="00026716" w:rsidRDefault="00B36E36" w:rsidP="00B36E36">
            <w:r w:rsidRPr="00FA38D9">
              <w:rPr>
                <w:i/>
              </w:rPr>
              <w:t>Your Elbow Pads</w:t>
            </w:r>
            <w:r w:rsidR="00026716">
              <w:t xml:space="preserve"> </w:t>
            </w:r>
          </w:p>
        </w:tc>
      </w:tr>
      <w:tr w:rsidR="00B36E36" w14:paraId="2E9292A7" w14:textId="77777777" w:rsidTr="00C50700">
        <w:tc>
          <w:tcPr>
            <w:tcW w:w="1795" w:type="dxa"/>
          </w:tcPr>
          <w:p w14:paraId="5DA8285C" w14:textId="40E7DB94" w:rsidR="00B36E36" w:rsidRDefault="00B36E36" w:rsidP="00B36E36">
            <w:proofErr w:type="spellStart"/>
            <w:r>
              <w:t>SLoc</w:t>
            </w:r>
            <w:proofErr w:type="spellEnd"/>
          </w:p>
        </w:tc>
        <w:tc>
          <w:tcPr>
            <w:tcW w:w="5310" w:type="dxa"/>
          </w:tcPr>
          <w:p w14:paraId="172149FC" w14:textId="153D8DE2" w:rsidR="00B36E36" w:rsidRDefault="00FA38D9" w:rsidP="00B36E36">
            <w:r>
              <w:t>Storage location where the material is stored</w:t>
            </w:r>
          </w:p>
        </w:tc>
        <w:tc>
          <w:tcPr>
            <w:tcW w:w="2245" w:type="dxa"/>
          </w:tcPr>
          <w:p w14:paraId="732005FC" w14:textId="785B1296" w:rsidR="00B36E36" w:rsidRPr="00026716" w:rsidRDefault="00B36E36" w:rsidP="00B36E36">
            <w:r w:rsidRPr="00FA38D9">
              <w:rPr>
                <w:i/>
              </w:rPr>
              <w:t>Your Trading Goods</w:t>
            </w:r>
            <w:r w:rsidR="00026716">
              <w:t xml:space="preserve"> </w:t>
            </w:r>
          </w:p>
        </w:tc>
      </w:tr>
      <w:tr w:rsidR="00B36E36" w14:paraId="618DC151" w14:textId="77777777" w:rsidTr="00C50700">
        <w:tc>
          <w:tcPr>
            <w:tcW w:w="1795" w:type="dxa"/>
          </w:tcPr>
          <w:p w14:paraId="4810DF1E" w14:textId="16A0980D" w:rsidR="00B36E36" w:rsidRDefault="00B36E36" w:rsidP="00B36E36">
            <w:r>
              <w:t>Picked Quantity</w:t>
            </w:r>
          </w:p>
        </w:tc>
        <w:tc>
          <w:tcPr>
            <w:tcW w:w="5310" w:type="dxa"/>
          </w:tcPr>
          <w:p w14:paraId="4A4C628E" w14:textId="1D6E55C9" w:rsidR="00B36E36" w:rsidRDefault="00FA38D9" w:rsidP="00B36E36">
            <w:r>
              <w:t>Item quantity on the printed picking list</w:t>
            </w:r>
          </w:p>
        </w:tc>
        <w:tc>
          <w:tcPr>
            <w:tcW w:w="2245" w:type="dxa"/>
          </w:tcPr>
          <w:p w14:paraId="6F6DC790" w14:textId="58E4FA34" w:rsidR="00B36E36" w:rsidRPr="00026716" w:rsidRDefault="00B36E36" w:rsidP="00B36E36">
            <w:r w:rsidRPr="00FA38D9">
              <w:rPr>
                <w:i/>
              </w:rPr>
              <w:t>Desired Quantity</w:t>
            </w:r>
            <w:r w:rsidR="00026716">
              <w:t xml:space="preserve"> </w:t>
            </w:r>
          </w:p>
        </w:tc>
      </w:tr>
      <w:tr w:rsidR="00B36E36" w:rsidRPr="00403E1A" w14:paraId="7D62DBD4" w14:textId="77777777" w:rsidTr="00403E1A">
        <w:tc>
          <w:tcPr>
            <w:tcW w:w="9350" w:type="dxa"/>
            <w:gridSpan w:val="3"/>
            <w:shd w:val="clear" w:color="auto" w:fill="000000" w:themeFill="text1"/>
          </w:tcPr>
          <w:p w14:paraId="4D3B7777" w14:textId="662171BC" w:rsidR="00B36E36" w:rsidRPr="00403E1A" w:rsidRDefault="00B36E36" w:rsidP="00B36E36">
            <w:pPr>
              <w:jc w:val="center"/>
              <w:rPr>
                <w:b/>
              </w:rPr>
            </w:pPr>
            <w:r w:rsidRPr="00403E1A">
              <w:rPr>
                <w:b/>
              </w:rPr>
              <w:t>Next Line</w:t>
            </w:r>
          </w:p>
        </w:tc>
      </w:tr>
      <w:tr w:rsidR="00FA38D9" w14:paraId="5A22CD6F" w14:textId="77777777" w:rsidTr="00C50700">
        <w:tc>
          <w:tcPr>
            <w:tcW w:w="1795" w:type="dxa"/>
          </w:tcPr>
          <w:p w14:paraId="54985EC8" w14:textId="48093B34" w:rsidR="00FA38D9" w:rsidRDefault="00FA38D9" w:rsidP="00FA38D9">
            <w:r>
              <w:t>Material</w:t>
            </w:r>
          </w:p>
        </w:tc>
        <w:tc>
          <w:tcPr>
            <w:tcW w:w="5310" w:type="dxa"/>
          </w:tcPr>
          <w:p w14:paraId="747907C7" w14:textId="3DC52337" w:rsidR="00FA38D9" w:rsidRDefault="00FA38D9" w:rsidP="00FA38D9">
            <w:r>
              <w:t>Key uniquely identifying the material</w:t>
            </w:r>
          </w:p>
        </w:tc>
        <w:tc>
          <w:tcPr>
            <w:tcW w:w="2245" w:type="dxa"/>
          </w:tcPr>
          <w:p w14:paraId="622C576D" w14:textId="635F8484" w:rsidR="00FA38D9" w:rsidRPr="004A0E78" w:rsidRDefault="00FA38D9" w:rsidP="00FA38D9">
            <w:r w:rsidRPr="00FA38D9">
              <w:rPr>
                <w:i/>
              </w:rPr>
              <w:t>Your Road Helmet</w:t>
            </w:r>
            <w:r w:rsidR="004A0E78">
              <w:t xml:space="preserve"> </w:t>
            </w:r>
          </w:p>
        </w:tc>
      </w:tr>
      <w:tr w:rsidR="00FA38D9" w14:paraId="45504AE5" w14:textId="77777777" w:rsidTr="00C50700">
        <w:tc>
          <w:tcPr>
            <w:tcW w:w="1795" w:type="dxa"/>
          </w:tcPr>
          <w:p w14:paraId="042FF731" w14:textId="25310725" w:rsidR="00FA38D9" w:rsidRDefault="00FA38D9" w:rsidP="00FA38D9">
            <w:proofErr w:type="spellStart"/>
            <w:r>
              <w:t>SLoc</w:t>
            </w:r>
            <w:proofErr w:type="spellEnd"/>
          </w:p>
        </w:tc>
        <w:tc>
          <w:tcPr>
            <w:tcW w:w="5310" w:type="dxa"/>
          </w:tcPr>
          <w:p w14:paraId="3F2ABA70" w14:textId="7B83D3B5" w:rsidR="00FA38D9" w:rsidRDefault="00FA38D9" w:rsidP="00FA38D9">
            <w:r>
              <w:t>Storage location where the material is stored</w:t>
            </w:r>
          </w:p>
        </w:tc>
        <w:tc>
          <w:tcPr>
            <w:tcW w:w="2245" w:type="dxa"/>
          </w:tcPr>
          <w:p w14:paraId="653F37E5" w14:textId="626B9DCF" w:rsidR="00FA38D9" w:rsidRPr="004A0E78" w:rsidRDefault="00FA38D9" w:rsidP="00FA38D9">
            <w:r w:rsidRPr="00FA38D9">
              <w:rPr>
                <w:i/>
              </w:rPr>
              <w:t>Your Trading Goods</w:t>
            </w:r>
            <w:r w:rsidR="004A0E78">
              <w:t xml:space="preserve"> </w:t>
            </w:r>
          </w:p>
        </w:tc>
      </w:tr>
      <w:tr w:rsidR="00FA38D9" w14:paraId="382E7CC7" w14:textId="77777777" w:rsidTr="00C50700">
        <w:tc>
          <w:tcPr>
            <w:tcW w:w="1795" w:type="dxa"/>
          </w:tcPr>
          <w:p w14:paraId="345612F3" w14:textId="64EBD455" w:rsidR="00FA38D9" w:rsidRDefault="00FA38D9" w:rsidP="00FA38D9">
            <w:r>
              <w:t>Picked Quantity</w:t>
            </w:r>
          </w:p>
        </w:tc>
        <w:tc>
          <w:tcPr>
            <w:tcW w:w="5310" w:type="dxa"/>
          </w:tcPr>
          <w:p w14:paraId="6521D35C" w14:textId="3ABCA183" w:rsidR="00FA38D9" w:rsidRDefault="00FA38D9" w:rsidP="00FA38D9">
            <w:r>
              <w:t>Item quantity on the printed picking list</w:t>
            </w:r>
          </w:p>
        </w:tc>
        <w:tc>
          <w:tcPr>
            <w:tcW w:w="2245" w:type="dxa"/>
          </w:tcPr>
          <w:p w14:paraId="5DB65D84" w14:textId="5591F094" w:rsidR="00FA38D9" w:rsidRPr="00026716" w:rsidRDefault="00FA38D9" w:rsidP="00FA38D9">
            <w:r w:rsidRPr="00FA38D9">
              <w:rPr>
                <w:i/>
              </w:rPr>
              <w:t>Desired Quantity</w:t>
            </w:r>
            <w:r w:rsidR="00026716">
              <w:t xml:space="preserve"> </w:t>
            </w:r>
          </w:p>
        </w:tc>
      </w:tr>
      <w:tr w:rsidR="00FA38D9" w14:paraId="39D353A5" w14:textId="77777777" w:rsidTr="00403E1A">
        <w:tc>
          <w:tcPr>
            <w:tcW w:w="9350" w:type="dxa"/>
            <w:gridSpan w:val="3"/>
            <w:shd w:val="clear" w:color="auto" w:fill="000000" w:themeFill="text1"/>
          </w:tcPr>
          <w:p w14:paraId="6963EEF6" w14:textId="77777777" w:rsidR="00FA38D9" w:rsidRPr="00403E1A" w:rsidRDefault="00FA38D9" w:rsidP="00FA38D9">
            <w:pPr>
              <w:jc w:val="center"/>
              <w:rPr>
                <w:b/>
              </w:rPr>
            </w:pPr>
            <w:r w:rsidRPr="00403E1A">
              <w:rPr>
                <w:b/>
              </w:rPr>
              <w:t>Next Line</w:t>
            </w:r>
          </w:p>
        </w:tc>
      </w:tr>
      <w:tr w:rsidR="00FA38D9" w14:paraId="5E6A5A27" w14:textId="77777777" w:rsidTr="00C50700">
        <w:tc>
          <w:tcPr>
            <w:tcW w:w="1795" w:type="dxa"/>
          </w:tcPr>
          <w:p w14:paraId="297FFB36" w14:textId="4FF035DF" w:rsidR="00FA38D9" w:rsidRDefault="00FA38D9" w:rsidP="00FA38D9">
            <w:r>
              <w:t>Material</w:t>
            </w:r>
          </w:p>
        </w:tc>
        <w:tc>
          <w:tcPr>
            <w:tcW w:w="5310" w:type="dxa"/>
          </w:tcPr>
          <w:p w14:paraId="2DD50B19" w14:textId="3B7D8ACB" w:rsidR="00FA38D9" w:rsidRDefault="00FA38D9" w:rsidP="00FA38D9">
            <w:r>
              <w:t>Key uniquely identifying the material</w:t>
            </w:r>
          </w:p>
        </w:tc>
        <w:tc>
          <w:tcPr>
            <w:tcW w:w="2245" w:type="dxa"/>
          </w:tcPr>
          <w:p w14:paraId="61178586" w14:textId="5AC74A8F" w:rsidR="00FA38D9" w:rsidRPr="004A0E78" w:rsidRDefault="00FA38D9" w:rsidP="00FA38D9">
            <w:r w:rsidRPr="00FA38D9">
              <w:rPr>
                <w:i/>
              </w:rPr>
              <w:t>Your Repair Kit</w:t>
            </w:r>
            <w:r w:rsidR="004A0E78">
              <w:t xml:space="preserve"> </w:t>
            </w:r>
          </w:p>
        </w:tc>
      </w:tr>
      <w:tr w:rsidR="00FA38D9" w14:paraId="1A9415B2" w14:textId="77777777" w:rsidTr="00C50700">
        <w:tc>
          <w:tcPr>
            <w:tcW w:w="1795" w:type="dxa"/>
          </w:tcPr>
          <w:p w14:paraId="02BAB91F" w14:textId="3E110DF4" w:rsidR="00FA38D9" w:rsidRDefault="00FA38D9" w:rsidP="00FA38D9">
            <w:proofErr w:type="spellStart"/>
            <w:r>
              <w:t>SLoc</w:t>
            </w:r>
            <w:proofErr w:type="spellEnd"/>
          </w:p>
        </w:tc>
        <w:tc>
          <w:tcPr>
            <w:tcW w:w="5310" w:type="dxa"/>
          </w:tcPr>
          <w:p w14:paraId="505C8CC3" w14:textId="7EBCEAD4" w:rsidR="00FA38D9" w:rsidRDefault="00FA38D9" w:rsidP="00FA38D9">
            <w:r>
              <w:t>Storage location where the material is stored</w:t>
            </w:r>
          </w:p>
        </w:tc>
        <w:tc>
          <w:tcPr>
            <w:tcW w:w="2245" w:type="dxa"/>
          </w:tcPr>
          <w:p w14:paraId="0990FF05" w14:textId="2A844643" w:rsidR="00FA38D9" w:rsidRPr="004A0E78" w:rsidRDefault="00FA38D9" w:rsidP="00FA38D9">
            <w:r w:rsidRPr="00FA38D9">
              <w:rPr>
                <w:i/>
              </w:rPr>
              <w:t>Your Trading Goods</w:t>
            </w:r>
            <w:r w:rsidR="004A0E78">
              <w:t xml:space="preserve"> </w:t>
            </w:r>
          </w:p>
        </w:tc>
      </w:tr>
      <w:tr w:rsidR="00FA38D9" w14:paraId="2A27E336" w14:textId="77777777" w:rsidTr="00C50700">
        <w:tc>
          <w:tcPr>
            <w:tcW w:w="1795" w:type="dxa"/>
          </w:tcPr>
          <w:p w14:paraId="279B9530" w14:textId="57445B7E" w:rsidR="00FA38D9" w:rsidRDefault="00FA38D9" w:rsidP="00FA38D9">
            <w:r>
              <w:t>Picked Quantity</w:t>
            </w:r>
          </w:p>
        </w:tc>
        <w:tc>
          <w:tcPr>
            <w:tcW w:w="5310" w:type="dxa"/>
          </w:tcPr>
          <w:p w14:paraId="16B72456" w14:textId="3D427D0F" w:rsidR="00FA38D9" w:rsidRDefault="00FA38D9" w:rsidP="00FA38D9">
            <w:r>
              <w:t>Item quantity on the printed picking list</w:t>
            </w:r>
          </w:p>
        </w:tc>
        <w:tc>
          <w:tcPr>
            <w:tcW w:w="2245" w:type="dxa"/>
          </w:tcPr>
          <w:p w14:paraId="0AF9BF2D" w14:textId="2F884AEA" w:rsidR="00FA38D9" w:rsidRPr="00026716" w:rsidRDefault="00FA38D9" w:rsidP="00FA38D9">
            <w:r w:rsidRPr="00FA38D9">
              <w:rPr>
                <w:i/>
              </w:rPr>
              <w:t>Desired Quantity</w:t>
            </w:r>
            <w:r w:rsidR="00026716">
              <w:t xml:space="preserve"> </w:t>
            </w:r>
          </w:p>
        </w:tc>
      </w:tr>
    </w:tbl>
    <w:p w14:paraId="010AF8DE" w14:textId="1AAEACEE" w:rsidR="002C7D84" w:rsidRPr="00050090" w:rsidRDefault="002C7D84" w:rsidP="00FA38D9"/>
    <w:p w14:paraId="7D5F9853" w14:textId="1FA6828F" w:rsidR="002C7D84" w:rsidRDefault="002C7D84" w:rsidP="002C31CE">
      <w:pPr>
        <w:pStyle w:val="GBIStepHeader"/>
      </w:pPr>
      <w:r>
        <w:t xml:space="preserve">Click Save </w:t>
      </w:r>
      <w:r w:rsidR="001E5B1A">
        <w:rPr>
          <w:noProof/>
          <w:lang w:bidi="ar-SA"/>
        </w:rPr>
        <w:drawing>
          <wp:inline distT="0" distB="0" distL="0" distR="0" wp14:anchorId="51EB6278" wp14:editId="4E2D6A1D">
            <wp:extent cx="288758" cy="17145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2254" cy="179463"/>
                    </a:xfrm>
                    <a:prstGeom prst="rect">
                      <a:avLst/>
                    </a:prstGeom>
                    <a:noFill/>
                    <a:ln>
                      <a:noFill/>
                    </a:ln>
                  </pic:spPr>
                </pic:pic>
              </a:graphicData>
            </a:graphic>
          </wp:inline>
        </w:drawing>
      </w:r>
      <w:r>
        <w:t>.</w:t>
      </w:r>
    </w:p>
    <w:p w14:paraId="7276548A" w14:textId="56110226" w:rsidR="002C7D84" w:rsidRDefault="002C7D84" w:rsidP="002C31CE">
      <w:pPr>
        <w:pStyle w:val="GBIImportantInstruction"/>
      </w:pPr>
      <w:r>
        <w:t>You will receive a message that says</w:t>
      </w:r>
      <w:r w:rsidR="00FA38D9">
        <w:t>,</w:t>
      </w:r>
      <w:r>
        <w:t xml:space="preserve"> “Outbound Delivery has been saved”.</w:t>
      </w:r>
    </w:p>
    <w:p w14:paraId="3842D707" w14:textId="55857898" w:rsidR="002C7D84" w:rsidRDefault="002C7D84" w:rsidP="002C7D84"/>
    <w:p w14:paraId="757184D3" w14:textId="3A2CE999" w:rsidR="002C7D84" w:rsidRDefault="00FA38D9" w:rsidP="002C31CE">
      <w:pPr>
        <w:pStyle w:val="GBIQuestion"/>
      </w:pPr>
      <w:bookmarkStart w:id="67" w:name="_Hlk483317846"/>
      <w:bookmarkStart w:id="68" w:name="_Hlk502938096"/>
      <w:r>
        <w:t>What is the Outbound Delivery</w:t>
      </w:r>
      <w:r w:rsidR="002C7D84">
        <w:t xml:space="preserve"> document number?</w:t>
      </w:r>
      <w:bookmarkEnd w:id="67"/>
      <w:r w:rsidR="00A92850">
        <w:br/>
      </w:r>
      <w:r w:rsidR="002C7D84" w:rsidRPr="009F373E">
        <w:t xml:space="preserve"> </w:t>
      </w:r>
      <w:r w:rsidR="007776AA">
        <w:fldChar w:fldCharType="begin">
          <w:ffData>
            <w:name w:val="Q24"/>
            <w:enabled/>
            <w:calcOnExit/>
            <w:textInput/>
          </w:ffData>
        </w:fldChar>
      </w:r>
      <w:bookmarkStart w:id="69" w:name="Q24"/>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69"/>
      <w:r w:rsidR="002C7D84">
        <w:t xml:space="preserve"> </w:t>
      </w:r>
      <w:r w:rsidR="002C7D84" w:rsidRPr="008E6377">
        <w:sym w:font="Wingdings" w:char="F021"/>
      </w:r>
    </w:p>
    <w:bookmarkEnd w:id="68"/>
    <w:p w14:paraId="21FD489B" w14:textId="680A62D4" w:rsidR="002C7D84" w:rsidRPr="002C7D84" w:rsidRDefault="002C7D84" w:rsidP="002C7D84"/>
    <w:p w14:paraId="1B358C2D" w14:textId="77777777" w:rsidR="009C1B27" w:rsidRDefault="009C1B27" w:rsidP="002C31CE">
      <w:pPr>
        <w:pStyle w:val="GBIImportantInstruction"/>
      </w:pPr>
      <w:r>
        <w:t>Refer to a previous exercise on how to display the document flow for sales documents.</w:t>
      </w:r>
    </w:p>
    <w:p w14:paraId="704F6473" w14:textId="77777777" w:rsidR="009C1B27" w:rsidRDefault="009C1B27" w:rsidP="009C1B27"/>
    <w:p w14:paraId="30CD8245" w14:textId="717E4D75" w:rsidR="009C1B27" w:rsidRDefault="009C1B27" w:rsidP="002C31CE">
      <w:pPr>
        <w:pStyle w:val="GBIQuestion"/>
      </w:pPr>
      <w:bookmarkStart w:id="70" w:name="_Hlk483317886"/>
      <w:bookmarkStart w:id="71" w:name="_Hlk502938102"/>
      <w:r>
        <w:t xml:space="preserve">What is the </w:t>
      </w:r>
      <w:r w:rsidR="003F52E1">
        <w:t>Standard O</w:t>
      </w:r>
      <w:r>
        <w:t xml:space="preserve">rder’s </w:t>
      </w:r>
      <w:r w:rsidR="003F52E1">
        <w:t>s</w:t>
      </w:r>
      <w:r w:rsidR="00FA38D9">
        <w:t>tatus</w:t>
      </w:r>
      <w:r>
        <w:t>?</w:t>
      </w:r>
      <w:bookmarkEnd w:id="70"/>
      <w:r w:rsidR="00A92850">
        <w:br/>
      </w:r>
      <w:r w:rsidRPr="009F373E">
        <w:t xml:space="preserve"> </w:t>
      </w:r>
      <w:r w:rsidR="007776AA">
        <w:fldChar w:fldCharType="begin">
          <w:ffData>
            <w:name w:val="Q25"/>
            <w:enabled/>
            <w:calcOnExit/>
            <w:textInput/>
          </w:ffData>
        </w:fldChar>
      </w:r>
      <w:bookmarkStart w:id="72" w:name="Q25"/>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72"/>
      <w:r>
        <w:t xml:space="preserve"> </w:t>
      </w:r>
      <w:r w:rsidRPr="00E10B26">
        <w:sym w:font="Wingdings" w:char="F021"/>
      </w:r>
    </w:p>
    <w:bookmarkEnd w:id="71"/>
    <w:p w14:paraId="570B5985" w14:textId="156E77AB" w:rsidR="009C1B27" w:rsidRPr="00050090" w:rsidRDefault="009C1B27" w:rsidP="009C1B27"/>
    <w:p w14:paraId="697635F4" w14:textId="77777777" w:rsidR="009C1B27" w:rsidRDefault="009C1B27" w:rsidP="002C31CE">
      <w:pPr>
        <w:pStyle w:val="GBIStepHeader"/>
      </w:pPr>
      <w:r>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14:paraId="7700CE65" w14:textId="77777777" w:rsidR="009C1B27" w:rsidRDefault="009C1B27" w:rsidP="009C1B27"/>
    <w:p w14:paraId="74FAE316" w14:textId="49F19FD4" w:rsidR="009C1B27" w:rsidRDefault="009C1B27" w:rsidP="002C31CE">
      <w:pPr>
        <w:pStyle w:val="GBIQuestion"/>
      </w:pPr>
      <w:bookmarkStart w:id="73" w:name="_Hlk483317986"/>
      <w:bookmarkStart w:id="74" w:name="_Hlk502938107"/>
      <w:r>
        <w:t>How many elbow pads are in unrestricted stock?</w:t>
      </w:r>
      <w:bookmarkEnd w:id="73"/>
      <w:r w:rsidR="00A92850">
        <w:br/>
      </w:r>
      <w:r w:rsidRPr="009F373E">
        <w:t xml:space="preserve"> </w:t>
      </w:r>
      <w:r w:rsidR="007776AA">
        <w:fldChar w:fldCharType="begin">
          <w:ffData>
            <w:name w:val="Q26"/>
            <w:enabled/>
            <w:calcOnExit/>
            <w:textInput/>
          </w:ffData>
        </w:fldChar>
      </w:r>
      <w:bookmarkStart w:id="75" w:name="Q26"/>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75"/>
      <w:r>
        <w:t xml:space="preserve"> </w:t>
      </w:r>
      <w:r w:rsidRPr="00E10B26">
        <w:sym w:font="Wingdings" w:char="F021"/>
      </w:r>
    </w:p>
    <w:p w14:paraId="57E6C07F" w14:textId="558D7782" w:rsidR="009C1B27" w:rsidRDefault="009C1B27" w:rsidP="002C31CE">
      <w:pPr>
        <w:pStyle w:val="GBIQuestion"/>
      </w:pPr>
      <w:bookmarkStart w:id="76" w:name="_Hlk483317995"/>
      <w:r>
        <w:t>How many road helmets are in unrestricted stock?</w:t>
      </w:r>
      <w:bookmarkEnd w:id="76"/>
      <w:r w:rsidR="00A92850">
        <w:br/>
      </w:r>
      <w:r w:rsidRPr="009F373E">
        <w:t xml:space="preserve"> </w:t>
      </w:r>
      <w:r w:rsidR="007776AA">
        <w:fldChar w:fldCharType="begin">
          <w:ffData>
            <w:name w:val="Q27"/>
            <w:enabled/>
            <w:calcOnExit/>
            <w:textInput/>
          </w:ffData>
        </w:fldChar>
      </w:r>
      <w:bookmarkStart w:id="77" w:name="Q27"/>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77"/>
      <w:r>
        <w:t xml:space="preserve"> </w:t>
      </w:r>
      <w:r w:rsidRPr="00E10B26">
        <w:sym w:font="Wingdings" w:char="F021"/>
      </w:r>
    </w:p>
    <w:p w14:paraId="4A73AB91" w14:textId="2F2E9ADB" w:rsidR="009C1B27" w:rsidRDefault="009C1B27" w:rsidP="002C31CE">
      <w:pPr>
        <w:pStyle w:val="GBIQuestion"/>
      </w:pPr>
      <w:bookmarkStart w:id="78" w:name="_Hlk483318002"/>
      <w:r>
        <w:t>How many repair kits are in unrestricted stock?</w:t>
      </w:r>
      <w:bookmarkEnd w:id="78"/>
      <w:r w:rsidR="00A92850">
        <w:br/>
      </w:r>
      <w:r w:rsidRPr="009F373E">
        <w:t xml:space="preserve"> </w:t>
      </w:r>
      <w:r w:rsidR="007776AA">
        <w:fldChar w:fldCharType="begin">
          <w:ffData>
            <w:name w:val="Q28"/>
            <w:enabled/>
            <w:calcOnExit/>
            <w:textInput/>
          </w:ffData>
        </w:fldChar>
      </w:r>
      <w:bookmarkStart w:id="79" w:name="Q28"/>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79"/>
      <w:r>
        <w:t xml:space="preserve"> </w:t>
      </w:r>
      <w:r w:rsidRPr="00E10B26">
        <w:sym w:font="Wingdings" w:char="F021"/>
      </w:r>
    </w:p>
    <w:bookmarkEnd w:id="74"/>
    <w:p w14:paraId="5289B4F0" w14:textId="29F79B3A" w:rsidR="009C1B27" w:rsidRPr="00050090" w:rsidRDefault="009C1B27" w:rsidP="009C1B27"/>
    <w:p w14:paraId="07EF3E2C" w14:textId="77777777" w:rsidR="009C1B27" w:rsidRDefault="009C1B27" w:rsidP="002C31CE">
      <w:pPr>
        <w:pStyle w:val="GBIStepHeader"/>
      </w:pPr>
      <w:r>
        <w:t>Refer to a previous step in a previous exercise for instructions on how to review customer balances. Review the account balance of your customer to answer the following questions.</w:t>
      </w:r>
      <w:r w:rsidRPr="00B9407B">
        <w:t xml:space="preserve"> </w:t>
      </w:r>
      <w:r>
        <w:t>While the balance in your customer’s account may be obvious, it is always good to check.</w:t>
      </w:r>
    </w:p>
    <w:p w14:paraId="0030CF71" w14:textId="77777777" w:rsidR="009C1B27" w:rsidRDefault="009C1B27" w:rsidP="009C1B27"/>
    <w:p w14:paraId="42A92BD3" w14:textId="07937122" w:rsidR="003B1752" w:rsidRPr="00EE05D2" w:rsidRDefault="009C1B27" w:rsidP="002C31CE">
      <w:pPr>
        <w:pStyle w:val="GBIQuestion"/>
      </w:pPr>
      <w:bookmarkStart w:id="80" w:name="_Hlk483318013"/>
      <w:bookmarkStart w:id="81" w:name="_Hlk502938112"/>
      <w:r>
        <w:t>What is</w:t>
      </w:r>
      <w:r w:rsidR="003F52E1">
        <w:t xml:space="preserve"> the current</w:t>
      </w:r>
      <w:r>
        <w:t xml:space="preserve"> DC Bike’s debit balance?</w:t>
      </w:r>
      <w:bookmarkEnd w:id="80"/>
      <w:r w:rsidR="00A92850">
        <w:br/>
      </w:r>
      <w:r w:rsidRPr="009F373E">
        <w:t xml:space="preserve"> </w:t>
      </w:r>
      <w:r w:rsidR="007776AA">
        <w:fldChar w:fldCharType="begin">
          <w:ffData>
            <w:name w:val="Q29"/>
            <w:enabled/>
            <w:calcOnExit/>
            <w:textInput/>
          </w:ffData>
        </w:fldChar>
      </w:r>
      <w:bookmarkStart w:id="82" w:name="Q29"/>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82"/>
      <w:r>
        <w:t xml:space="preserve"> </w:t>
      </w:r>
      <w:r w:rsidRPr="00E10B26">
        <w:sym w:font="Wingdings" w:char="F021"/>
      </w:r>
      <w:bookmarkEnd w:id="81"/>
      <w:r w:rsidR="003B1752">
        <w:br w:type="page"/>
      </w:r>
    </w:p>
    <w:p w14:paraId="1A9C962D" w14:textId="5586B5AF" w:rsidR="002C7D84" w:rsidRDefault="003B1752" w:rsidP="002C31CE">
      <w:pPr>
        <w:pStyle w:val="GBISectionHeader"/>
        <w:framePr w:wrap="around"/>
      </w:pPr>
      <w:bookmarkStart w:id="83" w:name="_Toc35815828"/>
      <w:r>
        <w:lastRenderedPageBreak/>
        <w:t>Send Shipment</w:t>
      </w:r>
      <w:bookmarkEnd w:id="83"/>
    </w:p>
    <w:p w14:paraId="2BF4EA98" w14:textId="102240E8" w:rsidR="003B1752" w:rsidRDefault="003B1752" w:rsidP="003B1752">
      <w:pPr>
        <w:rPr>
          <w:noProof/>
        </w:rPr>
      </w:pPr>
    </w:p>
    <w:p w14:paraId="2CEA3EEE" w14:textId="5967580D" w:rsidR="00C969B0" w:rsidRDefault="00C969B0" w:rsidP="003B1752">
      <w:pPr>
        <w:rPr>
          <w:noProof/>
        </w:rPr>
      </w:pPr>
      <w:r w:rsidRPr="00AA5CEB">
        <w:rPr>
          <w:noProof/>
        </w:rPr>
        <w:drawing>
          <wp:inline distT="0" distB="0" distL="0" distR="0" wp14:anchorId="6CA9C85F" wp14:editId="6D4450F8">
            <wp:extent cx="5943600" cy="803910"/>
            <wp:effectExtent l="57150" t="0" r="57150" b="34290"/>
            <wp:docPr id="2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0D20D103" w14:textId="1E0E7D51" w:rsidR="004939EA" w:rsidRDefault="004939EA" w:rsidP="003B1752">
      <w:pPr>
        <w:rPr>
          <w:noProof/>
        </w:rPr>
      </w:pPr>
      <w:r w:rsidRPr="00AA5CEB">
        <w:rPr>
          <w:noProof/>
        </w:rPr>
        <w:drawing>
          <wp:inline distT="0" distB="0" distL="0" distR="0" wp14:anchorId="578483EE" wp14:editId="413C4581">
            <wp:extent cx="5943600" cy="643255"/>
            <wp:effectExtent l="57150" t="0" r="76200" b="42545"/>
            <wp:docPr id="44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08A7087E" w14:textId="77777777" w:rsidR="004939EA" w:rsidRDefault="004939EA" w:rsidP="003B1752">
      <w:pPr>
        <w:rPr>
          <w:lang w:bidi="en-US"/>
        </w:rPr>
      </w:pPr>
    </w:p>
    <w:p w14:paraId="3BBAEF72" w14:textId="0E1D703E" w:rsidR="003B1752" w:rsidRDefault="00FA38D9" w:rsidP="003B1752">
      <w:r>
        <w:t>In this section</w:t>
      </w:r>
      <w:r w:rsidR="003B1752">
        <w:t xml:space="preserve">, you send the shipment of goods to </w:t>
      </w:r>
      <w:r>
        <w:t>fulfil</w:t>
      </w:r>
      <w:r w:rsidR="003B1752">
        <w:t xml:space="preserve"> your order to your customer. Creating the post goods issue (shipping) reduces unrestricted stock to reflect the quantity shipped. It also indicates a change in the ownership of the goods which reflects liability and responsibility.</w:t>
      </w:r>
    </w:p>
    <w:p w14:paraId="4FA8123D" w14:textId="77777777" w:rsidR="003B1752" w:rsidRPr="003B1752" w:rsidRDefault="003B1752" w:rsidP="003B1752">
      <w:pPr>
        <w:rPr>
          <w:lang w:bidi="en-US"/>
        </w:rPr>
      </w:pPr>
    </w:p>
    <w:p w14:paraId="52643440" w14:textId="64E489F4" w:rsidR="002C7D84" w:rsidRDefault="003B1752" w:rsidP="002C31CE">
      <w:pPr>
        <w:pStyle w:val="GBIStepHeader"/>
      </w:pPr>
      <w:r>
        <w:t xml:space="preserve">In the </w:t>
      </w:r>
      <w:r w:rsidRPr="002C31CE">
        <w:rPr>
          <w:b w:val="0"/>
          <w:i/>
        </w:rPr>
        <w:t>“SAP Easy Access”</w:t>
      </w:r>
      <w:r>
        <w:rPr>
          <w:i/>
        </w:rPr>
        <w:t xml:space="preserve"> </w:t>
      </w:r>
      <w:r>
        <w:t>screen, follow the navigation path below:</w:t>
      </w:r>
    </w:p>
    <w:p w14:paraId="2E8D4762" w14:textId="73D8B8CE" w:rsidR="003B1752" w:rsidRDefault="003B1752" w:rsidP="002C31CE">
      <w:pPr>
        <w:pStyle w:val="GBINavigationHeader"/>
      </w:pPr>
      <w:r>
        <w:t>Navigation</w:t>
      </w:r>
    </w:p>
    <w:p w14:paraId="0DD4EE7A" w14:textId="77777777" w:rsidR="003B1752" w:rsidRDefault="003B1752" w:rsidP="002C31CE">
      <w:pPr>
        <w:pStyle w:val="GBINavigationPath"/>
      </w:pPr>
      <w:r>
        <w:t xml:space="preserve">SAP Easy Access Menu </w:t>
      </w:r>
      <w:r w:rsidRPr="00AA5CEB">
        <w:sym w:font="Wingdings" w:char="F0E0"/>
      </w:r>
      <w:r>
        <w:t xml:space="preserve"> Logistics </w:t>
      </w:r>
      <w:r>
        <w:sym w:font="Wingdings" w:char="F0E0"/>
      </w:r>
      <w:r>
        <w:t xml:space="preserve"> Sales and Distribution </w:t>
      </w:r>
      <w:r>
        <w:sym w:font="Wingdings" w:char="F0E0"/>
      </w:r>
      <w:r>
        <w:t xml:space="preserve"> Shipping and Transportation </w:t>
      </w:r>
      <w:r>
        <w:sym w:font="Wingdings" w:char="F0E0"/>
      </w:r>
      <w:r>
        <w:t xml:space="preserve"> Outbound Delivery </w:t>
      </w:r>
      <w:r>
        <w:sym w:font="Wingdings" w:char="F0E0"/>
      </w:r>
      <w:r>
        <w:t xml:space="preserve"> Change </w:t>
      </w:r>
      <w:r>
        <w:sym w:font="Wingdings" w:char="F0E0"/>
      </w:r>
      <w:r>
        <w:t xml:space="preserve"> Single Document</w:t>
      </w:r>
    </w:p>
    <w:p w14:paraId="5C36A9C6" w14:textId="050A10EB" w:rsidR="003B1752" w:rsidRDefault="003B1752" w:rsidP="003B1752"/>
    <w:p w14:paraId="748A7E18" w14:textId="3E67E8B6" w:rsidR="003B1752" w:rsidRDefault="003B1752" w:rsidP="002C31CE">
      <w:pPr>
        <w:pStyle w:val="GBIQuestion"/>
      </w:pPr>
      <w:bookmarkStart w:id="84" w:name="_Hlk483318060"/>
      <w:bookmarkStart w:id="85" w:name="_Hlk502938120"/>
      <w:r>
        <w:t>What is the transaction code to post the goods issue?</w:t>
      </w:r>
      <w:bookmarkEnd w:id="84"/>
      <w:r w:rsidR="00A92850">
        <w:br/>
      </w:r>
      <w:r w:rsidRPr="009F373E">
        <w:t xml:space="preserve"> </w:t>
      </w:r>
      <w:r w:rsidR="007776AA">
        <w:fldChar w:fldCharType="begin">
          <w:ffData>
            <w:name w:val="Q30"/>
            <w:enabled/>
            <w:calcOnExit/>
            <w:textInput/>
          </w:ffData>
        </w:fldChar>
      </w:r>
      <w:bookmarkStart w:id="86" w:name="Q30"/>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86"/>
      <w:r>
        <w:t xml:space="preserve"> </w:t>
      </w:r>
      <w:r>
        <w:sym w:font="Wingdings" w:char="F021"/>
      </w:r>
    </w:p>
    <w:bookmarkEnd w:id="85"/>
    <w:p w14:paraId="6E37B347" w14:textId="33577345" w:rsidR="003B1752" w:rsidRDefault="003B1752" w:rsidP="003B1752"/>
    <w:p w14:paraId="524A90D7" w14:textId="03BBB158" w:rsidR="00FA38D9" w:rsidRDefault="00FA38D9" w:rsidP="002C31CE">
      <w:pPr>
        <w:pStyle w:val="GBIStepHeader"/>
      </w:pPr>
      <w:r>
        <w:t xml:space="preserve">In the </w:t>
      </w:r>
      <w:r w:rsidRPr="002C31CE">
        <w:rPr>
          <w:b w:val="0"/>
          <w:i/>
        </w:rPr>
        <w:t>“Change Outbound Delivery”</w:t>
      </w:r>
      <w:r>
        <w:t xml:space="preserve"> screen, enter the following information: </w:t>
      </w:r>
    </w:p>
    <w:p w14:paraId="528F3E75" w14:textId="4C630593" w:rsidR="00FA38D9" w:rsidRDefault="00FA38D9" w:rsidP="00FA38D9"/>
    <w:tbl>
      <w:tblPr>
        <w:tblStyle w:val="TableGrid"/>
        <w:tblW w:w="0" w:type="auto"/>
        <w:tblLook w:val="04A0" w:firstRow="1" w:lastRow="0" w:firstColumn="1" w:lastColumn="0" w:noHBand="0" w:noVBand="1"/>
      </w:tblPr>
      <w:tblGrid>
        <w:gridCol w:w="1975"/>
        <w:gridCol w:w="3060"/>
        <w:gridCol w:w="4229"/>
      </w:tblGrid>
      <w:tr w:rsidR="00FA38D9" w:rsidRPr="002C31CE" w14:paraId="73EAD9DB" w14:textId="77777777" w:rsidTr="002C31CE">
        <w:tc>
          <w:tcPr>
            <w:tcW w:w="1975" w:type="dxa"/>
            <w:shd w:val="clear" w:color="auto" w:fill="BFBFBF" w:themeFill="background1" w:themeFillShade="BF"/>
          </w:tcPr>
          <w:p w14:paraId="7C36CB7D" w14:textId="21BADC94" w:rsidR="00FA38D9" w:rsidRPr="002C31CE" w:rsidRDefault="00FA38D9" w:rsidP="00FA38D9">
            <w:pPr>
              <w:rPr>
                <w:b/>
              </w:rPr>
            </w:pPr>
            <w:r w:rsidRPr="002C31CE">
              <w:rPr>
                <w:b/>
              </w:rPr>
              <w:t>Attribute</w:t>
            </w:r>
          </w:p>
        </w:tc>
        <w:tc>
          <w:tcPr>
            <w:tcW w:w="3060" w:type="dxa"/>
            <w:shd w:val="clear" w:color="auto" w:fill="BFBFBF" w:themeFill="background1" w:themeFillShade="BF"/>
          </w:tcPr>
          <w:p w14:paraId="5D2978AA" w14:textId="6A3A0D6A" w:rsidR="00FA38D9" w:rsidRPr="002C31CE" w:rsidRDefault="00FA38D9" w:rsidP="00FA38D9">
            <w:pPr>
              <w:rPr>
                <w:b/>
              </w:rPr>
            </w:pPr>
            <w:r w:rsidRPr="002C31CE">
              <w:rPr>
                <w:b/>
              </w:rPr>
              <w:t>Description</w:t>
            </w:r>
          </w:p>
        </w:tc>
        <w:tc>
          <w:tcPr>
            <w:tcW w:w="4229" w:type="dxa"/>
            <w:shd w:val="clear" w:color="auto" w:fill="BFBFBF" w:themeFill="background1" w:themeFillShade="BF"/>
          </w:tcPr>
          <w:p w14:paraId="1B06EE26" w14:textId="0433E074" w:rsidR="00FA38D9" w:rsidRPr="002C31CE" w:rsidRDefault="00FA38D9" w:rsidP="00FA38D9">
            <w:pPr>
              <w:rPr>
                <w:b/>
              </w:rPr>
            </w:pPr>
            <w:r w:rsidRPr="002C31CE">
              <w:rPr>
                <w:b/>
              </w:rPr>
              <w:t>Data Value</w:t>
            </w:r>
          </w:p>
        </w:tc>
      </w:tr>
      <w:tr w:rsidR="00FA38D9" w14:paraId="7EA1BA5B" w14:textId="77777777" w:rsidTr="002C31CE">
        <w:tc>
          <w:tcPr>
            <w:tcW w:w="1975" w:type="dxa"/>
          </w:tcPr>
          <w:p w14:paraId="13B48D4A" w14:textId="3C2066D3" w:rsidR="00FA38D9" w:rsidRDefault="00FA38D9" w:rsidP="00FA38D9">
            <w:r>
              <w:t>Outbound Delivery</w:t>
            </w:r>
          </w:p>
        </w:tc>
        <w:tc>
          <w:tcPr>
            <w:tcW w:w="3060" w:type="dxa"/>
          </w:tcPr>
          <w:p w14:paraId="109D0490" w14:textId="517E8E69" w:rsidR="00FA38D9" w:rsidRDefault="00FA38D9" w:rsidP="00FA38D9">
            <w:r>
              <w:t>Uniquely identifies the delivery</w:t>
            </w:r>
          </w:p>
        </w:tc>
        <w:tc>
          <w:tcPr>
            <w:tcW w:w="4229" w:type="dxa"/>
          </w:tcPr>
          <w:p w14:paraId="72C4B006" w14:textId="41F89135" w:rsidR="00FA38D9" w:rsidRPr="00FB1D64" w:rsidRDefault="00FA38D9" w:rsidP="00FA38D9">
            <w:pPr>
              <w:rPr>
                <w:i/>
              </w:rPr>
            </w:pPr>
            <w:r w:rsidRPr="00FB1D64">
              <w:rPr>
                <w:i/>
              </w:rPr>
              <w:t>Your Outbound Delivery Document Number</w:t>
            </w:r>
          </w:p>
        </w:tc>
      </w:tr>
    </w:tbl>
    <w:p w14:paraId="0DD9B0AC" w14:textId="3CEE0026" w:rsidR="00FA38D9" w:rsidRDefault="00FA38D9" w:rsidP="00FA38D9"/>
    <w:p w14:paraId="46DB0DBC" w14:textId="3CE47415" w:rsidR="003B1752" w:rsidRDefault="003B1752" w:rsidP="002C31CE">
      <w:pPr>
        <w:pStyle w:val="GBIStepHeader"/>
      </w:pPr>
      <w:r>
        <w:t xml:space="preserve">In the </w:t>
      </w:r>
      <w:r w:rsidRPr="002C31CE">
        <w:rPr>
          <w:b w:val="0"/>
          <w:i/>
        </w:rPr>
        <w:t>“Change Outbound Delivery”</w:t>
      </w:r>
      <w:r>
        <w:rPr>
          <w:i/>
        </w:rPr>
        <w:t xml:space="preserve"> </w:t>
      </w:r>
      <w:r w:rsidR="00530C11">
        <w:t xml:space="preserve">screen, click on the </w:t>
      </w:r>
      <w:r w:rsidR="00FA38D9" w:rsidRPr="00FA38D9">
        <w:rPr>
          <w:noProof/>
          <w:lang w:bidi="ar-SA"/>
        </w:rPr>
        <w:drawing>
          <wp:inline distT="0" distB="0" distL="0" distR="0" wp14:anchorId="234617DB" wp14:editId="530DF84F">
            <wp:extent cx="998307" cy="19051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998307" cy="190517"/>
                    </a:xfrm>
                    <a:prstGeom prst="rect">
                      <a:avLst/>
                    </a:prstGeom>
                  </pic:spPr>
                </pic:pic>
              </a:graphicData>
            </a:graphic>
          </wp:inline>
        </w:drawing>
      </w:r>
      <w:r w:rsidR="00530C11">
        <w:t xml:space="preserve"> icon.</w:t>
      </w:r>
    </w:p>
    <w:p w14:paraId="0C4AE9CE" w14:textId="775A9DB8" w:rsidR="00530C11" w:rsidRDefault="00530C11" w:rsidP="002C31CE">
      <w:pPr>
        <w:pStyle w:val="GBIImportantInstruction"/>
      </w:pPr>
      <w:r>
        <w:t>You will receive a message that says</w:t>
      </w:r>
      <w:r w:rsidR="00FA38D9">
        <w:t>,</w:t>
      </w:r>
      <w:r>
        <w:t xml:space="preserve"> “Outbound Delivery has been</w:t>
      </w:r>
      <w:r w:rsidR="003200FD">
        <w:t xml:space="preserve"> saved”.</w:t>
      </w:r>
    </w:p>
    <w:p w14:paraId="41CED1EE" w14:textId="118882BB" w:rsidR="003200FD" w:rsidRDefault="003200FD" w:rsidP="003200FD"/>
    <w:p w14:paraId="408E7329" w14:textId="144891F3" w:rsidR="003200FD" w:rsidRDefault="003200FD" w:rsidP="002C31CE">
      <w:pPr>
        <w:pStyle w:val="GBIStepHeader"/>
      </w:pPr>
      <w:r>
        <w:t>Refer to a previous exercise on how to display the document flow for sales documents.</w:t>
      </w:r>
    </w:p>
    <w:p w14:paraId="3F13C7E8" w14:textId="3F646A4E" w:rsidR="003200FD" w:rsidRDefault="003200FD" w:rsidP="003200FD"/>
    <w:p w14:paraId="08DC6280" w14:textId="3D0BFA01" w:rsidR="003200FD" w:rsidRDefault="003200FD" w:rsidP="002C31CE">
      <w:pPr>
        <w:pStyle w:val="GBIQuestion"/>
      </w:pPr>
      <w:bookmarkStart w:id="87" w:name="_Hlk483318089"/>
      <w:bookmarkStart w:id="88" w:name="_Hlk502938124"/>
      <w:r>
        <w:t xml:space="preserve">What is the outbound delivery’s </w:t>
      </w:r>
      <w:r w:rsidR="00FA38D9">
        <w:t>status</w:t>
      </w:r>
      <w:r>
        <w:t>?</w:t>
      </w:r>
      <w:bookmarkEnd w:id="87"/>
      <w:r w:rsidR="00A92850">
        <w:br/>
      </w:r>
      <w:r w:rsidRPr="009F373E">
        <w:t xml:space="preserve"> </w:t>
      </w:r>
      <w:r w:rsidR="007776AA">
        <w:fldChar w:fldCharType="begin">
          <w:ffData>
            <w:name w:val="Q31"/>
            <w:enabled/>
            <w:calcOnExit/>
            <w:textInput/>
          </w:ffData>
        </w:fldChar>
      </w:r>
      <w:bookmarkStart w:id="89" w:name="Q31"/>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89"/>
      <w:r>
        <w:t xml:space="preserve"> </w:t>
      </w:r>
      <w:r w:rsidRPr="00E10B26">
        <w:sym w:font="Wingdings" w:char="F021"/>
      </w:r>
    </w:p>
    <w:bookmarkEnd w:id="88"/>
    <w:p w14:paraId="0DFF5DF6" w14:textId="0F82C970" w:rsidR="00FA6654" w:rsidRDefault="00FA6654">
      <w:pPr>
        <w:ind w:left="446" w:hanging="360"/>
      </w:pPr>
      <w:r>
        <w:br w:type="page"/>
      </w:r>
    </w:p>
    <w:p w14:paraId="120738FC" w14:textId="77777777" w:rsidR="003200FD" w:rsidRDefault="003200FD" w:rsidP="002C31CE">
      <w:pPr>
        <w:pStyle w:val="GBIStepHeader"/>
      </w:pPr>
      <w:r>
        <w:lastRenderedPageBreak/>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14:paraId="37DF03F4" w14:textId="7E2AF3DB" w:rsidR="003200FD" w:rsidRDefault="003200FD" w:rsidP="003200FD"/>
    <w:p w14:paraId="48F72CE8" w14:textId="277695B2" w:rsidR="003200FD" w:rsidRDefault="003200FD" w:rsidP="002C31CE">
      <w:pPr>
        <w:pStyle w:val="GBIQuestion"/>
      </w:pPr>
      <w:bookmarkStart w:id="90" w:name="_Hlk483318119"/>
      <w:bookmarkStart w:id="91" w:name="_Hlk502938130"/>
      <w:r>
        <w:t>How many elbow pads are in unrestricted stock?</w:t>
      </w:r>
      <w:bookmarkEnd w:id="90"/>
      <w:r w:rsidR="00A92850">
        <w:br/>
      </w:r>
      <w:r w:rsidRPr="009F373E">
        <w:t xml:space="preserve"> </w:t>
      </w:r>
      <w:r w:rsidR="007776AA">
        <w:fldChar w:fldCharType="begin">
          <w:ffData>
            <w:name w:val="Q32"/>
            <w:enabled/>
            <w:calcOnExit/>
            <w:textInput/>
          </w:ffData>
        </w:fldChar>
      </w:r>
      <w:bookmarkStart w:id="92" w:name="Q32"/>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92"/>
      <w:r>
        <w:t xml:space="preserve"> </w:t>
      </w:r>
      <w:r w:rsidRPr="00E10B26">
        <w:sym w:font="Wingdings" w:char="F021"/>
      </w:r>
    </w:p>
    <w:p w14:paraId="4D82927A" w14:textId="0B59967F" w:rsidR="003200FD" w:rsidRDefault="003200FD" w:rsidP="002C31CE">
      <w:pPr>
        <w:pStyle w:val="GBIQuestion"/>
      </w:pPr>
      <w:bookmarkStart w:id="93" w:name="_Hlk483318127"/>
      <w:r>
        <w:t>How many road helmets are in unrestricted stock?</w:t>
      </w:r>
      <w:bookmarkEnd w:id="93"/>
      <w:r w:rsidR="00A92850">
        <w:br/>
      </w:r>
      <w:r w:rsidRPr="009F373E">
        <w:t xml:space="preserve"> </w:t>
      </w:r>
      <w:r w:rsidR="007776AA">
        <w:fldChar w:fldCharType="begin">
          <w:ffData>
            <w:name w:val="Q33"/>
            <w:enabled/>
            <w:calcOnExit/>
            <w:textInput/>
          </w:ffData>
        </w:fldChar>
      </w:r>
      <w:bookmarkStart w:id="94" w:name="Q33"/>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94"/>
      <w:r>
        <w:t xml:space="preserve"> </w:t>
      </w:r>
      <w:r w:rsidRPr="00E10B26">
        <w:sym w:font="Wingdings" w:char="F021"/>
      </w:r>
    </w:p>
    <w:p w14:paraId="253A3620" w14:textId="06EF4EE5" w:rsidR="003200FD" w:rsidRDefault="003200FD" w:rsidP="002C31CE">
      <w:pPr>
        <w:pStyle w:val="GBIQuestion"/>
      </w:pPr>
      <w:bookmarkStart w:id="95" w:name="_Hlk483318134"/>
      <w:r>
        <w:t>How many repair kits are in unrestricted stock?</w:t>
      </w:r>
      <w:bookmarkEnd w:id="95"/>
      <w:r w:rsidR="00A92850">
        <w:br/>
      </w:r>
      <w:r w:rsidRPr="009F373E">
        <w:t xml:space="preserve"> </w:t>
      </w:r>
      <w:r w:rsidR="007776AA">
        <w:fldChar w:fldCharType="begin">
          <w:ffData>
            <w:name w:val="Q34"/>
            <w:enabled/>
            <w:calcOnExit/>
            <w:textInput/>
          </w:ffData>
        </w:fldChar>
      </w:r>
      <w:bookmarkStart w:id="96" w:name="Q34"/>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96"/>
      <w:r>
        <w:t xml:space="preserve"> </w:t>
      </w:r>
      <w:r w:rsidRPr="00E10B26">
        <w:sym w:font="Wingdings" w:char="F021"/>
      </w:r>
    </w:p>
    <w:bookmarkEnd w:id="91"/>
    <w:p w14:paraId="50DA249A" w14:textId="25B268FB" w:rsidR="003200FD" w:rsidRDefault="003200FD" w:rsidP="004A0E78"/>
    <w:p w14:paraId="72EA33C9" w14:textId="77777777" w:rsidR="003200FD" w:rsidRDefault="003200FD" w:rsidP="002C31CE">
      <w:pPr>
        <w:pStyle w:val="GBIStepHeader"/>
      </w:pPr>
      <w:r>
        <w:t>Refer to a previous step in a previous exercise for instructions on how to review customer balances. Review the account balance of your customer to answer the following questions.</w:t>
      </w:r>
      <w:r w:rsidRPr="00B9407B">
        <w:t xml:space="preserve"> </w:t>
      </w:r>
      <w:r>
        <w:t>While the balance in your customer’s account may be obvious, it is always good to check.</w:t>
      </w:r>
    </w:p>
    <w:p w14:paraId="6A94C35C" w14:textId="77777777" w:rsidR="003200FD" w:rsidRPr="003200FD" w:rsidRDefault="003200FD" w:rsidP="003200FD"/>
    <w:p w14:paraId="0675C882" w14:textId="48722B17" w:rsidR="003200FD" w:rsidRPr="004D765A" w:rsidRDefault="003200FD" w:rsidP="002C31CE">
      <w:pPr>
        <w:pStyle w:val="GBIQuestion"/>
      </w:pPr>
      <w:bookmarkStart w:id="97" w:name="_Hlk483318144"/>
      <w:bookmarkStart w:id="98" w:name="_Hlk502938137"/>
      <w:r>
        <w:t xml:space="preserve">What is </w:t>
      </w:r>
      <w:r w:rsidR="003F52E1">
        <w:t xml:space="preserve">the current </w:t>
      </w:r>
      <w:r>
        <w:t>DC Bike’s debit balance?</w:t>
      </w:r>
      <w:bookmarkEnd w:id="97"/>
      <w:r w:rsidR="00A92850">
        <w:br/>
      </w:r>
      <w:r w:rsidRPr="009F373E">
        <w:t xml:space="preserve"> </w:t>
      </w:r>
      <w:r w:rsidR="007776AA">
        <w:fldChar w:fldCharType="begin">
          <w:ffData>
            <w:name w:val="Q35"/>
            <w:enabled/>
            <w:calcOnExit/>
            <w:textInput/>
          </w:ffData>
        </w:fldChar>
      </w:r>
      <w:bookmarkStart w:id="99" w:name="Q35"/>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99"/>
      <w:r>
        <w:t xml:space="preserve"> </w:t>
      </w:r>
      <w:r w:rsidRPr="00E10B26">
        <w:sym w:font="Wingdings" w:char="F021"/>
      </w:r>
    </w:p>
    <w:bookmarkEnd w:id="98"/>
    <w:p w14:paraId="30D5B455" w14:textId="5EEBFD40" w:rsidR="00FD59A7" w:rsidRDefault="00FD59A7" w:rsidP="004A0E78">
      <w:pPr>
        <w:rPr>
          <w:lang w:bidi="en-US"/>
        </w:rPr>
      </w:pPr>
      <w:r>
        <w:br w:type="page"/>
      </w:r>
    </w:p>
    <w:p w14:paraId="587D82FC" w14:textId="659046E8" w:rsidR="003B1752" w:rsidRDefault="000E423E" w:rsidP="00B11153">
      <w:pPr>
        <w:pStyle w:val="GBISectionHeader"/>
        <w:framePr w:wrap="around"/>
      </w:pPr>
      <w:bookmarkStart w:id="100" w:name="_Toc35815829"/>
      <w:r>
        <w:lastRenderedPageBreak/>
        <w:t>Send Invoice</w:t>
      </w:r>
      <w:bookmarkEnd w:id="100"/>
    </w:p>
    <w:p w14:paraId="6AFD2B37" w14:textId="1D48DA37" w:rsidR="000E423E" w:rsidRDefault="000E423E" w:rsidP="000E423E">
      <w:pPr>
        <w:rPr>
          <w:noProof/>
        </w:rPr>
      </w:pPr>
    </w:p>
    <w:p w14:paraId="6B979BDA" w14:textId="0BC3907A" w:rsidR="00C969B0" w:rsidRDefault="00C969B0" w:rsidP="000E423E">
      <w:pPr>
        <w:rPr>
          <w:noProof/>
        </w:rPr>
      </w:pPr>
      <w:r w:rsidRPr="00AA5CEB">
        <w:rPr>
          <w:noProof/>
        </w:rPr>
        <w:drawing>
          <wp:inline distT="0" distB="0" distL="0" distR="0" wp14:anchorId="688A4CC5" wp14:editId="0AAC6F50">
            <wp:extent cx="5943600" cy="693420"/>
            <wp:effectExtent l="57150" t="19050" r="57150" b="87630"/>
            <wp:docPr id="45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6" r:lo="rId97" r:qs="rId98" r:cs="rId99"/>
              </a:graphicData>
            </a:graphic>
          </wp:inline>
        </w:drawing>
      </w:r>
    </w:p>
    <w:p w14:paraId="0EE82E66" w14:textId="0B76E764" w:rsidR="004939EA" w:rsidRDefault="004939EA" w:rsidP="000E423E">
      <w:pPr>
        <w:rPr>
          <w:noProof/>
        </w:rPr>
      </w:pPr>
      <w:r w:rsidRPr="00AA5CEB">
        <w:rPr>
          <w:noProof/>
        </w:rPr>
        <w:drawing>
          <wp:inline distT="0" distB="0" distL="0" distR="0" wp14:anchorId="1A4266AF" wp14:editId="6808358A">
            <wp:extent cx="5943600" cy="571500"/>
            <wp:effectExtent l="57150" t="19050" r="76200" b="95250"/>
            <wp:docPr id="44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1" r:lo="rId102" r:qs="rId103" r:cs="rId104"/>
              </a:graphicData>
            </a:graphic>
          </wp:inline>
        </w:drawing>
      </w:r>
    </w:p>
    <w:p w14:paraId="58FB5FD4" w14:textId="77777777" w:rsidR="004939EA" w:rsidRDefault="004939EA" w:rsidP="000E423E">
      <w:pPr>
        <w:rPr>
          <w:lang w:bidi="en-US"/>
        </w:rPr>
      </w:pPr>
    </w:p>
    <w:p w14:paraId="1EEF2554" w14:textId="25C9DA45" w:rsidR="000E423E" w:rsidRDefault="00FA38D9" w:rsidP="000E423E">
      <w:r>
        <w:t>In this section</w:t>
      </w:r>
      <w:r w:rsidR="000E423E">
        <w:t>, you create and send an invoice to your customer for the goods that they purchased. Once the post goods issue has been generated, you can bill your customer for the shipped goods.</w:t>
      </w:r>
    </w:p>
    <w:p w14:paraId="7101CCDB" w14:textId="77777777" w:rsidR="000E423E" w:rsidRPr="000E423E" w:rsidRDefault="000E423E" w:rsidP="000E423E">
      <w:pPr>
        <w:rPr>
          <w:lang w:bidi="en-US"/>
        </w:rPr>
      </w:pPr>
    </w:p>
    <w:p w14:paraId="7B7C5A3F" w14:textId="18AB3005" w:rsidR="00FD59A7" w:rsidRDefault="000E423E" w:rsidP="00B11153">
      <w:pPr>
        <w:pStyle w:val="GBIStepHeader"/>
      </w:pPr>
      <w:r>
        <w:t xml:space="preserve">In the </w:t>
      </w:r>
      <w:r w:rsidRPr="00B11153">
        <w:rPr>
          <w:b w:val="0"/>
          <w:i/>
        </w:rPr>
        <w:t>“SAP Easy Access”</w:t>
      </w:r>
      <w:r>
        <w:rPr>
          <w:i/>
        </w:rPr>
        <w:t xml:space="preserve"> </w:t>
      </w:r>
      <w:r>
        <w:t>screen, follow the navigation path below:</w:t>
      </w:r>
    </w:p>
    <w:p w14:paraId="7A5DF127" w14:textId="1D951C4A" w:rsidR="000E423E" w:rsidRDefault="000E423E" w:rsidP="00B11153">
      <w:pPr>
        <w:pStyle w:val="GBINavigationHeader"/>
      </w:pPr>
      <w:r>
        <w:t>Navigation</w:t>
      </w:r>
    </w:p>
    <w:p w14:paraId="4B1794A3" w14:textId="77777777" w:rsidR="000E423E" w:rsidRDefault="000E423E" w:rsidP="00B11153">
      <w:pPr>
        <w:pStyle w:val="GBINavigationPath"/>
      </w:pPr>
      <w:r>
        <w:t xml:space="preserve">SAP Easy Access Menu </w:t>
      </w:r>
      <w:r w:rsidRPr="00AA5CEB">
        <w:sym w:font="Wingdings" w:char="F0E0"/>
      </w:r>
      <w:r>
        <w:t xml:space="preserve"> Logistics  </w:t>
      </w:r>
      <w:r>
        <w:sym w:font="Wingdings" w:char="F0E0"/>
      </w:r>
      <w:r>
        <w:t xml:space="preserve"> Sales and Distribution </w:t>
      </w:r>
      <w:r>
        <w:sym w:font="Wingdings" w:char="F0E0"/>
      </w:r>
      <w:r>
        <w:t xml:space="preserve"> Billing </w:t>
      </w:r>
      <w:r>
        <w:sym w:font="Wingdings" w:char="F0E0"/>
      </w:r>
      <w:r>
        <w:t xml:space="preserve"> </w:t>
      </w:r>
      <w:proofErr w:type="spellStart"/>
      <w:r>
        <w:t>Billing</w:t>
      </w:r>
      <w:proofErr w:type="spellEnd"/>
      <w:r>
        <w:t xml:space="preserve"> Document </w:t>
      </w:r>
      <w:r>
        <w:sym w:font="Wingdings" w:char="F0E0"/>
      </w:r>
      <w:r>
        <w:t xml:space="preserve"> Create</w:t>
      </w:r>
    </w:p>
    <w:p w14:paraId="7C6AFA8D" w14:textId="4BC30FC0" w:rsidR="000E423E" w:rsidRDefault="000E423E" w:rsidP="000E423E"/>
    <w:p w14:paraId="06B5B061" w14:textId="1E5F6FAC" w:rsidR="000E423E" w:rsidRDefault="000E423E" w:rsidP="00B11153">
      <w:pPr>
        <w:pStyle w:val="GBIQuestion"/>
      </w:pPr>
      <w:bookmarkStart w:id="101" w:name="_Hlk483318176"/>
      <w:bookmarkStart w:id="102" w:name="_Hlk502938145"/>
      <w:r>
        <w:t>What is the transaction code to create a billing document?</w:t>
      </w:r>
      <w:bookmarkEnd w:id="101"/>
      <w:r w:rsidR="00A92850">
        <w:br/>
      </w:r>
      <w:r w:rsidRPr="009F373E">
        <w:t xml:space="preserve"> </w:t>
      </w:r>
      <w:r w:rsidR="003A4DD0">
        <w:fldChar w:fldCharType="begin">
          <w:ffData>
            <w:name w:val="Q36"/>
            <w:enabled/>
            <w:calcOnExit/>
            <w:textInput/>
          </w:ffData>
        </w:fldChar>
      </w:r>
      <w:bookmarkStart w:id="103" w:name="Q36"/>
      <w:r w:rsidR="003A4DD0">
        <w:instrText xml:space="preserve"> FORMTEXT </w:instrText>
      </w:r>
      <w:r w:rsidR="003A4DD0">
        <w:fldChar w:fldCharType="separate"/>
      </w:r>
      <w:r w:rsidR="00C23083">
        <w:rPr>
          <w:noProof/>
        </w:rPr>
        <w:t> </w:t>
      </w:r>
      <w:r w:rsidR="00C23083">
        <w:rPr>
          <w:noProof/>
        </w:rPr>
        <w:t> </w:t>
      </w:r>
      <w:r w:rsidR="00C23083">
        <w:rPr>
          <w:noProof/>
        </w:rPr>
        <w:t> </w:t>
      </w:r>
      <w:r w:rsidR="00C23083">
        <w:rPr>
          <w:noProof/>
        </w:rPr>
        <w:t> </w:t>
      </w:r>
      <w:r w:rsidR="00C23083">
        <w:rPr>
          <w:noProof/>
        </w:rPr>
        <w:t> </w:t>
      </w:r>
      <w:r w:rsidR="003A4DD0">
        <w:fldChar w:fldCharType="end"/>
      </w:r>
      <w:bookmarkEnd w:id="103"/>
      <w:r>
        <w:t xml:space="preserve"> </w:t>
      </w:r>
      <w:r>
        <w:sym w:font="Wingdings" w:char="F021"/>
      </w:r>
    </w:p>
    <w:bookmarkEnd w:id="102"/>
    <w:p w14:paraId="154009C0" w14:textId="4E4BD0C8" w:rsidR="000E423E" w:rsidRDefault="000E423E" w:rsidP="000E423E"/>
    <w:p w14:paraId="39FAECB1" w14:textId="59FC5559" w:rsidR="00FA38D9" w:rsidRDefault="000E423E" w:rsidP="00B11153">
      <w:pPr>
        <w:pStyle w:val="GBIStepHeader"/>
      </w:pPr>
      <w:r>
        <w:t xml:space="preserve">In the </w:t>
      </w:r>
      <w:r w:rsidRPr="00B11153">
        <w:rPr>
          <w:b w:val="0"/>
          <w:i/>
        </w:rPr>
        <w:t>“Create Billing Document”</w:t>
      </w:r>
      <w:r>
        <w:rPr>
          <w:i/>
        </w:rPr>
        <w:t xml:space="preserve"> </w:t>
      </w:r>
      <w:r>
        <w:t xml:space="preserve">screen, </w:t>
      </w:r>
      <w:r w:rsidR="00FA38D9">
        <w:t xml:space="preserve">enter the following information: </w:t>
      </w:r>
    </w:p>
    <w:p w14:paraId="406320AE" w14:textId="17C7987F" w:rsidR="00FA38D9" w:rsidRDefault="00FA38D9" w:rsidP="00FA38D9"/>
    <w:tbl>
      <w:tblPr>
        <w:tblStyle w:val="TableGrid"/>
        <w:tblW w:w="0" w:type="auto"/>
        <w:tblLook w:val="04A0" w:firstRow="1" w:lastRow="0" w:firstColumn="1" w:lastColumn="0" w:noHBand="0" w:noVBand="1"/>
      </w:tblPr>
      <w:tblGrid>
        <w:gridCol w:w="1165"/>
        <w:gridCol w:w="5404"/>
        <w:gridCol w:w="2695"/>
      </w:tblGrid>
      <w:tr w:rsidR="00FA38D9" w:rsidRPr="00FB1D64" w14:paraId="3E66B0B8" w14:textId="77777777" w:rsidTr="00B11153">
        <w:tc>
          <w:tcPr>
            <w:tcW w:w="1165" w:type="dxa"/>
            <w:shd w:val="clear" w:color="auto" w:fill="BFBFBF" w:themeFill="background1" w:themeFillShade="BF"/>
          </w:tcPr>
          <w:p w14:paraId="0C025CAD" w14:textId="76C893F1" w:rsidR="00FA38D9" w:rsidRPr="00FB1D64" w:rsidRDefault="00FA38D9" w:rsidP="00FA38D9">
            <w:pPr>
              <w:rPr>
                <w:b/>
              </w:rPr>
            </w:pPr>
            <w:r w:rsidRPr="00FB1D64">
              <w:rPr>
                <w:b/>
              </w:rPr>
              <w:t>Attribute</w:t>
            </w:r>
          </w:p>
        </w:tc>
        <w:tc>
          <w:tcPr>
            <w:tcW w:w="5404" w:type="dxa"/>
            <w:shd w:val="clear" w:color="auto" w:fill="BFBFBF" w:themeFill="background1" w:themeFillShade="BF"/>
          </w:tcPr>
          <w:p w14:paraId="51AA1623" w14:textId="029D0E8C" w:rsidR="00FA38D9" w:rsidRPr="00FB1D64" w:rsidRDefault="00FA38D9" w:rsidP="00FA38D9">
            <w:pPr>
              <w:rPr>
                <w:b/>
              </w:rPr>
            </w:pPr>
            <w:r w:rsidRPr="00FB1D64">
              <w:rPr>
                <w:b/>
              </w:rPr>
              <w:t>Description</w:t>
            </w:r>
          </w:p>
        </w:tc>
        <w:tc>
          <w:tcPr>
            <w:tcW w:w="2695" w:type="dxa"/>
            <w:shd w:val="clear" w:color="auto" w:fill="BFBFBF" w:themeFill="background1" w:themeFillShade="BF"/>
          </w:tcPr>
          <w:p w14:paraId="05202CE3" w14:textId="06987B2E" w:rsidR="00FA38D9" w:rsidRPr="00FB1D64" w:rsidRDefault="00FA38D9" w:rsidP="00FA38D9">
            <w:pPr>
              <w:rPr>
                <w:b/>
              </w:rPr>
            </w:pPr>
            <w:r w:rsidRPr="00FB1D64">
              <w:rPr>
                <w:b/>
              </w:rPr>
              <w:t>Data Value</w:t>
            </w:r>
          </w:p>
        </w:tc>
      </w:tr>
      <w:tr w:rsidR="00FA38D9" w14:paraId="562F0095" w14:textId="77777777" w:rsidTr="00B11153">
        <w:tc>
          <w:tcPr>
            <w:tcW w:w="1165" w:type="dxa"/>
          </w:tcPr>
          <w:p w14:paraId="04965BCA" w14:textId="2C35E893" w:rsidR="00FA38D9" w:rsidRDefault="00FA38D9" w:rsidP="00FA38D9">
            <w:r>
              <w:t xml:space="preserve">Document </w:t>
            </w:r>
          </w:p>
        </w:tc>
        <w:tc>
          <w:tcPr>
            <w:tcW w:w="5404" w:type="dxa"/>
          </w:tcPr>
          <w:p w14:paraId="174BF8CD" w14:textId="270A2152" w:rsidR="00FA38D9" w:rsidRDefault="00FB1D64" w:rsidP="00FA38D9">
            <w:r>
              <w:t>Uniquely identifies the sales, delivery, or billing document</w:t>
            </w:r>
          </w:p>
        </w:tc>
        <w:tc>
          <w:tcPr>
            <w:tcW w:w="2695" w:type="dxa"/>
          </w:tcPr>
          <w:p w14:paraId="58948E96" w14:textId="3EB6B6C9" w:rsidR="00FA38D9" w:rsidRPr="00FB1D64" w:rsidRDefault="00FA38D9" w:rsidP="00FA38D9">
            <w:pPr>
              <w:rPr>
                <w:i/>
              </w:rPr>
            </w:pPr>
            <w:r w:rsidRPr="00FB1D64">
              <w:rPr>
                <w:i/>
              </w:rPr>
              <w:t xml:space="preserve">Your Outbound Delivery Document Number </w:t>
            </w:r>
          </w:p>
        </w:tc>
      </w:tr>
    </w:tbl>
    <w:p w14:paraId="664307ED" w14:textId="4D956471" w:rsidR="00B36554" w:rsidRDefault="00B36554" w:rsidP="00FB1D64"/>
    <w:p w14:paraId="60BC5355" w14:textId="72063631" w:rsidR="000E423E" w:rsidRDefault="00FB1D64" w:rsidP="00B11153">
      <w:pPr>
        <w:pStyle w:val="GBIStepHeader"/>
      </w:pPr>
      <w:r>
        <w:t>Click Save</w:t>
      </w:r>
      <w:r w:rsidR="000E423E">
        <w:t xml:space="preserve"> </w:t>
      </w:r>
      <w:r w:rsidR="001E5B1A">
        <w:rPr>
          <w:noProof/>
          <w:lang w:bidi="ar-SA"/>
        </w:rPr>
        <w:drawing>
          <wp:inline distT="0" distB="0" distL="0" distR="0" wp14:anchorId="7359F45A" wp14:editId="5D0018F4">
            <wp:extent cx="288758" cy="17145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2254" cy="179463"/>
                    </a:xfrm>
                    <a:prstGeom prst="rect">
                      <a:avLst/>
                    </a:prstGeom>
                    <a:noFill/>
                    <a:ln>
                      <a:noFill/>
                    </a:ln>
                  </pic:spPr>
                </pic:pic>
              </a:graphicData>
            </a:graphic>
          </wp:inline>
        </w:drawing>
      </w:r>
      <w:r w:rsidR="000E423E">
        <w:t xml:space="preserve">. </w:t>
      </w:r>
    </w:p>
    <w:p w14:paraId="2E9CC961" w14:textId="14871D10" w:rsidR="000E423E" w:rsidRDefault="000E423E" w:rsidP="00B11153">
      <w:pPr>
        <w:pStyle w:val="GBIImportantInstruction"/>
      </w:pPr>
      <w:r>
        <w:t>You will receive a message that says</w:t>
      </w:r>
      <w:r w:rsidR="00FA38D9">
        <w:t>,</w:t>
      </w:r>
      <w:r>
        <w:t xml:space="preserve"> “Document has been saved”.</w:t>
      </w:r>
    </w:p>
    <w:p w14:paraId="0F77AAC3" w14:textId="3AE5C487" w:rsidR="000E423E" w:rsidRDefault="000E423E" w:rsidP="000E423E"/>
    <w:p w14:paraId="1BB13B06" w14:textId="773B3071" w:rsidR="000E423E" w:rsidRDefault="00FB1D64" w:rsidP="00B11153">
      <w:pPr>
        <w:pStyle w:val="GBIQuestion"/>
      </w:pPr>
      <w:bookmarkStart w:id="104" w:name="_Hlk483318183"/>
      <w:bookmarkStart w:id="105" w:name="_Hlk502938150"/>
      <w:r>
        <w:t>What is the Billing</w:t>
      </w:r>
      <w:r w:rsidR="000E423E">
        <w:t xml:space="preserve"> document number?</w:t>
      </w:r>
      <w:bookmarkEnd w:id="104"/>
      <w:r w:rsidR="00A92850">
        <w:br/>
      </w:r>
      <w:r w:rsidR="000E423E" w:rsidRPr="009F373E">
        <w:t xml:space="preserve"> </w:t>
      </w:r>
      <w:r w:rsidR="003A4DD0">
        <w:fldChar w:fldCharType="begin">
          <w:ffData>
            <w:name w:val="Q37"/>
            <w:enabled/>
            <w:calcOnExit/>
            <w:textInput/>
          </w:ffData>
        </w:fldChar>
      </w:r>
      <w:bookmarkStart w:id="106" w:name="Q37"/>
      <w:r w:rsidR="003A4DD0">
        <w:instrText xml:space="preserve"> FORMTEXT </w:instrText>
      </w:r>
      <w:r w:rsidR="003A4DD0">
        <w:fldChar w:fldCharType="separate"/>
      </w:r>
      <w:r w:rsidR="00C23083">
        <w:rPr>
          <w:noProof/>
        </w:rPr>
        <w:t> </w:t>
      </w:r>
      <w:r w:rsidR="00C23083">
        <w:rPr>
          <w:noProof/>
        </w:rPr>
        <w:t> </w:t>
      </w:r>
      <w:r w:rsidR="00C23083">
        <w:rPr>
          <w:noProof/>
        </w:rPr>
        <w:t> </w:t>
      </w:r>
      <w:r w:rsidR="00C23083">
        <w:rPr>
          <w:noProof/>
        </w:rPr>
        <w:t> </w:t>
      </w:r>
      <w:r w:rsidR="00C23083">
        <w:rPr>
          <w:noProof/>
        </w:rPr>
        <w:t> </w:t>
      </w:r>
      <w:r w:rsidR="003A4DD0">
        <w:fldChar w:fldCharType="end"/>
      </w:r>
      <w:bookmarkEnd w:id="106"/>
      <w:r w:rsidR="000E423E">
        <w:t xml:space="preserve"> </w:t>
      </w:r>
      <w:r w:rsidR="000E423E">
        <w:sym w:font="Wingdings" w:char="F021"/>
      </w:r>
    </w:p>
    <w:bookmarkEnd w:id="105"/>
    <w:p w14:paraId="0E3176CF" w14:textId="34BE66BF" w:rsidR="000E423E" w:rsidRDefault="000E423E" w:rsidP="000E423E"/>
    <w:p w14:paraId="750AABD5" w14:textId="77777777" w:rsidR="000E423E" w:rsidRDefault="000E423E" w:rsidP="00B11153">
      <w:pPr>
        <w:pStyle w:val="GBIStepHeader"/>
      </w:pPr>
      <w:r>
        <w:t>Refer to a previous exercise on how to display the document flow for sales documents.</w:t>
      </w:r>
    </w:p>
    <w:p w14:paraId="7D2C17A3" w14:textId="403D5002" w:rsidR="000E423E" w:rsidRDefault="000E423E" w:rsidP="000E423E"/>
    <w:p w14:paraId="66E69FD6" w14:textId="0778856E" w:rsidR="000E423E" w:rsidRDefault="000E423E" w:rsidP="00B11153">
      <w:pPr>
        <w:pStyle w:val="GBIQuestion"/>
      </w:pPr>
      <w:bookmarkStart w:id="107" w:name="_Hlk483318221"/>
      <w:bookmarkStart w:id="108" w:name="_Hlk502938154"/>
      <w:r>
        <w:t xml:space="preserve">What is the invoice’s </w:t>
      </w:r>
      <w:r w:rsidR="00FB1D64">
        <w:t>status</w:t>
      </w:r>
      <w:r>
        <w:t>?</w:t>
      </w:r>
      <w:bookmarkEnd w:id="107"/>
      <w:r w:rsidR="00A92850">
        <w:br/>
      </w:r>
      <w:r w:rsidRPr="009F373E">
        <w:t xml:space="preserve"> </w:t>
      </w:r>
      <w:r w:rsidR="007776AA">
        <w:fldChar w:fldCharType="begin">
          <w:ffData>
            <w:name w:val="Q38"/>
            <w:enabled/>
            <w:calcOnExit/>
            <w:textInput/>
          </w:ffData>
        </w:fldChar>
      </w:r>
      <w:bookmarkStart w:id="109" w:name="Q38"/>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09"/>
      <w:r>
        <w:t xml:space="preserve"> </w:t>
      </w:r>
      <w:r w:rsidRPr="00E10B26">
        <w:sym w:font="Wingdings" w:char="F021"/>
      </w:r>
    </w:p>
    <w:p w14:paraId="388ED578" w14:textId="35A390D9" w:rsidR="000E423E" w:rsidRPr="00EA0CEB" w:rsidRDefault="000E423E" w:rsidP="00B11153">
      <w:pPr>
        <w:pStyle w:val="GBIQuestion"/>
      </w:pPr>
      <w:bookmarkStart w:id="110" w:name="_Hlk483318247"/>
      <w:r>
        <w:t xml:space="preserve">What is the accounting document’s </w:t>
      </w:r>
      <w:r w:rsidR="00FB1D64">
        <w:t>status</w:t>
      </w:r>
      <w:r>
        <w:t>?</w:t>
      </w:r>
      <w:bookmarkEnd w:id="110"/>
      <w:r w:rsidR="00A92850">
        <w:br/>
      </w:r>
      <w:r w:rsidRPr="009F373E">
        <w:t xml:space="preserve"> </w:t>
      </w:r>
      <w:r w:rsidR="007776AA">
        <w:fldChar w:fldCharType="begin">
          <w:ffData>
            <w:name w:val="Q39"/>
            <w:enabled/>
            <w:calcOnExit/>
            <w:textInput/>
          </w:ffData>
        </w:fldChar>
      </w:r>
      <w:bookmarkStart w:id="111" w:name="Q39"/>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11"/>
      <w:r>
        <w:t xml:space="preserve"> </w:t>
      </w:r>
      <w:r w:rsidRPr="00E10B26">
        <w:sym w:font="Wingdings" w:char="F021"/>
      </w:r>
    </w:p>
    <w:bookmarkEnd w:id="108"/>
    <w:p w14:paraId="4F5BB9AA" w14:textId="5EF89E09" w:rsidR="006E5ACC" w:rsidRDefault="00430E0F" w:rsidP="00430E0F">
      <w:pPr>
        <w:ind w:left="446" w:hanging="360"/>
      </w:pPr>
      <w:r>
        <w:br w:type="page"/>
      </w:r>
    </w:p>
    <w:p w14:paraId="0B333871" w14:textId="1F59F06E" w:rsidR="000E423E" w:rsidRDefault="000E423E" w:rsidP="00430E0F">
      <w:pPr>
        <w:ind w:left="446" w:hanging="360"/>
      </w:pPr>
    </w:p>
    <w:p w14:paraId="15BE7F92" w14:textId="77777777" w:rsidR="000E423E" w:rsidRDefault="000E423E" w:rsidP="00B11153">
      <w:pPr>
        <w:pStyle w:val="GBIStepHeader"/>
      </w:pPr>
      <w:r>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14:paraId="728C0076" w14:textId="1B7EF0A8" w:rsidR="000E423E" w:rsidRDefault="000E423E" w:rsidP="000E423E"/>
    <w:p w14:paraId="36A358E2" w14:textId="02D3AADF" w:rsidR="000E423E" w:rsidRDefault="000E423E" w:rsidP="00B11153">
      <w:pPr>
        <w:pStyle w:val="GBIQuestion"/>
      </w:pPr>
      <w:bookmarkStart w:id="112" w:name="_Hlk483318279"/>
      <w:bookmarkStart w:id="113" w:name="_Hlk502938160"/>
      <w:r>
        <w:t>How many elbow pads are in unrestricted stock?</w:t>
      </w:r>
      <w:bookmarkEnd w:id="112"/>
      <w:r w:rsidR="00A92850">
        <w:br/>
      </w:r>
      <w:r w:rsidRPr="009F373E">
        <w:t xml:space="preserve"> </w:t>
      </w:r>
      <w:r w:rsidR="007776AA">
        <w:fldChar w:fldCharType="begin">
          <w:ffData>
            <w:name w:val="Q40"/>
            <w:enabled/>
            <w:calcOnExit/>
            <w:textInput/>
          </w:ffData>
        </w:fldChar>
      </w:r>
      <w:bookmarkStart w:id="114" w:name="Q40"/>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14"/>
      <w:r>
        <w:t xml:space="preserve"> </w:t>
      </w:r>
      <w:r w:rsidRPr="00E10B26">
        <w:sym w:font="Wingdings" w:char="F021"/>
      </w:r>
    </w:p>
    <w:p w14:paraId="3395A514" w14:textId="0D4EDA32" w:rsidR="000E423E" w:rsidRDefault="000E423E" w:rsidP="00B11153">
      <w:pPr>
        <w:pStyle w:val="GBIQuestion"/>
      </w:pPr>
      <w:bookmarkStart w:id="115" w:name="_Hlk483318286"/>
      <w:r>
        <w:t>How many road helmets are in unrestricted stock?</w:t>
      </w:r>
      <w:bookmarkEnd w:id="115"/>
      <w:r w:rsidR="00A92850">
        <w:br/>
      </w:r>
      <w:r w:rsidRPr="009F373E">
        <w:t xml:space="preserve"> </w:t>
      </w:r>
      <w:r w:rsidR="007776AA">
        <w:fldChar w:fldCharType="begin">
          <w:ffData>
            <w:name w:val="Q41"/>
            <w:enabled/>
            <w:calcOnExit/>
            <w:textInput/>
          </w:ffData>
        </w:fldChar>
      </w:r>
      <w:bookmarkStart w:id="116" w:name="Q41"/>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16"/>
      <w:r>
        <w:t xml:space="preserve"> </w:t>
      </w:r>
      <w:r w:rsidRPr="00E10B26">
        <w:sym w:font="Wingdings" w:char="F021"/>
      </w:r>
    </w:p>
    <w:p w14:paraId="0EEAB4FA" w14:textId="251577F3" w:rsidR="000E423E" w:rsidRDefault="000E423E" w:rsidP="00B11153">
      <w:pPr>
        <w:pStyle w:val="GBIQuestion"/>
      </w:pPr>
      <w:bookmarkStart w:id="117" w:name="_Hlk483318293"/>
      <w:r>
        <w:t>How many repair kits are in unrestricted stock?</w:t>
      </w:r>
      <w:bookmarkEnd w:id="117"/>
      <w:r w:rsidR="00A92850">
        <w:br/>
      </w:r>
      <w:r w:rsidRPr="009F373E">
        <w:t xml:space="preserve"> </w:t>
      </w:r>
      <w:r w:rsidR="007776AA">
        <w:fldChar w:fldCharType="begin">
          <w:ffData>
            <w:name w:val="Q42"/>
            <w:enabled/>
            <w:calcOnExit/>
            <w:textInput/>
          </w:ffData>
        </w:fldChar>
      </w:r>
      <w:bookmarkStart w:id="118" w:name="Q42"/>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18"/>
      <w:r>
        <w:t xml:space="preserve"> </w:t>
      </w:r>
      <w:r w:rsidRPr="00E10B26">
        <w:sym w:font="Wingdings" w:char="F021"/>
      </w:r>
    </w:p>
    <w:bookmarkEnd w:id="113"/>
    <w:p w14:paraId="6FE31ED1" w14:textId="43A77032" w:rsidR="008A686E" w:rsidRDefault="008A686E" w:rsidP="000E423E"/>
    <w:p w14:paraId="107A154C" w14:textId="77777777" w:rsidR="000E423E" w:rsidRDefault="000E423E" w:rsidP="00B11153">
      <w:pPr>
        <w:pStyle w:val="GBIStepHeader"/>
      </w:pPr>
      <w:r>
        <w:t>Refer to a previous step in a previous exercise for instructions on how to review customer balances. Review the account balance of your customer to answer the following questions.</w:t>
      </w:r>
      <w:r w:rsidRPr="00B9407B">
        <w:t xml:space="preserve"> </w:t>
      </w:r>
      <w:r>
        <w:t>While the balance in your customer’s account may be obvious, it is always good to check.</w:t>
      </w:r>
    </w:p>
    <w:p w14:paraId="68C6FEFB" w14:textId="79C7EEFB" w:rsidR="000E423E" w:rsidRDefault="000E423E" w:rsidP="000E423E"/>
    <w:p w14:paraId="2D0A7D15" w14:textId="09881156" w:rsidR="000E423E" w:rsidRPr="004D765A" w:rsidRDefault="000E423E" w:rsidP="00B11153">
      <w:pPr>
        <w:pStyle w:val="GBIQuestion"/>
      </w:pPr>
      <w:bookmarkStart w:id="119" w:name="_Hlk483318300"/>
      <w:bookmarkStart w:id="120" w:name="_Hlk502938166"/>
      <w:r>
        <w:t>What is the total in the debit column of the DC Bike’s account?</w:t>
      </w:r>
      <w:bookmarkEnd w:id="119"/>
      <w:r w:rsidR="00A92850">
        <w:br/>
      </w:r>
      <w:r w:rsidRPr="009F373E">
        <w:t xml:space="preserve"> </w:t>
      </w:r>
      <w:r w:rsidR="007776AA">
        <w:fldChar w:fldCharType="begin">
          <w:ffData>
            <w:name w:val="Q43"/>
            <w:enabled/>
            <w:calcOnExit/>
            <w:textInput/>
          </w:ffData>
        </w:fldChar>
      </w:r>
      <w:bookmarkStart w:id="121" w:name="Q43"/>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21"/>
      <w:r>
        <w:t xml:space="preserve"> </w:t>
      </w:r>
      <w:r w:rsidRPr="00E10B26">
        <w:sym w:font="Wingdings" w:char="F021"/>
      </w:r>
    </w:p>
    <w:p w14:paraId="066D4F98" w14:textId="440DBFE6" w:rsidR="000E423E" w:rsidRDefault="000E423E" w:rsidP="00B11153">
      <w:pPr>
        <w:pStyle w:val="GBIQuestion"/>
      </w:pPr>
      <w:bookmarkStart w:id="122" w:name="_Hlk483318314"/>
      <w:r>
        <w:t>What is the total in the credit column of the DC Bike’s account?</w:t>
      </w:r>
      <w:bookmarkEnd w:id="122"/>
      <w:r w:rsidR="00A92850">
        <w:br/>
      </w:r>
      <w:r w:rsidRPr="009F373E">
        <w:t xml:space="preserve"> </w:t>
      </w:r>
      <w:r w:rsidR="007776AA">
        <w:fldChar w:fldCharType="begin">
          <w:ffData>
            <w:name w:val="Q44"/>
            <w:enabled/>
            <w:calcOnExit/>
            <w:textInput/>
          </w:ffData>
        </w:fldChar>
      </w:r>
      <w:bookmarkStart w:id="123" w:name="Q44"/>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23"/>
      <w:r>
        <w:t xml:space="preserve"> </w:t>
      </w:r>
      <w:r w:rsidRPr="00E10B26">
        <w:sym w:font="Wingdings" w:char="F021"/>
      </w:r>
    </w:p>
    <w:bookmarkEnd w:id="120"/>
    <w:p w14:paraId="04C71226" w14:textId="5E87A21C" w:rsidR="000E423E" w:rsidRDefault="000E423E">
      <w:pPr>
        <w:ind w:left="446" w:hanging="360"/>
        <w:rPr>
          <w:rFonts w:eastAsiaTheme="minorEastAsia" w:cs="Times New Roman"/>
          <w:iCs/>
          <w:szCs w:val="24"/>
          <w:lang w:val="en-GB" w:bidi="en-US"/>
        </w:rPr>
      </w:pPr>
      <w:r>
        <w:br w:type="page"/>
      </w:r>
    </w:p>
    <w:p w14:paraId="24762515" w14:textId="2E35E4E8" w:rsidR="000E423E" w:rsidRDefault="00B85518" w:rsidP="00B11153">
      <w:pPr>
        <w:pStyle w:val="GBISectionHeader"/>
        <w:framePr w:wrap="around"/>
      </w:pPr>
      <w:bookmarkStart w:id="124" w:name="_Toc35815830"/>
      <w:r>
        <w:lastRenderedPageBreak/>
        <w:t>Receive Payment</w:t>
      </w:r>
      <w:bookmarkEnd w:id="124"/>
    </w:p>
    <w:p w14:paraId="649B6CF3" w14:textId="2C5AAC81" w:rsidR="00B85518" w:rsidRDefault="00B85518" w:rsidP="00B85518">
      <w:pPr>
        <w:rPr>
          <w:noProof/>
        </w:rPr>
      </w:pPr>
    </w:p>
    <w:p w14:paraId="0BE542E0" w14:textId="048ACFC1" w:rsidR="00C969B0" w:rsidRDefault="00C969B0" w:rsidP="00B85518">
      <w:pPr>
        <w:rPr>
          <w:noProof/>
        </w:rPr>
      </w:pPr>
      <w:r w:rsidRPr="00AA5CEB">
        <w:rPr>
          <w:noProof/>
        </w:rPr>
        <w:drawing>
          <wp:inline distT="0" distB="0" distL="0" distR="0" wp14:anchorId="5C50D0A4" wp14:editId="1D151D62">
            <wp:extent cx="5943600" cy="803910"/>
            <wp:effectExtent l="57150" t="0" r="57150" b="34290"/>
            <wp:docPr id="45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6" r:lo="rId107" r:qs="rId108" r:cs="rId109"/>
              </a:graphicData>
            </a:graphic>
          </wp:inline>
        </w:drawing>
      </w:r>
    </w:p>
    <w:p w14:paraId="2D989B45" w14:textId="13D92175" w:rsidR="004939EA" w:rsidRDefault="004939EA" w:rsidP="00B85518">
      <w:pPr>
        <w:rPr>
          <w:noProof/>
        </w:rPr>
      </w:pPr>
      <w:r w:rsidRPr="00AA5CEB">
        <w:rPr>
          <w:noProof/>
        </w:rPr>
        <w:drawing>
          <wp:inline distT="0" distB="0" distL="0" distR="0" wp14:anchorId="2FE3C401" wp14:editId="2529B3D5">
            <wp:extent cx="5943600" cy="643255"/>
            <wp:effectExtent l="57150" t="0" r="76200" b="42545"/>
            <wp:docPr id="45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1" r:lo="rId112" r:qs="rId113" r:cs="rId114"/>
              </a:graphicData>
            </a:graphic>
          </wp:inline>
        </w:drawing>
      </w:r>
    </w:p>
    <w:p w14:paraId="6EA7B311" w14:textId="77777777" w:rsidR="004939EA" w:rsidRDefault="004939EA" w:rsidP="00B85518">
      <w:pPr>
        <w:rPr>
          <w:lang w:bidi="en-US"/>
        </w:rPr>
      </w:pPr>
    </w:p>
    <w:p w14:paraId="0FCE5666" w14:textId="7DF94152" w:rsidR="00B85518" w:rsidRDefault="00FB1D64" w:rsidP="00B85518">
      <w:r>
        <w:t>In this section</w:t>
      </w:r>
      <w:r w:rsidR="00B85518">
        <w:t xml:space="preserve">, you receive a payment from your customer and look over the check that was sent. </w:t>
      </w:r>
      <w:r>
        <w:t>This section</w:t>
      </w:r>
      <w:r w:rsidR="00B85518" w:rsidRPr="0002176D">
        <w:t xml:space="preserve"> has no SAP a</w:t>
      </w:r>
      <w:r w:rsidR="00B85518">
        <w:t>ctivity associated with it. Y</w:t>
      </w:r>
      <w:r w:rsidR="00B85518" w:rsidRPr="0002176D">
        <w:t xml:space="preserve">ou have </w:t>
      </w:r>
      <w:r w:rsidR="00B85518">
        <w:t>now received the following</w:t>
      </w:r>
      <w:r w:rsidR="00B85518" w:rsidRPr="0002176D">
        <w:t xml:space="preserve"> check:</w:t>
      </w:r>
    </w:p>
    <w:p w14:paraId="0AB1D8B3" w14:textId="3CF5F35C" w:rsidR="00B85518" w:rsidRDefault="00B85518" w:rsidP="00B85518">
      <w:pPr>
        <w:rPr>
          <w:lang w:bidi="en-US"/>
        </w:rPr>
      </w:pPr>
    </w:p>
    <w:p w14:paraId="4285F2F4" w14:textId="154E54EA" w:rsidR="00B85518" w:rsidRPr="00B85518" w:rsidRDefault="00B85518" w:rsidP="00B85518">
      <w:pPr>
        <w:rPr>
          <w:lang w:bidi="en-US"/>
        </w:rPr>
      </w:pPr>
      <w:r>
        <w:rPr>
          <w:noProof/>
        </w:rPr>
        <mc:AlternateContent>
          <mc:Choice Requires="wps">
            <w:drawing>
              <wp:anchor distT="45720" distB="45720" distL="114300" distR="114300" simplePos="0" relativeHeight="251695104" behindDoc="0" locked="0" layoutInCell="1" allowOverlap="1" wp14:anchorId="791C56CB" wp14:editId="4F3A9604">
                <wp:simplePos x="0" y="0"/>
                <wp:positionH relativeFrom="margin">
                  <wp:posOffset>0</wp:posOffset>
                </wp:positionH>
                <wp:positionV relativeFrom="paragraph">
                  <wp:posOffset>245745</wp:posOffset>
                </wp:positionV>
                <wp:extent cx="6027420" cy="1775460"/>
                <wp:effectExtent l="19050" t="1905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7420" cy="1775460"/>
                        </a:xfrm>
                        <a:prstGeom prst="rect">
                          <a:avLst/>
                        </a:prstGeom>
                        <a:solidFill>
                          <a:srgbClr val="FFFFFF"/>
                        </a:solidFill>
                        <a:ln w="38100">
                          <a:solidFill>
                            <a:srgbClr val="00B050"/>
                          </a:solidFill>
                          <a:miter lim="800000"/>
                          <a:headEnd/>
                          <a:tailEnd/>
                        </a:ln>
                      </wps:spPr>
                      <wps:txbx>
                        <w:txbxContent>
                          <w:p w14:paraId="74FF76AC" w14:textId="77777777" w:rsidR="000E2AD1" w:rsidRDefault="000E2AD1" w:rsidP="00B85518">
                            <w:pPr>
                              <w:contextualSpacing/>
                              <w:rPr>
                                <w:sz w:val="32"/>
                                <w:szCs w:val="32"/>
                              </w:rPr>
                            </w:pPr>
                            <w:r w:rsidRPr="009B1416">
                              <w:rPr>
                                <w:sz w:val="32"/>
                                <w:szCs w:val="32"/>
                              </w:rPr>
                              <w:t>YOUR FRIENDLY LOCAL BANK</w:t>
                            </w:r>
                            <w:r>
                              <w:rPr>
                                <w:sz w:val="32"/>
                                <w:szCs w:val="32"/>
                              </w:rPr>
                              <w:tab/>
                            </w:r>
                            <w:r>
                              <w:rPr>
                                <w:sz w:val="32"/>
                                <w:szCs w:val="32"/>
                              </w:rPr>
                              <w:tab/>
                            </w:r>
                            <w:r>
                              <w:rPr>
                                <w:sz w:val="32"/>
                                <w:szCs w:val="32"/>
                              </w:rPr>
                              <w:tab/>
                              <w:t xml:space="preserve">       DATE___/___/_____</w:t>
                            </w:r>
                          </w:p>
                          <w:p w14:paraId="07788A77" w14:textId="77777777" w:rsidR="000E2AD1" w:rsidRPr="009B1416" w:rsidRDefault="000E2AD1" w:rsidP="00B85518">
                            <w:pPr>
                              <w:contextualSpacing/>
                              <w:rPr>
                                <w:szCs w:val="24"/>
                              </w:rPr>
                            </w:pPr>
                            <w:r w:rsidRPr="009B1416">
                              <w:rPr>
                                <w:szCs w:val="24"/>
                              </w:rPr>
                              <w:t>123 MAIN STREET</w:t>
                            </w:r>
                            <w:r>
                              <w:rPr>
                                <w:szCs w:val="24"/>
                              </w:rPr>
                              <w:tab/>
                            </w:r>
                            <w:r>
                              <w:rPr>
                                <w:szCs w:val="24"/>
                              </w:rPr>
                              <w:tab/>
                            </w:r>
                            <w:r>
                              <w:rPr>
                                <w:szCs w:val="24"/>
                              </w:rPr>
                              <w:tab/>
                            </w:r>
                            <w:r>
                              <w:rPr>
                                <w:szCs w:val="24"/>
                              </w:rPr>
                              <w:tab/>
                            </w:r>
                            <w:r>
                              <w:rPr>
                                <w:szCs w:val="24"/>
                              </w:rPr>
                              <w:tab/>
                            </w:r>
                            <w:r>
                              <w:rPr>
                                <w:szCs w:val="24"/>
                              </w:rPr>
                              <w:tab/>
                            </w:r>
                            <w:r>
                              <w:rPr>
                                <w:szCs w:val="24"/>
                              </w:rPr>
                              <w:tab/>
                              <w:t>No. 1357</w:t>
                            </w:r>
                          </w:p>
                          <w:p w14:paraId="3664B2F3" w14:textId="77777777" w:rsidR="000E2AD1" w:rsidRPr="009B1416" w:rsidRDefault="000E2AD1" w:rsidP="00B85518">
                            <w:pPr>
                              <w:contextualSpacing/>
                              <w:rPr>
                                <w:szCs w:val="24"/>
                              </w:rPr>
                            </w:pPr>
                            <w:r w:rsidRPr="009B1416">
                              <w:rPr>
                                <w:szCs w:val="24"/>
                              </w:rPr>
                              <w:t>ANYWHERE, MI 48710</w:t>
                            </w:r>
                          </w:p>
                          <w:p w14:paraId="5031E533" w14:textId="77777777" w:rsidR="000E2AD1" w:rsidRDefault="000E2AD1" w:rsidP="00B85518">
                            <w:pPr>
                              <w:contextualSpacing/>
                              <w:rPr>
                                <w:sz w:val="32"/>
                                <w:szCs w:val="32"/>
                              </w:rPr>
                            </w:pPr>
                          </w:p>
                          <w:p w14:paraId="2532B5F6" w14:textId="77777777" w:rsidR="000E2AD1" w:rsidRDefault="000E2AD1" w:rsidP="00B85518">
                            <w:pPr>
                              <w:contextualSpacing/>
                              <w:rPr>
                                <w:bdr w:val="single" w:sz="4" w:space="0" w:color="auto"/>
                              </w:rPr>
                            </w:pPr>
                            <w:r>
                              <w:rPr>
                                <w:szCs w:val="24"/>
                              </w:rPr>
                              <w:t xml:space="preserve">Pay to the order of Global Bikes Inc. </w:t>
                            </w:r>
                            <w:r>
                              <w:rPr>
                                <w:szCs w:val="24"/>
                              </w:rPr>
                              <w:tab/>
                            </w:r>
                            <w:r>
                              <w:rPr>
                                <w:szCs w:val="24"/>
                              </w:rPr>
                              <w:tab/>
                            </w:r>
                            <w:r>
                              <w:rPr>
                                <w:szCs w:val="24"/>
                              </w:rPr>
                              <w:tab/>
                            </w:r>
                            <w:r>
                              <w:rPr>
                                <w:szCs w:val="24"/>
                              </w:rPr>
                              <w:tab/>
                            </w:r>
                            <w:r>
                              <w:rPr>
                                <w:szCs w:val="24"/>
                              </w:rPr>
                              <w:tab/>
                            </w:r>
                            <w:r>
                              <w:rPr>
                                <w:b/>
                              </w:rPr>
                              <w:sym w:font="Wingdings" w:char="F021"/>
                            </w:r>
                            <w:r>
                              <w:t xml:space="preserve">  </w:t>
                            </w:r>
                            <w:r>
                              <w:rPr>
                                <w:bdr w:val="single" w:sz="4" w:space="0" w:color="auto"/>
                              </w:rPr>
                              <w:t xml:space="preserve"> $2634.00_____  </w:t>
                            </w:r>
                          </w:p>
                          <w:p w14:paraId="257B6F71" w14:textId="77777777" w:rsidR="000E2AD1" w:rsidRDefault="000E2AD1" w:rsidP="00B85518">
                            <w:pPr>
                              <w:contextualSpacing/>
                              <w:rPr>
                                <w:szCs w:val="24"/>
                              </w:rPr>
                            </w:pPr>
                          </w:p>
                          <w:p w14:paraId="0B6F0A0F" w14:textId="77777777" w:rsidR="000E2AD1" w:rsidRPr="004B2153" w:rsidRDefault="000E2AD1" w:rsidP="00B85518">
                            <w:pPr>
                              <w:contextualSpacing/>
                              <w:rPr>
                                <w:szCs w:val="24"/>
                              </w:rPr>
                            </w:pPr>
                            <w:r>
                              <w:rPr>
                                <w:szCs w:val="24"/>
                              </w:rPr>
                              <w:t>Note_______________</w:t>
                            </w:r>
                            <w:r>
                              <w:rPr>
                                <w:szCs w:val="24"/>
                              </w:rPr>
                              <w:tab/>
                            </w:r>
                            <w:r>
                              <w:rPr>
                                <w:szCs w:val="24"/>
                              </w:rPr>
                              <w:tab/>
                            </w:r>
                            <w:r>
                              <w:rPr>
                                <w:szCs w:val="24"/>
                              </w:rPr>
                              <w:tab/>
                            </w:r>
                            <w:r>
                              <w:rPr>
                                <w:szCs w:val="24"/>
                              </w:rPr>
                              <w:tab/>
                              <w:t>Signature: 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9.35pt;width:474.6pt;height:139.8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" strokecolor="#00b050" strokeweight="3pt">
                <v:textbox>
                  <w:txbxContent>
                    <w:p w14:paraId="74FF76AC" w14:textId="77777777" w:rsidR="000E2AD1" w:rsidRDefault="000E2AD1" w:rsidP="00B85518">
                      <w:pPr>
                        <w:contextualSpacing/>
                        <w:rPr>
                          <w:sz w:val="32"/>
                          <w:szCs w:val="32"/>
                        </w:rPr>
                      </w:pPr>
                      <w:r w:rsidRPr="009B1416">
                        <w:rPr>
                          <w:sz w:val="32"/>
                          <w:szCs w:val="32"/>
                        </w:rPr>
                        <w:t>YOUR FRIENDLY LOCAL BANK</w:t>
                      </w:r>
                      <w:r>
                        <w:rPr>
                          <w:sz w:val="32"/>
                          <w:szCs w:val="32"/>
                        </w:rPr>
                        <w:tab/>
                      </w:r>
                      <w:r>
                        <w:rPr>
                          <w:sz w:val="32"/>
                          <w:szCs w:val="32"/>
                        </w:rPr>
                        <w:tab/>
                      </w:r>
                      <w:r>
                        <w:rPr>
                          <w:sz w:val="32"/>
                          <w:szCs w:val="32"/>
                        </w:rPr>
                        <w:tab/>
                        <w:t xml:space="preserve">       DATE___/___/_____</w:t>
                      </w:r>
                    </w:p>
                    <w:p w14:paraId="07788A77" w14:textId="77777777" w:rsidR="000E2AD1" w:rsidRPr="009B1416" w:rsidRDefault="000E2AD1" w:rsidP="00B85518">
                      <w:pPr>
                        <w:contextualSpacing/>
                        <w:rPr>
                          <w:szCs w:val="24"/>
                        </w:rPr>
                      </w:pPr>
                      <w:r w:rsidRPr="009B1416">
                        <w:rPr>
                          <w:szCs w:val="24"/>
                        </w:rPr>
                        <w:t>123 MAIN STREET</w:t>
                      </w:r>
                      <w:r>
                        <w:rPr>
                          <w:szCs w:val="24"/>
                        </w:rPr>
                        <w:tab/>
                      </w:r>
                      <w:r>
                        <w:rPr>
                          <w:szCs w:val="24"/>
                        </w:rPr>
                        <w:tab/>
                      </w:r>
                      <w:r>
                        <w:rPr>
                          <w:szCs w:val="24"/>
                        </w:rPr>
                        <w:tab/>
                      </w:r>
                      <w:r>
                        <w:rPr>
                          <w:szCs w:val="24"/>
                        </w:rPr>
                        <w:tab/>
                      </w:r>
                      <w:r>
                        <w:rPr>
                          <w:szCs w:val="24"/>
                        </w:rPr>
                        <w:tab/>
                      </w:r>
                      <w:r>
                        <w:rPr>
                          <w:szCs w:val="24"/>
                        </w:rPr>
                        <w:tab/>
                      </w:r>
                      <w:r>
                        <w:rPr>
                          <w:szCs w:val="24"/>
                        </w:rPr>
                        <w:tab/>
                        <w:t>No. 1357</w:t>
                      </w:r>
                    </w:p>
                    <w:p w14:paraId="3664B2F3" w14:textId="77777777" w:rsidR="000E2AD1" w:rsidRPr="009B1416" w:rsidRDefault="000E2AD1" w:rsidP="00B85518">
                      <w:pPr>
                        <w:contextualSpacing/>
                        <w:rPr>
                          <w:szCs w:val="24"/>
                        </w:rPr>
                      </w:pPr>
                      <w:r w:rsidRPr="009B1416">
                        <w:rPr>
                          <w:szCs w:val="24"/>
                        </w:rPr>
                        <w:t>ANYWHERE, MI 48710</w:t>
                      </w:r>
                    </w:p>
                    <w:p w14:paraId="5031E533" w14:textId="77777777" w:rsidR="000E2AD1" w:rsidRDefault="000E2AD1" w:rsidP="00B85518">
                      <w:pPr>
                        <w:contextualSpacing/>
                        <w:rPr>
                          <w:sz w:val="32"/>
                          <w:szCs w:val="32"/>
                        </w:rPr>
                      </w:pPr>
                    </w:p>
                    <w:p w14:paraId="2532B5F6" w14:textId="77777777" w:rsidR="000E2AD1" w:rsidRDefault="000E2AD1" w:rsidP="00B85518">
                      <w:pPr>
                        <w:contextualSpacing/>
                        <w:rPr>
                          <w:bdr w:val="single" w:sz="4" w:space="0" w:color="auto"/>
                        </w:rPr>
                      </w:pPr>
                      <w:r>
                        <w:rPr>
                          <w:szCs w:val="24"/>
                        </w:rPr>
                        <w:t xml:space="preserve">Pay to the order of Global Bikes Inc. </w:t>
                      </w:r>
                      <w:r>
                        <w:rPr>
                          <w:szCs w:val="24"/>
                        </w:rPr>
                        <w:tab/>
                      </w:r>
                      <w:r>
                        <w:rPr>
                          <w:szCs w:val="24"/>
                        </w:rPr>
                        <w:tab/>
                      </w:r>
                      <w:r>
                        <w:rPr>
                          <w:szCs w:val="24"/>
                        </w:rPr>
                        <w:tab/>
                      </w:r>
                      <w:r>
                        <w:rPr>
                          <w:szCs w:val="24"/>
                        </w:rPr>
                        <w:tab/>
                      </w:r>
                      <w:r>
                        <w:rPr>
                          <w:szCs w:val="24"/>
                        </w:rPr>
                        <w:tab/>
                      </w:r>
                      <w:r>
                        <w:rPr>
                          <w:b/>
                        </w:rPr>
                        <w:sym w:font="Wingdings" w:char="F021"/>
                      </w:r>
                      <w:r>
                        <w:t xml:space="preserve">  </w:t>
                      </w:r>
                      <w:r>
                        <w:rPr>
                          <w:bdr w:val="single" w:sz="4" w:space="0" w:color="auto"/>
                        </w:rPr>
                        <w:t xml:space="preserve"> $2634.00_____  </w:t>
                      </w:r>
                    </w:p>
                    <w:p w14:paraId="257B6F71" w14:textId="77777777" w:rsidR="000E2AD1" w:rsidRDefault="000E2AD1" w:rsidP="00B85518">
                      <w:pPr>
                        <w:contextualSpacing/>
                        <w:rPr>
                          <w:szCs w:val="24"/>
                        </w:rPr>
                      </w:pPr>
                    </w:p>
                    <w:p w14:paraId="0B6F0A0F" w14:textId="77777777" w:rsidR="000E2AD1" w:rsidRPr="004B2153" w:rsidRDefault="000E2AD1" w:rsidP="00B85518">
                      <w:pPr>
                        <w:contextualSpacing/>
                        <w:rPr>
                          <w:szCs w:val="24"/>
                        </w:rPr>
                      </w:pPr>
                      <w:r>
                        <w:rPr>
                          <w:szCs w:val="24"/>
                        </w:rPr>
                        <w:t>Note_______________</w:t>
                      </w:r>
                      <w:r>
                        <w:rPr>
                          <w:szCs w:val="24"/>
                        </w:rPr>
                        <w:tab/>
                      </w:r>
                      <w:r>
                        <w:rPr>
                          <w:szCs w:val="24"/>
                        </w:rPr>
                        <w:tab/>
                      </w:r>
                      <w:r>
                        <w:rPr>
                          <w:szCs w:val="24"/>
                        </w:rPr>
                        <w:tab/>
                      </w:r>
                      <w:r>
                        <w:rPr>
                          <w:szCs w:val="24"/>
                        </w:rPr>
                        <w:tab/>
                        <w:t>Signature: ___________________</w:t>
                      </w:r>
                    </w:p>
                  </w:txbxContent>
                </v:textbox>
                <w10:wrap type="square" anchorx="margin"/>
              </v:shape>
            </w:pict>
          </mc:Fallback>
        </mc:AlternateContent>
      </w:r>
    </w:p>
    <w:p w14:paraId="34376C3C" w14:textId="4DA80461" w:rsidR="000E423E" w:rsidRDefault="000E423E" w:rsidP="000E423E"/>
    <w:p w14:paraId="7E9DD57C" w14:textId="500BA1CB" w:rsidR="00B85518" w:rsidRDefault="00B85518" w:rsidP="00B85518">
      <w:r>
        <w:t>The check has been</w:t>
      </w:r>
      <w:r w:rsidRPr="0002176D">
        <w:t xml:space="preserve"> signed by the </w:t>
      </w:r>
      <w:r>
        <w:t>account payable manager for DC Bikes. When you receive</w:t>
      </w:r>
      <w:r w:rsidRPr="0002176D">
        <w:t xml:space="preserve"> this check</w:t>
      </w:r>
      <w:r>
        <w:t>,</w:t>
      </w:r>
      <w:r w:rsidRPr="0002176D">
        <w:t xml:space="preserve"> you must post the payment in </w:t>
      </w:r>
      <w:r>
        <w:t xml:space="preserve">the accounting records. </w:t>
      </w:r>
      <w:r w:rsidR="00FB1D64">
        <w:t>This is done in the next section</w:t>
      </w:r>
      <w:r w:rsidRPr="0002176D">
        <w:t>.</w:t>
      </w:r>
    </w:p>
    <w:p w14:paraId="41BCE218" w14:textId="74655BAF" w:rsidR="00B85518" w:rsidRDefault="00B85518" w:rsidP="000E423E"/>
    <w:p w14:paraId="6F7B2D0D" w14:textId="43384A2B" w:rsidR="00B85518" w:rsidRDefault="00B85518">
      <w:pPr>
        <w:ind w:left="446" w:hanging="360"/>
        <w:rPr>
          <w:rFonts w:eastAsiaTheme="minorEastAsia" w:cs="Times New Roman"/>
          <w:iCs/>
          <w:szCs w:val="24"/>
          <w:lang w:val="en-GB" w:bidi="en-US"/>
        </w:rPr>
      </w:pPr>
      <w:r>
        <w:br w:type="page"/>
      </w:r>
    </w:p>
    <w:p w14:paraId="61822CC9" w14:textId="5381AF46" w:rsidR="00B85518" w:rsidRDefault="00B85518" w:rsidP="00B11153">
      <w:pPr>
        <w:pStyle w:val="GBISectionHeader"/>
        <w:framePr w:wrap="around"/>
      </w:pPr>
      <w:bookmarkStart w:id="125" w:name="_Toc35815831"/>
      <w:r>
        <w:lastRenderedPageBreak/>
        <w:t>Post Payment</w:t>
      </w:r>
      <w:bookmarkEnd w:id="125"/>
    </w:p>
    <w:p w14:paraId="312DF895" w14:textId="189AA31C" w:rsidR="00B85518" w:rsidRDefault="00B85518" w:rsidP="00B85518">
      <w:pPr>
        <w:rPr>
          <w:noProof/>
        </w:rPr>
      </w:pPr>
    </w:p>
    <w:p w14:paraId="0B64E689" w14:textId="6CA60BA6" w:rsidR="00C969B0" w:rsidRDefault="00C969B0" w:rsidP="00B85518">
      <w:pPr>
        <w:rPr>
          <w:noProof/>
        </w:rPr>
      </w:pPr>
      <w:r w:rsidRPr="00AA5CEB">
        <w:rPr>
          <w:noProof/>
        </w:rPr>
        <w:drawing>
          <wp:inline distT="0" distB="0" distL="0" distR="0" wp14:anchorId="3919E2CE" wp14:editId="2F926A45">
            <wp:extent cx="5943600" cy="803910"/>
            <wp:effectExtent l="57150" t="0" r="57150" b="34290"/>
            <wp:docPr id="4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6" r:lo="rId117" r:qs="rId118" r:cs="rId119"/>
              </a:graphicData>
            </a:graphic>
          </wp:inline>
        </w:drawing>
      </w:r>
    </w:p>
    <w:p w14:paraId="7F703286" w14:textId="15AC3B20" w:rsidR="004939EA" w:rsidRDefault="004939EA" w:rsidP="00B85518">
      <w:pPr>
        <w:rPr>
          <w:noProof/>
        </w:rPr>
      </w:pPr>
      <w:r w:rsidRPr="00AA5CEB">
        <w:rPr>
          <w:noProof/>
        </w:rPr>
        <w:drawing>
          <wp:inline distT="0" distB="0" distL="0" distR="0" wp14:anchorId="1F82D002" wp14:editId="506926F5">
            <wp:extent cx="5943600" cy="643255"/>
            <wp:effectExtent l="57150" t="0" r="38100" b="42545"/>
            <wp:docPr id="45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1" r:lo="rId122" r:qs="rId123" r:cs="rId124"/>
              </a:graphicData>
            </a:graphic>
          </wp:inline>
        </w:drawing>
      </w:r>
    </w:p>
    <w:p w14:paraId="1F071CCD" w14:textId="77777777" w:rsidR="004939EA" w:rsidRDefault="004939EA" w:rsidP="00B85518">
      <w:pPr>
        <w:rPr>
          <w:lang w:bidi="en-US"/>
        </w:rPr>
      </w:pPr>
    </w:p>
    <w:p w14:paraId="1507B8A4" w14:textId="7A455BBB" w:rsidR="00B85518" w:rsidRDefault="00FB1D64" w:rsidP="00B85518">
      <w:r>
        <w:t>In this section</w:t>
      </w:r>
      <w:r w:rsidR="00B85518">
        <w:t>, the customer has received the invoice and sent you a payment. This will be posted to the company’s general ledger account. You look at this new balance at the end.</w:t>
      </w:r>
    </w:p>
    <w:p w14:paraId="5C373058" w14:textId="77777777" w:rsidR="00B85518" w:rsidRPr="00B85518" w:rsidRDefault="00B85518" w:rsidP="00B85518">
      <w:pPr>
        <w:rPr>
          <w:lang w:bidi="en-US"/>
        </w:rPr>
      </w:pPr>
    </w:p>
    <w:p w14:paraId="1783EF62" w14:textId="62E9F963" w:rsidR="00B85518" w:rsidRDefault="00B85518" w:rsidP="00B11153">
      <w:pPr>
        <w:pStyle w:val="GBIStepHeader"/>
      </w:pPr>
      <w:r>
        <w:t xml:space="preserve">In the </w:t>
      </w:r>
      <w:r w:rsidRPr="00B11153">
        <w:rPr>
          <w:b w:val="0"/>
          <w:i/>
        </w:rPr>
        <w:t>“SAP Easy Access”</w:t>
      </w:r>
      <w:r>
        <w:rPr>
          <w:i/>
        </w:rPr>
        <w:t xml:space="preserve"> </w:t>
      </w:r>
      <w:r>
        <w:t>screen, follow the navigation path below:</w:t>
      </w:r>
    </w:p>
    <w:p w14:paraId="45114998" w14:textId="7AD9EF7B" w:rsidR="00B85518" w:rsidRDefault="00B85518" w:rsidP="00B11153">
      <w:pPr>
        <w:pStyle w:val="GBINavigationHeader"/>
      </w:pPr>
      <w:r>
        <w:t>Navigation</w:t>
      </w:r>
    </w:p>
    <w:p w14:paraId="0C6D52C4" w14:textId="77777777" w:rsidR="00B85518" w:rsidRDefault="00B85518" w:rsidP="00B11153">
      <w:pPr>
        <w:pStyle w:val="GBINavigationPath"/>
      </w:pPr>
      <w:r>
        <w:t xml:space="preserve">SAP Easy Access Menu </w:t>
      </w:r>
      <w:r w:rsidRPr="00AA5CEB">
        <w:sym w:font="Wingdings" w:char="F0E0"/>
      </w:r>
      <w:r>
        <w:t xml:space="preserve"> Accounting  </w:t>
      </w:r>
      <w:r>
        <w:sym w:font="Wingdings" w:char="F0E0"/>
      </w:r>
      <w:r>
        <w:t xml:space="preserve"> Financial Accounting </w:t>
      </w:r>
      <w:r>
        <w:sym w:font="Wingdings" w:char="F0E0"/>
      </w:r>
      <w:r>
        <w:t xml:space="preserve"> Accounts Receivable </w:t>
      </w:r>
      <w:r>
        <w:sym w:font="Wingdings" w:char="F0E0"/>
      </w:r>
      <w:r>
        <w:t xml:space="preserve"> Document Entry </w:t>
      </w:r>
      <w:r>
        <w:sym w:font="Wingdings" w:char="F0E0"/>
      </w:r>
      <w:r>
        <w:t xml:space="preserve"> Incoming Payments</w:t>
      </w:r>
    </w:p>
    <w:p w14:paraId="15C5390C" w14:textId="0CA949F3" w:rsidR="00B85518" w:rsidRDefault="00B85518" w:rsidP="00B85518"/>
    <w:p w14:paraId="75DBF52A" w14:textId="33CDD3DB" w:rsidR="00B85518" w:rsidRDefault="00AC7923" w:rsidP="00B11153">
      <w:pPr>
        <w:pStyle w:val="GBIQuestion"/>
      </w:pPr>
      <w:bookmarkStart w:id="126" w:name="_Hlk483318387"/>
      <w:bookmarkStart w:id="127" w:name="_Hlk502938174"/>
      <w:r>
        <w:t>What is the Transaction C</w:t>
      </w:r>
      <w:r w:rsidR="00B85518">
        <w:t>ode to receive a customer payment?</w:t>
      </w:r>
      <w:bookmarkEnd w:id="126"/>
      <w:r w:rsidR="00A92850">
        <w:br/>
      </w:r>
      <w:r w:rsidR="00B85518" w:rsidRPr="00730D0B">
        <w:t xml:space="preserve"> </w:t>
      </w:r>
      <w:r w:rsidR="007776AA">
        <w:fldChar w:fldCharType="begin">
          <w:ffData>
            <w:name w:val="Q45"/>
            <w:enabled/>
            <w:calcOnExit/>
            <w:textInput/>
          </w:ffData>
        </w:fldChar>
      </w:r>
      <w:bookmarkStart w:id="128" w:name="Q45"/>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28"/>
      <w:r w:rsidR="00B85518">
        <w:t xml:space="preserve"> </w:t>
      </w:r>
      <w:r w:rsidR="00B85518">
        <w:sym w:font="Wingdings" w:char="F021"/>
      </w:r>
    </w:p>
    <w:p w14:paraId="5586B9C1" w14:textId="7A453818" w:rsidR="00B85518" w:rsidRDefault="00B85518" w:rsidP="004A0E78"/>
    <w:bookmarkEnd w:id="127"/>
    <w:p w14:paraId="4EF6F6B6" w14:textId="55229536" w:rsidR="00B85518" w:rsidRDefault="00FB1D64" w:rsidP="00B11153">
      <w:pPr>
        <w:pStyle w:val="GBIStepHeader"/>
      </w:pPr>
      <w:r>
        <w:t>I</w:t>
      </w:r>
      <w:r w:rsidR="00B85518">
        <w:t xml:space="preserve">n the </w:t>
      </w:r>
      <w:r w:rsidR="00B85518" w:rsidRPr="00B11153">
        <w:rPr>
          <w:b w:val="0"/>
          <w:i/>
        </w:rPr>
        <w:t>“Post Incoming Payments: Header Data”</w:t>
      </w:r>
      <w:r w:rsidR="00B85518">
        <w:rPr>
          <w:i/>
        </w:rPr>
        <w:t xml:space="preserve"> </w:t>
      </w:r>
      <w:r>
        <w:t>screen, e</w:t>
      </w:r>
      <w:r w:rsidR="00B85518">
        <w:t>nter the following information:</w:t>
      </w:r>
    </w:p>
    <w:p w14:paraId="5313A3F3" w14:textId="0E87209C" w:rsidR="00B85518" w:rsidRPr="00140936" w:rsidRDefault="00B85518" w:rsidP="00B85518">
      <w:pPr>
        <w:rPr>
          <w:szCs w:val="16"/>
        </w:rPr>
      </w:pPr>
    </w:p>
    <w:tbl>
      <w:tblPr>
        <w:tblStyle w:val="TableGrid"/>
        <w:tblW w:w="0" w:type="auto"/>
        <w:tblLook w:val="04A0" w:firstRow="1" w:lastRow="0" w:firstColumn="1" w:lastColumn="0" w:noHBand="0" w:noVBand="1"/>
      </w:tblPr>
      <w:tblGrid>
        <w:gridCol w:w="2065"/>
        <w:gridCol w:w="5130"/>
        <w:gridCol w:w="2155"/>
      </w:tblGrid>
      <w:tr w:rsidR="00FB1D64" w:rsidRPr="00B11153" w14:paraId="433EA779" w14:textId="77777777" w:rsidTr="00B11153">
        <w:tc>
          <w:tcPr>
            <w:tcW w:w="2065" w:type="dxa"/>
            <w:shd w:val="clear" w:color="auto" w:fill="BFBFBF" w:themeFill="background1" w:themeFillShade="BF"/>
          </w:tcPr>
          <w:p w14:paraId="6017376B" w14:textId="0420911E" w:rsidR="00FB1D64" w:rsidRPr="00B11153" w:rsidRDefault="00FB1D64" w:rsidP="00B85518">
            <w:pPr>
              <w:rPr>
                <w:b/>
              </w:rPr>
            </w:pPr>
            <w:r w:rsidRPr="00B11153">
              <w:rPr>
                <w:b/>
              </w:rPr>
              <w:t>Attribute</w:t>
            </w:r>
          </w:p>
        </w:tc>
        <w:tc>
          <w:tcPr>
            <w:tcW w:w="5130" w:type="dxa"/>
            <w:shd w:val="clear" w:color="auto" w:fill="BFBFBF" w:themeFill="background1" w:themeFillShade="BF"/>
          </w:tcPr>
          <w:p w14:paraId="75B5FCCD" w14:textId="52EC3C8B" w:rsidR="00FB1D64" w:rsidRPr="00B11153" w:rsidRDefault="00FB1D64" w:rsidP="00B85518">
            <w:pPr>
              <w:rPr>
                <w:b/>
              </w:rPr>
            </w:pPr>
            <w:r w:rsidRPr="00B11153">
              <w:rPr>
                <w:b/>
              </w:rPr>
              <w:t>Description</w:t>
            </w:r>
          </w:p>
        </w:tc>
        <w:tc>
          <w:tcPr>
            <w:tcW w:w="2155" w:type="dxa"/>
            <w:shd w:val="clear" w:color="auto" w:fill="BFBFBF" w:themeFill="background1" w:themeFillShade="BF"/>
          </w:tcPr>
          <w:p w14:paraId="61B04B1E" w14:textId="7C0C41D2" w:rsidR="00FB1D64" w:rsidRPr="00B11153" w:rsidRDefault="00FB1D64" w:rsidP="00B85518">
            <w:pPr>
              <w:rPr>
                <w:b/>
              </w:rPr>
            </w:pPr>
            <w:r w:rsidRPr="00B11153">
              <w:rPr>
                <w:b/>
              </w:rPr>
              <w:t>Data Value</w:t>
            </w:r>
          </w:p>
        </w:tc>
      </w:tr>
      <w:tr w:rsidR="00FB1D64" w14:paraId="338BE67D" w14:textId="77777777" w:rsidTr="00B11153">
        <w:tc>
          <w:tcPr>
            <w:tcW w:w="2065" w:type="dxa"/>
          </w:tcPr>
          <w:p w14:paraId="55ABA42C" w14:textId="58EAAF84" w:rsidR="00FB1D64" w:rsidRPr="00FB1D64" w:rsidRDefault="00FB1D64" w:rsidP="00B85518">
            <w:pPr>
              <w:rPr>
                <w:b/>
              </w:rPr>
            </w:pPr>
            <w:r>
              <w:t>Document Date</w:t>
            </w:r>
          </w:p>
        </w:tc>
        <w:tc>
          <w:tcPr>
            <w:tcW w:w="5130" w:type="dxa"/>
          </w:tcPr>
          <w:p w14:paraId="34C6164F" w14:textId="21BEC40A" w:rsidR="00FB1D64" w:rsidRPr="00FB1D64" w:rsidRDefault="00FB1D64" w:rsidP="00B85518">
            <w:pPr>
              <w:rPr>
                <w:b/>
              </w:rPr>
            </w:pPr>
            <w:r>
              <w:t>Date on which the original document was issued</w:t>
            </w:r>
          </w:p>
        </w:tc>
        <w:tc>
          <w:tcPr>
            <w:tcW w:w="2155" w:type="dxa"/>
          </w:tcPr>
          <w:p w14:paraId="2E52A4E0" w14:textId="0714CA38" w:rsidR="00FB1D64" w:rsidRPr="00FB1D64" w:rsidRDefault="00FB1D64" w:rsidP="00B85518">
            <w:pPr>
              <w:rPr>
                <w:b/>
                <w:i/>
              </w:rPr>
            </w:pPr>
            <w:r w:rsidRPr="00FB1D64">
              <w:rPr>
                <w:i/>
              </w:rPr>
              <w:t>Today’s Date</w:t>
            </w:r>
          </w:p>
        </w:tc>
      </w:tr>
      <w:tr w:rsidR="00B6463C" w14:paraId="75790F0C" w14:textId="77777777" w:rsidTr="00B11153">
        <w:tc>
          <w:tcPr>
            <w:tcW w:w="2065" w:type="dxa"/>
          </w:tcPr>
          <w:p w14:paraId="75B5DF5A" w14:textId="32EAB246" w:rsidR="00B6463C" w:rsidRDefault="00B6463C" w:rsidP="00B85518">
            <w:r>
              <w:t>Company Code</w:t>
            </w:r>
          </w:p>
        </w:tc>
        <w:tc>
          <w:tcPr>
            <w:tcW w:w="5130" w:type="dxa"/>
          </w:tcPr>
          <w:p w14:paraId="5D468225" w14:textId="50EB4FF1" w:rsidR="00B6463C" w:rsidRDefault="00B6463C" w:rsidP="00B85518">
            <w:r>
              <w:t>Organizational unit within financial accounting</w:t>
            </w:r>
          </w:p>
        </w:tc>
        <w:tc>
          <w:tcPr>
            <w:tcW w:w="2155" w:type="dxa"/>
          </w:tcPr>
          <w:p w14:paraId="74FBA86B" w14:textId="507AB0FC" w:rsidR="00B6463C" w:rsidRPr="00FB1D64" w:rsidRDefault="00B6463C" w:rsidP="00B85518">
            <w:pPr>
              <w:rPr>
                <w:i/>
              </w:rPr>
            </w:pPr>
            <w:r w:rsidRPr="00B42AA8">
              <w:rPr>
                <w:i/>
              </w:rPr>
              <w:t>Your Global Bike Inc.</w:t>
            </w:r>
          </w:p>
        </w:tc>
      </w:tr>
      <w:tr w:rsidR="00B6463C" w14:paraId="5200D718" w14:textId="77777777" w:rsidTr="00B11153">
        <w:tc>
          <w:tcPr>
            <w:tcW w:w="2065" w:type="dxa"/>
          </w:tcPr>
          <w:p w14:paraId="6D399749" w14:textId="7928448C" w:rsidR="00B6463C" w:rsidRDefault="00B6463C" w:rsidP="00B85518">
            <w:r>
              <w:t>Currency/Rate</w:t>
            </w:r>
          </w:p>
        </w:tc>
        <w:tc>
          <w:tcPr>
            <w:tcW w:w="5130" w:type="dxa"/>
          </w:tcPr>
          <w:p w14:paraId="556DB910" w14:textId="5C7D6322" w:rsidR="00B6463C" w:rsidRDefault="0090024A" w:rsidP="00B85518">
            <w:r>
              <w:t>Your account currency</w:t>
            </w:r>
          </w:p>
        </w:tc>
        <w:tc>
          <w:tcPr>
            <w:tcW w:w="2155" w:type="dxa"/>
          </w:tcPr>
          <w:p w14:paraId="6D618A3A" w14:textId="38BC5485" w:rsidR="00B6463C" w:rsidRPr="00FB1D64" w:rsidRDefault="0090024A" w:rsidP="00B85518">
            <w:pPr>
              <w:rPr>
                <w:i/>
              </w:rPr>
            </w:pPr>
            <w:r>
              <w:rPr>
                <w:i/>
              </w:rPr>
              <w:t>USD</w:t>
            </w:r>
          </w:p>
        </w:tc>
      </w:tr>
    </w:tbl>
    <w:p w14:paraId="0082E77A" w14:textId="5E351DC1" w:rsidR="00B85518" w:rsidRDefault="00B85518" w:rsidP="00B85518"/>
    <w:p w14:paraId="36C35B17" w14:textId="75254D85" w:rsidR="00F57752" w:rsidRDefault="00F57752" w:rsidP="00B11153">
      <w:pPr>
        <w:pStyle w:val="GBIStepHeader"/>
      </w:pPr>
      <w:r>
        <w:t xml:space="preserve">In the </w:t>
      </w:r>
      <w:r w:rsidRPr="00B11153">
        <w:rPr>
          <w:b w:val="0"/>
          <w:i/>
        </w:rPr>
        <w:t>“Bank Data”</w:t>
      </w:r>
      <w:r>
        <w:t xml:space="preserve"> section, enter the following information: </w:t>
      </w:r>
    </w:p>
    <w:p w14:paraId="331BD7A3" w14:textId="77777777" w:rsidR="00F57752" w:rsidRPr="00140936" w:rsidRDefault="00F57752" w:rsidP="00F57752">
      <w:pPr>
        <w:rPr>
          <w:szCs w:val="16"/>
        </w:rPr>
      </w:pPr>
    </w:p>
    <w:tbl>
      <w:tblPr>
        <w:tblStyle w:val="TableGrid"/>
        <w:tblW w:w="0" w:type="auto"/>
        <w:tblLook w:val="04A0" w:firstRow="1" w:lastRow="0" w:firstColumn="1" w:lastColumn="0" w:noHBand="0" w:noVBand="1"/>
      </w:tblPr>
      <w:tblGrid>
        <w:gridCol w:w="2065"/>
        <w:gridCol w:w="4590"/>
        <w:gridCol w:w="2695"/>
      </w:tblGrid>
      <w:tr w:rsidR="00F57752" w:rsidRPr="00B11153" w14:paraId="5330C7E7" w14:textId="77777777" w:rsidTr="006E5ACC">
        <w:tc>
          <w:tcPr>
            <w:tcW w:w="2065" w:type="dxa"/>
            <w:shd w:val="clear" w:color="auto" w:fill="BFBFBF" w:themeFill="background1" w:themeFillShade="BF"/>
          </w:tcPr>
          <w:p w14:paraId="04DE35FF" w14:textId="77777777" w:rsidR="00F57752" w:rsidRPr="00B11153" w:rsidRDefault="00F57752" w:rsidP="00F02322">
            <w:pPr>
              <w:rPr>
                <w:b/>
              </w:rPr>
            </w:pPr>
            <w:r w:rsidRPr="00B11153">
              <w:rPr>
                <w:b/>
              </w:rPr>
              <w:t>Attribute</w:t>
            </w:r>
          </w:p>
        </w:tc>
        <w:tc>
          <w:tcPr>
            <w:tcW w:w="4590" w:type="dxa"/>
            <w:shd w:val="clear" w:color="auto" w:fill="BFBFBF" w:themeFill="background1" w:themeFillShade="BF"/>
          </w:tcPr>
          <w:p w14:paraId="5BCA1C0E" w14:textId="77777777" w:rsidR="00F57752" w:rsidRPr="00B11153" w:rsidRDefault="00F57752" w:rsidP="00F02322">
            <w:pPr>
              <w:rPr>
                <w:b/>
              </w:rPr>
            </w:pPr>
            <w:r w:rsidRPr="00B11153">
              <w:rPr>
                <w:b/>
              </w:rPr>
              <w:t>Description</w:t>
            </w:r>
          </w:p>
        </w:tc>
        <w:tc>
          <w:tcPr>
            <w:tcW w:w="2695" w:type="dxa"/>
            <w:shd w:val="clear" w:color="auto" w:fill="BFBFBF" w:themeFill="background1" w:themeFillShade="BF"/>
          </w:tcPr>
          <w:p w14:paraId="73A31A31" w14:textId="77777777" w:rsidR="00F57752" w:rsidRPr="00B11153" w:rsidRDefault="00F57752" w:rsidP="00F02322">
            <w:pPr>
              <w:rPr>
                <w:b/>
              </w:rPr>
            </w:pPr>
            <w:r w:rsidRPr="00B11153">
              <w:rPr>
                <w:b/>
              </w:rPr>
              <w:t>Data Value</w:t>
            </w:r>
          </w:p>
        </w:tc>
      </w:tr>
      <w:tr w:rsidR="00F57752" w14:paraId="646A31A3" w14:textId="77777777" w:rsidTr="006E5ACC">
        <w:tc>
          <w:tcPr>
            <w:tcW w:w="2065" w:type="dxa"/>
          </w:tcPr>
          <w:p w14:paraId="5EFF39EB" w14:textId="77777777" w:rsidR="00F57752" w:rsidRPr="00FB1D64" w:rsidRDefault="00F57752" w:rsidP="00F02322">
            <w:pPr>
              <w:rPr>
                <w:b/>
              </w:rPr>
            </w:pPr>
            <w:r>
              <w:t>Bank data Account</w:t>
            </w:r>
          </w:p>
        </w:tc>
        <w:tc>
          <w:tcPr>
            <w:tcW w:w="4590" w:type="dxa"/>
          </w:tcPr>
          <w:p w14:paraId="005DD0EE" w14:textId="77777777" w:rsidR="00F57752" w:rsidRPr="00FB1D64" w:rsidRDefault="00F57752" w:rsidP="00F02322">
            <w:pPr>
              <w:rPr>
                <w:b/>
              </w:rPr>
            </w:pPr>
            <w:r>
              <w:t>Account number for the account to be posted</w:t>
            </w:r>
          </w:p>
        </w:tc>
        <w:tc>
          <w:tcPr>
            <w:tcW w:w="2695" w:type="dxa"/>
          </w:tcPr>
          <w:p w14:paraId="2A24E4CC" w14:textId="4C85F21F" w:rsidR="00F57752" w:rsidRPr="004A0E78" w:rsidRDefault="00F57752" w:rsidP="00F02322">
            <w:r w:rsidRPr="00FB1D64">
              <w:rPr>
                <w:i/>
              </w:rPr>
              <w:t>Your Bank Account</w:t>
            </w:r>
            <w:r w:rsidR="004A0E78">
              <w:t xml:space="preserve"> </w:t>
            </w:r>
          </w:p>
        </w:tc>
      </w:tr>
      <w:tr w:rsidR="00F57752" w14:paraId="21E8C08A" w14:textId="77777777" w:rsidTr="006E5ACC">
        <w:tc>
          <w:tcPr>
            <w:tcW w:w="2065" w:type="dxa"/>
          </w:tcPr>
          <w:p w14:paraId="58FF2609" w14:textId="77777777" w:rsidR="00F57752" w:rsidRPr="00FB1D64" w:rsidRDefault="00F57752" w:rsidP="00F02322">
            <w:pPr>
              <w:rPr>
                <w:b/>
              </w:rPr>
            </w:pPr>
            <w:r>
              <w:t>Amount</w:t>
            </w:r>
          </w:p>
        </w:tc>
        <w:tc>
          <w:tcPr>
            <w:tcW w:w="4590" w:type="dxa"/>
          </w:tcPr>
          <w:p w14:paraId="4F630FB8" w14:textId="77777777" w:rsidR="00F57752" w:rsidRPr="00FB1D64" w:rsidRDefault="00F57752" w:rsidP="00F02322">
            <w:pPr>
              <w:rPr>
                <w:b/>
              </w:rPr>
            </w:pPr>
            <w:r>
              <w:t>Line item amount in document currency</w:t>
            </w:r>
          </w:p>
        </w:tc>
        <w:tc>
          <w:tcPr>
            <w:tcW w:w="2695" w:type="dxa"/>
          </w:tcPr>
          <w:p w14:paraId="265EE7A1" w14:textId="49A65D69" w:rsidR="00F57752" w:rsidRPr="00140936" w:rsidRDefault="00F57752" w:rsidP="00F02322">
            <w:r w:rsidRPr="00FB1D64">
              <w:rPr>
                <w:i/>
              </w:rPr>
              <w:t>Amount this Customer Paid</w:t>
            </w:r>
            <w:r w:rsidR="00140936">
              <w:t xml:space="preserve"> </w:t>
            </w:r>
          </w:p>
        </w:tc>
      </w:tr>
    </w:tbl>
    <w:p w14:paraId="542B631A" w14:textId="642315B8" w:rsidR="00C969B0" w:rsidRDefault="00C969B0" w:rsidP="00140936"/>
    <w:p w14:paraId="4437F86B" w14:textId="7C86F5EC" w:rsidR="00F57752" w:rsidRDefault="00F57752" w:rsidP="00B11153">
      <w:pPr>
        <w:pStyle w:val="GBIStepHeader"/>
      </w:pPr>
      <w:r>
        <w:t xml:space="preserve">In the </w:t>
      </w:r>
      <w:r w:rsidRPr="00B11153">
        <w:rPr>
          <w:b w:val="0"/>
          <w:i/>
        </w:rPr>
        <w:t>“Open Item Selection”</w:t>
      </w:r>
      <w:r>
        <w:t xml:space="preserve"> section, enter the following information:</w:t>
      </w:r>
    </w:p>
    <w:p w14:paraId="60955425" w14:textId="5AA90CA2" w:rsidR="00F57752" w:rsidRPr="00140936" w:rsidRDefault="00F57752" w:rsidP="00F57752">
      <w:pPr>
        <w:rPr>
          <w:szCs w:val="16"/>
        </w:rPr>
      </w:pPr>
    </w:p>
    <w:tbl>
      <w:tblPr>
        <w:tblStyle w:val="TableGrid"/>
        <w:tblW w:w="9463" w:type="dxa"/>
        <w:tblLook w:val="04A0" w:firstRow="1" w:lastRow="0" w:firstColumn="1" w:lastColumn="0" w:noHBand="0" w:noVBand="1"/>
      </w:tblPr>
      <w:tblGrid>
        <w:gridCol w:w="2090"/>
        <w:gridCol w:w="5192"/>
        <w:gridCol w:w="2181"/>
      </w:tblGrid>
      <w:tr w:rsidR="00F57752" w:rsidRPr="00B11153" w14:paraId="190C65CF" w14:textId="77777777" w:rsidTr="00B11153">
        <w:tc>
          <w:tcPr>
            <w:tcW w:w="2090" w:type="dxa"/>
            <w:shd w:val="clear" w:color="auto" w:fill="BFBFBF" w:themeFill="background1" w:themeFillShade="BF"/>
          </w:tcPr>
          <w:p w14:paraId="6F2F0C18" w14:textId="77777777" w:rsidR="00F57752" w:rsidRPr="00B11153" w:rsidRDefault="00F57752" w:rsidP="00F02322">
            <w:pPr>
              <w:rPr>
                <w:b/>
              </w:rPr>
            </w:pPr>
            <w:r w:rsidRPr="00B11153">
              <w:rPr>
                <w:b/>
              </w:rPr>
              <w:t>Attribute</w:t>
            </w:r>
          </w:p>
        </w:tc>
        <w:tc>
          <w:tcPr>
            <w:tcW w:w="5192" w:type="dxa"/>
            <w:shd w:val="clear" w:color="auto" w:fill="BFBFBF" w:themeFill="background1" w:themeFillShade="BF"/>
          </w:tcPr>
          <w:p w14:paraId="7AEFFA9D" w14:textId="77777777" w:rsidR="00F57752" w:rsidRPr="00B11153" w:rsidRDefault="00F57752" w:rsidP="00F02322">
            <w:pPr>
              <w:rPr>
                <w:b/>
              </w:rPr>
            </w:pPr>
            <w:r w:rsidRPr="00B11153">
              <w:rPr>
                <w:b/>
              </w:rPr>
              <w:t>Description</w:t>
            </w:r>
          </w:p>
        </w:tc>
        <w:tc>
          <w:tcPr>
            <w:tcW w:w="2181" w:type="dxa"/>
            <w:shd w:val="clear" w:color="auto" w:fill="BFBFBF" w:themeFill="background1" w:themeFillShade="BF"/>
          </w:tcPr>
          <w:p w14:paraId="636E49A7" w14:textId="77777777" w:rsidR="00F57752" w:rsidRPr="00B11153" w:rsidRDefault="00F57752" w:rsidP="00F02322">
            <w:pPr>
              <w:rPr>
                <w:b/>
              </w:rPr>
            </w:pPr>
            <w:r w:rsidRPr="00B11153">
              <w:rPr>
                <w:b/>
              </w:rPr>
              <w:t>Data Value</w:t>
            </w:r>
          </w:p>
        </w:tc>
      </w:tr>
      <w:tr w:rsidR="00F57752" w14:paraId="3664688F" w14:textId="77777777" w:rsidTr="00B11153">
        <w:tc>
          <w:tcPr>
            <w:tcW w:w="2090" w:type="dxa"/>
          </w:tcPr>
          <w:p w14:paraId="0205BE5A" w14:textId="77777777" w:rsidR="00F57752" w:rsidRPr="00FB1D64" w:rsidRDefault="00F57752" w:rsidP="00F02322">
            <w:pPr>
              <w:rPr>
                <w:b/>
              </w:rPr>
            </w:pPr>
            <w:r>
              <w:t>Open item selection Account</w:t>
            </w:r>
          </w:p>
        </w:tc>
        <w:tc>
          <w:tcPr>
            <w:tcW w:w="5192" w:type="dxa"/>
          </w:tcPr>
          <w:p w14:paraId="316443E3" w14:textId="77777777" w:rsidR="00F57752" w:rsidRPr="00FB1D64" w:rsidRDefault="00F57752" w:rsidP="00F02322">
            <w:pPr>
              <w:rPr>
                <w:b/>
              </w:rPr>
            </w:pPr>
            <w:r>
              <w:t>Account from which the open items are to be selected for further processing.</w:t>
            </w:r>
          </w:p>
        </w:tc>
        <w:tc>
          <w:tcPr>
            <w:tcW w:w="2181" w:type="dxa"/>
          </w:tcPr>
          <w:p w14:paraId="6E8D1B7C" w14:textId="0E5A704C" w:rsidR="00F57752" w:rsidRPr="00140936" w:rsidRDefault="00F57752" w:rsidP="00F02322">
            <w:r w:rsidRPr="00FB1D64">
              <w:rPr>
                <w:i/>
              </w:rPr>
              <w:t>Your DC Bikes</w:t>
            </w:r>
            <w:r w:rsidR="00140936">
              <w:t xml:space="preserve"> </w:t>
            </w:r>
          </w:p>
        </w:tc>
      </w:tr>
    </w:tbl>
    <w:p w14:paraId="3F7FA81A" w14:textId="3E92BD58" w:rsidR="00CF1B15" w:rsidRDefault="00CF1B15" w:rsidP="00B11153">
      <w:pPr>
        <w:rPr>
          <w:b/>
          <w:iCs/>
        </w:rPr>
      </w:pPr>
    </w:p>
    <w:p w14:paraId="5309BA52" w14:textId="636AF18E" w:rsidR="00B85518" w:rsidRDefault="00B85518" w:rsidP="00B11153">
      <w:pPr>
        <w:pStyle w:val="GBIStepHeader"/>
      </w:pPr>
      <w:r>
        <w:t xml:space="preserve">Click Enter </w:t>
      </w:r>
      <w:r w:rsidR="006A7DA7">
        <w:rPr>
          <w:noProof/>
          <w:lang w:bidi="ar-SA"/>
        </w:rPr>
        <w:drawing>
          <wp:inline distT="0" distB="0" distL="0" distR="0" wp14:anchorId="18C1C701" wp14:editId="5CFC32D9">
            <wp:extent cx="196949" cy="1615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4705" cy="167963"/>
                    </a:xfrm>
                    <a:prstGeom prst="rect">
                      <a:avLst/>
                    </a:prstGeom>
                    <a:noFill/>
                    <a:ln>
                      <a:noFill/>
                    </a:ln>
                  </pic:spPr>
                </pic:pic>
              </a:graphicData>
            </a:graphic>
          </wp:inline>
        </w:drawing>
      </w:r>
      <w:r>
        <w:t>.</w:t>
      </w:r>
    </w:p>
    <w:p w14:paraId="6CB38A9C" w14:textId="53645848" w:rsidR="00430E0F" w:rsidRDefault="00B85518" w:rsidP="006E5ACC">
      <w:pPr>
        <w:pStyle w:val="GBIImportantInstruction"/>
      </w:pPr>
      <w:r>
        <w:t>You will receive a message that says “1 Item was selected”.</w:t>
      </w:r>
      <w:r w:rsidR="00430E0F">
        <w:br w:type="page"/>
      </w:r>
    </w:p>
    <w:p w14:paraId="23F085EB" w14:textId="332EF54D" w:rsidR="00B85518" w:rsidRDefault="00B85518" w:rsidP="00B11153">
      <w:pPr>
        <w:pStyle w:val="GBIStepHeader"/>
      </w:pPr>
      <w:r>
        <w:lastRenderedPageBreak/>
        <w:t>The following screen shows you the unpaid invoices fr</w:t>
      </w:r>
      <w:r w:rsidR="00FB1D64">
        <w:t>om this customer. In the bottom-</w:t>
      </w:r>
      <w:r>
        <w:t>right part of the screen, the amount entered should equal the assigned amount and thus would make the not assigned amount zero. If the not assigned amount is not equal to zero, click on the amount under the “USD Gross” column. This will tell you if there is more than one listed.</w:t>
      </w:r>
    </w:p>
    <w:p w14:paraId="454B231D" w14:textId="1E76B97B" w:rsidR="00B36554" w:rsidRDefault="00B36554" w:rsidP="00B85518"/>
    <w:p w14:paraId="77079962" w14:textId="5956717F" w:rsidR="00B85518" w:rsidRDefault="00B85518" w:rsidP="00B11153">
      <w:pPr>
        <w:pStyle w:val="GBIStepHeader"/>
      </w:pPr>
      <w:r>
        <w:t xml:space="preserve">In the “Post Incoming Payments Process open” </w:t>
      </w:r>
      <w:r w:rsidR="00FB1D64">
        <w:t>screen, click Post</w:t>
      </w:r>
      <w:r>
        <w:t xml:space="preserve"> </w:t>
      </w:r>
      <w:r w:rsidR="00924F81">
        <w:rPr>
          <w:noProof/>
          <w:lang w:bidi="ar-SA"/>
        </w:rPr>
        <w:drawing>
          <wp:inline distT="0" distB="0" distL="0" distR="0" wp14:anchorId="644CF7E4" wp14:editId="71126EB7">
            <wp:extent cx="342900" cy="22644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345655" cy="228262"/>
                    </a:xfrm>
                    <a:prstGeom prst="rect">
                      <a:avLst/>
                    </a:prstGeom>
                  </pic:spPr>
                </pic:pic>
              </a:graphicData>
            </a:graphic>
          </wp:inline>
        </w:drawing>
      </w:r>
      <w:r w:rsidR="00FB1D64">
        <w:t>.</w:t>
      </w:r>
      <w:r>
        <w:t xml:space="preserve"> </w:t>
      </w:r>
    </w:p>
    <w:p w14:paraId="464DF0CE" w14:textId="0ABB0159" w:rsidR="00B85518" w:rsidRPr="00B85518" w:rsidRDefault="003D72B6" w:rsidP="00B11153">
      <w:pPr>
        <w:pStyle w:val="GBIImportantInstruction"/>
      </w:pPr>
      <w:r>
        <w:t>You will receive a message that says</w:t>
      </w:r>
      <w:r w:rsidR="00FB1D64">
        <w:t>,</w:t>
      </w:r>
      <w:r>
        <w:t xml:space="preserve"> “Document was posted in company”.</w:t>
      </w:r>
    </w:p>
    <w:p w14:paraId="700ABD07" w14:textId="79BDD1C1" w:rsidR="00B85518" w:rsidRDefault="00B85518" w:rsidP="00B85518"/>
    <w:p w14:paraId="16662E60" w14:textId="4BB6555C" w:rsidR="003D72B6" w:rsidRDefault="00FB1D64" w:rsidP="00B11153">
      <w:pPr>
        <w:pStyle w:val="GBIQuestion"/>
      </w:pPr>
      <w:bookmarkStart w:id="129" w:name="_Hlk483318435"/>
      <w:bookmarkStart w:id="130" w:name="_Hlk502938189"/>
      <w:r>
        <w:t>What is the Payment</w:t>
      </w:r>
      <w:r w:rsidR="003D72B6">
        <w:t xml:space="preserve"> document number?</w:t>
      </w:r>
      <w:bookmarkEnd w:id="129"/>
      <w:r w:rsidR="00A92850">
        <w:br/>
      </w:r>
      <w:r w:rsidR="003D72B6" w:rsidRPr="00730D0B">
        <w:t xml:space="preserve"> </w:t>
      </w:r>
      <w:r w:rsidR="007776AA">
        <w:fldChar w:fldCharType="begin">
          <w:ffData>
            <w:name w:val="Q46"/>
            <w:enabled/>
            <w:calcOnExit/>
            <w:textInput/>
          </w:ffData>
        </w:fldChar>
      </w:r>
      <w:bookmarkStart w:id="131" w:name="Q46"/>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31"/>
      <w:r w:rsidR="003D72B6">
        <w:t xml:space="preserve"> </w:t>
      </w:r>
      <w:r w:rsidR="003D72B6" w:rsidRPr="00E10B26">
        <w:sym w:font="Wingdings" w:char="F021"/>
      </w:r>
    </w:p>
    <w:bookmarkEnd w:id="130"/>
    <w:p w14:paraId="690DD63D" w14:textId="2CF594AC" w:rsidR="003D72B6" w:rsidRDefault="003D72B6" w:rsidP="003D72B6"/>
    <w:p w14:paraId="52E0D94C" w14:textId="77777777" w:rsidR="003D72B6" w:rsidRDefault="003D72B6" w:rsidP="00B11153">
      <w:pPr>
        <w:pStyle w:val="GBIStepHeader"/>
      </w:pPr>
      <w:r>
        <w:t>Refer to a previous exercise on how to display the document flow for sales documents.</w:t>
      </w:r>
    </w:p>
    <w:p w14:paraId="16FD0B1C" w14:textId="77777777" w:rsidR="003D72B6" w:rsidRDefault="003D72B6" w:rsidP="003D72B6"/>
    <w:p w14:paraId="049FE421" w14:textId="645553B0" w:rsidR="003D72B6" w:rsidRDefault="003D72B6" w:rsidP="00B11153">
      <w:pPr>
        <w:pStyle w:val="GBIQuestion"/>
      </w:pPr>
      <w:bookmarkStart w:id="132" w:name="_Hlk483318463"/>
      <w:bookmarkStart w:id="133" w:name="_Hlk502938194"/>
      <w:r>
        <w:t xml:space="preserve">What is the accounting document’s </w:t>
      </w:r>
      <w:r w:rsidR="00FB1D64">
        <w:t>status</w:t>
      </w:r>
      <w:r>
        <w:t>?</w:t>
      </w:r>
      <w:bookmarkEnd w:id="132"/>
      <w:r w:rsidR="00A92850">
        <w:br/>
      </w:r>
      <w:r w:rsidRPr="00730D0B">
        <w:t xml:space="preserve"> </w:t>
      </w:r>
      <w:r w:rsidR="007776AA">
        <w:fldChar w:fldCharType="begin">
          <w:ffData>
            <w:name w:val="Q47"/>
            <w:enabled/>
            <w:calcOnExit/>
            <w:textInput/>
          </w:ffData>
        </w:fldChar>
      </w:r>
      <w:bookmarkStart w:id="134" w:name="Q47"/>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34"/>
      <w:r>
        <w:t xml:space="preserve"> </w:t>
      </w:r>
      <w:r w:rsidRPr="00E10B26">
        <w:sym w:font="Wingdings" w:char="F021"/>
      </w:r>
    </w:p>
    <w:bookmarkEnd w:id="133"/>
    <w:p w14:paraId="04FF66E3" w14:textId="38787289" w:rsidR="003D72B6" w:rsidRPr="00140936" w:rsidRDefault="003D72B6" w:rsidP="003D72B6"/>
    <w:p w14:paraId="551ABBF9" w14:textId="77777777" w:rsidR="003D72B6" w:rsidRDefault="003D72B6" w:rsidP="00B11153">
      <w:pPr>
        <w:pStyle w:val="GBIStepHeader"/>
      </w:pPr>
      <w:r>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14:paraId="7DAA316B" w14:textId="77777777" w:rsidR="003D72B6" w:rsidRDefault="003D72B6" w:rsidP="003D72B6"/>
    <w:p w14:paraId="0536E0A4" w14:textId="7FCEC550" w:rsidR="003D72B6" w:rsidRDefault="003D72B6" w:rsidP="00B11153">
      <w:pPr>
        <w:pStyle w:val="GBIQuestion"/>
      </w:pPr>
      <w:bookmarkStart w:id="135" w:name="_Hlk483318470"/>
      <w:bookmarkStart w:id="136" w:name="_Hlk502938201"/>
      <w:r>
        <w:t>How many elbow pads are in unrestricted stock?</w:t>
      </w:r>
      <w:bookmarkEnd w:id="135"/>
      <w:r w:rsidR="00A92850">
        <w:br/>
      </w:r>
      <w:r w:rsidRPr="00730D0B">
        <w:t xml:space="preserve"> </w:t>
      </w:r>
      <w:r w:rsidR="007776AA">
        <w:fldChar w:fldCharType="begin">
          <w:ffData>
            <w:name w:val="Q48"/>
            <w:enabled/>
            <w:calcOnExit/>
            <w:textInput/>
          </w:ffData>
        </w:fldChar>
      </w:r>
      <w:bookmarkStart w:id="137" w:name="Q48"/>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37"/>
      <w:r>
        <w:t xml:space="preserve"> </w:t>
      </w:r>
      <w:r w:rsidRPr="00E10B26">
        <w:sym w:font="Wingdings" w:char="F021"/>
      </w:r>
    </w:p>
    <w:p w14:paraId="2554B657" w14:textId="3A747C35" w:rsidR="003D72B6" w:rsidRDefault="003D72B6" w:rsidP="00B11153">
      <w:pPr>
        <w:pStyle w:val="GBIQuestion"/>
      </w:pPr>
      <w:bookmarkStart w:id="138" w:name="_Hlk483318479"/>
      <w:r>
        <w:t>How many road helmets are in unrestricted stock?</w:t>
      </w:r>
      <w:bookmarkEnd w:id="138"/>
      <w:r w:rsidR="00A92850">
        <w:br/>
      </w:r>
      <w:r w:rsidRPr="00730D0B">
        <w:t xml:space="preserve"> </w:t>
      </w:r>
      <w:r w:rsidR="007776AA">
        <w:fldChar w:fldCharType="begin">
          <w:ffData>
            <w:name w:val="Q49"/>
            <w:enabled/>
            <w:calcOnExit/>
            <w:textInput/>
          </w:ffData>
        </w:fldChar>
      </w:r>
      <w:bookmarkStart w:id="139" w:name="Q49"/>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39"/>
      <w:r>
        <w:t xml:space="preserve"> </w:t>
      </w:r>
      <w:r w:rsidRPr="00E10B26">
        <w:sym w:font="Wingdings" w:char="F021"/>
      </w:r>
    </w:p>
    <w:p w14:paraId="3DE3FB60" w14:textId="21CDD7B2" w:rsidR="003D72B6" w:rsidRDefault="003D72B6" w:rsidP="00B11153">
      <w:pPr>
        <w:pStyle w:val="GBIQuestion"/>
      </w:pPr>
      <w:bookmarkStart w:id="140" w:name="_Hlk483318487"/>
      <w:r>
        <w:t>How many repair kits are in unrestricted stock?</w:t>
      </w:r>
      <w:bookmarkEnd w:id="140"/>
      <w:r w:rsidR="00A92850">
        <w:br/>
      </w:r>
      <w:r w:rsidRPr="00730D0B">
        <w:t xml:space="preserve"> </w:t>
      </w:r>
      <w:r w:rsidR="007776AA">
        <w:fldChar w:fldCharType="begin">
          <w:ffData>
            <w:name w:val="Q50"/>
            <w:enabled/>
            <w:calcOnExit/>
            <w:textInput/>
          </w:ffData>
        </w:fldChar>
      </w:r>
      <w:bookmarkStart w:id="141" w:name="Q50"/>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41"/>
      <w:r>
        <w:t xml:space="preserve"> </w:t>
      </w:r>
      <w:r w:rsidRPr="00E10B26">
        <w:sym w:font="Wingdings" w:char="F021"/>
      </w:r>
    </w:p>
    <w:bookmarkEnd w:id="136"/>
    <w:p w14:paraId="6E2F6E8F" w14:textId="70D8845A" w:rsidR="003D72B6" w:rsidRPr="00140936" w:rsidRDefault="003D72B6" w:rsidP="003D72B6"/>
    <w:p w14:paraId="2CB1583D" w14:textId="77777777" w:rsidR="003D72B6" w:rsidRDefault="003D72B6" w:rsidP="00B11153">
      <w:pPr>
        <w:pStyle w:val="GBIStepHeader"/>
      </w:pPr>
      <w:r>
        <w:t>Refer to a previous step in a previous exercise for instructions on how to review customer balances. Review the account balance of your customer to answer the following questions.</w:t>
      </w:r>
      <w:r w:rsidRPr="00B9407B">
        <w:t xml:space="preserve"> </w:t>
      </w:r>
      <w:r>
        <w:t>While the balance in your customer’s account may be obvious, it is always good to check.</w:t>
      </w:r>
    </w:p>
    <w:p w14:paraId="2A92F267" w14:textId="77777777" w:rsidR="003D72B6" w:rsidRDefault="003D72B6" w:rsidP="003D72B6"/>
    <w:p w14:paraId="626A35E1" w14:textId="3D5A75D8" w:rsidR="003D72B6" w:rsidRPr="004D765A" w:rsidRDefault="003D72B6" w:rsidP="00B11153">
      <w:pPr>
        <w:pStyle w:val="GBIQuestion"/>
      </w:pPr>
      <w:bookmarkStart w:id="142" w:name="_Hlk483318494"/>
      <w:bookmarkStart w:id="143" w:name="_Hlk502938207"/>
      <w:r>
        <w:t>What is the total in the debit column of the DC Bike’s account?</w:t>
      </w:r>
      <w:bookmarkEnd w:id="142"/>
      <w:r w:rsidR="00A92850">
        <w:br/>
      </w:r>
      <w:r w:rsidRPr="00730D0B">
        <w:t xml:space="preserve"> </w:t>
      </w:r>
      <w:r w:rsidR="007776AA">
        <w:fldChar w:fldCharType="begin">
          <w:ffData>
            <w:name w:val="Q51"/>
            <w:enabled/>
            <w:calcOnExit/>
            <w:textInput/>
          </w:ffData>
        </w:fldChar>
      </w:r>
      <w:bookmarkStart w:id="144" w:name="Q51"/>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44"/>
      <w:r>
        <w:t xml:space="preserve"> </w:t>
      </w:r>
      <w:r w:rsidRPr="00E10B26">
        <w:sym w:font="Wingdings" w:char="F021"/>
      </w:r>
    </w:p>
    <w:p w14:paraId="1FA1D820" w14:textId="5267B0C4" w:rsidR="003D72B6" w:rsidRDefault="003D72B6" w:rsidP="00B11153">
      <w:pPr>
        <w:pStyle w:val="GBIQuestion"/>
      </w:pPr>
      <w:bookmarkStart w:id="145" w:name="_Hlk483318506"/>
      <w:r>
        <w:t>What is the total in the credit column of the DC Bike’s account?</w:t>
      </w:r>
      <w:bookmarkEnd w:id="145"/>
      <w:r w:rsidR="00A92850">
        <w:br/>
      </w:r>
      <w:r w:rsidRPr="00730D0B">
        <w:t xml:space="preserve"> </w:t>
      </w:r>
      <w:r w:rsidR="007776AA">
        <w:fldChar w:fldCharType="begin">
          <w:ffData>
            <w:name w:val="Q52"/>
            <w:enabled/>
            <w:calcOnExit/>
            <w:textInput/>
          </w:ffData>
        </w:fldChar>
      </w:r>
      <w:bookmarkStart w:id="146" w:name="Q52"/>
      <w:r w:rsidR="007776AA">
        <w:instrText xml:space="preserve"> FORMTEXT </w:instrText>
      </w:r>
      <w:r w:rsidR="007776AA">
        <w:fldChar w:fldCharType="separate"/>
      </w:r>
      <w:r w:rsidR="00C23083">
        <w:rPr>
          <w:noProof/>
        </w:rPr>
        <w:t> </w:t>
      </w:r>
      <w:r w:rsidR="00C23083">
        <w:rPr>
          <w:noProof/>
        </w:rPr>
        <w:t> </w:t>
      </w:r>
      <w:r w:rsidR="00C23083">
        <w:rPr>
          <w:noProof/>
        </w:rPr>
        <w:t> </w:t>
      </w:r>
      <w:r w:rsidR="00C23083">
        <w:rPr>
          <w:noProof/>
        </w:rPr>
        <w:t> </w:t>
      </w:r>
      <w:r w:rsidR="00C23083">
        <w:rPr>
          <w:noProof/>
        </w:rPr>
        <w:t> </w:t>
      </w:r>
      <w:r w:rsidR="007776AA">
        <w:fldChar w:fldCharType="end"/>
      </w:r>
      <w:bookmarkEnd w:id="146"/>
      <w:r>
        <w:t xml:space="preserve"> </w:t>
      </w:r>
      <w:r w:rsidRPr="00E10B26">
        <w:sym w:font="Wingdings" w:char="F021"/>
      </w:r>
    </w:p>
    <w:bookmarkEnd w:id="143"/>
    <w:p w14:paraId="0386DBD2" w14:textId="6EF52C1D" w:rsidR="001254BD" w:rsidRPr="00736E90" w:rsidRDefault="00134B03" w:rsidP="00140936">
      <w:pPr>
        <w:rPr>
          <w:rFonts w:cs="Times New Roman"/>
          <w:szCs w:val="24"/>
          <w:lang w:val="en-GB" w:bidi="en-US"/>
        </w:rPr>
      </w:pPr>
      <w:r>
        <w:br w:type="page"/>
      </w:r>
    </w:p>
    <w:bookmarkStart w:id="147" w:name="_Toc460333359"/>
    <w:bookmarkStart w:id="148" w:name="_Toc460333528"/>
    <w:bookmarkStart w:id="149" w:name="_Toc460333669"/>
    <w:bookmarkStart w:id="150" w:name="_Toc464195679"/>
    <w:bookmarkStart w:id="151" w:name="_Toc464195728"/>
    <w:bookmarkStart w:id="152" w:name="_Toc464195757"/>
    <w:bookmarkStart w:id="153" w:name="_Toc472509408"/>
    <w:p w14:paraId="5C5BBA7B" w14:textId="71B4590C" w:rsidR="004D62E3" w:rsidRDefault="00182709" w:rsidP="00B11153">
      <w:pPr>
        <w:pStyle w:val="GBIPartHeader"/>
      </w:pPr>
      <w:r>
        <w:rPr>
          <w:noProof/>
        </w:rPr>
        <w:lastRenderedPageBreak/>
        <mc:AlternateContent>
          <mc:Choice Requires="wps">
            <w:drawing>
              <wp:anchor distT="0" distB="0" distL="114300" distR="114300" simplePos="0" relativeHeight="251685888" behindDoc="0" locked="0" layoutInCell="1" allowOverlap="1" wp14:anchorId="21230FCB" wp14:editId="0D9CF50C">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2CE68E" id="Rectangle 261" o:spid="_x0000_s1026" style="position:absolute;margin-left:0;margin-top:72.55pt;width:24.8pt;height:25.6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" fillcolor="#365f91 [2404]" stroked="f">
                <w10:wrap type="through" anchorx="margin" anchory="page"/>
              </v:rect>
            </w:pict>
          </mc:Fallback>
        </mc:AlternateContent>
      </w:r>
      <w:r w:rsidR="004D62E3">
        <w:t xml:space="preserve">Exercise </w:t>
      </w:r>
      <w:bookmarkEnd w:id="147"/>
      <w:bookmarkEnd w:id="148"/>
      <w:bookmarkEnd w:id="149"/>
      <w:bookmarkEnd w:id="150"/>
      <w:bookmarkEnd w:id="151"/>
      <w:bookmarkEnd w:id="152"/>
      <w:r>
        <w:t>Deliverables</w:t>
      </w:r>
      <w:bookmarkEnd w:id="153"/>
    </w:p>
    <w:p w14:paraId="3C7F9DA8" w14:textId="757D3065" w:rsidR="001E66FD" w:rsidRDefault="001E66FD" w:rsidP="00EB1547"/>
    <w:p w14:paraId="5EB69909" w14:textId="77777777" w:rsidR="000C7C2A" w:rsidRDefault="000C7C2A" w:rsidP="00EB1547"/>
    <w:p w14:paraId="6DF29632" w14:textId="3E159544" w:rsidR="006D4881" w:rsidRDefault="006D4881" w:rsidP="00557DB5">
      <w:r w:rsidRPr="00141DA2">
        <w:rPr>
          <w:b/>
        </w:rPr>
        <w:t>Name:</w:t>
      </w:r>
      <w:r>
        <w:tab/>
      </w:r>
      <w:r>
        <w:tab/>
      </w:r>
      <w:r>
        <w:tab/>
      </w:r>
      <w:r w:rsidR="007F2595">
        <w:fldChar w:fldCharType="begin">
          <w:ffData>
            <w:name w:val="Text2"/>
            <w:enabled/>
            <w:calcOnExit w:val="0"/>
            <w:textInput/>
          </w:ffData>
        </w:fldChar>
      </w:r>
      <w:bookmarkStart w:id="154" w:name="Text2"/>
      <w:r w:rsidR="007F2595">
        <w:instrText xml:space="preserve"> FORMTEXT </w:instrText>
      </w:r>
      <w:r w:rsidR="007F2595">
        <w:fldChar w:fldCharType="separate"/>
      </w:r>
      <w:r w:rsidR="00C23083">
        <w:rPr>
          <w:noProof/>
        </w:rPr>
        <w:t> </w:t>
      </w:r>
      <w:r w:rsidR="00C23083">
        <w:rPr>
          <w:noProof/>
        </w:rPr>
        <w:t> </w:t>
      </w:r>
      <w:r w:rsidR="00C23083">
        <w:rPr>
          <w:noProof/>
        </w:rPr>
        <w:t> </w:t>
      </w:r>
      <w:r w:rsidR="00C23083">
        <w:rPr>
          <w:noProof/>
        </w:rPr>
        <w:t> </w:t>
      </w:r>
      <w:r w:rsidR="00C23083">
        <w:rPr>
          <w:noProof/>
        </w:rPr>
        <w:t> </w:t>
      </w:r>
      <w:r w:rsidR="007F2595">
        <w:fldChar w:fldCharType="end"/>
      </w:r>
      <w:bookmarkEnd w:id="154"/>
    </w:p>
    <w:p w14:paraId="1A59A737" w14:textId="77777777" w:rsidR="007F2595" w:rsidRDefault="007F2595" w:rsidP="00557DB5"/>
    <w:p w14:paraId="0E78F9F9" w14:textId="09DC971E" w:rsidR="006D4881" w:rsidRDefault="006D4881" w:rsidP="00557DB5">
      <w:r w:rsidRPr="00141DA2">
        <w:rPr>
          <w:b/>
        </w:rPr>
        <w:t>Course and Section:</w:t>
      </w:r>
      <w:r>
        <w:tab/>
      </w:r>
      <w:r w:rsidR="007F2595">
        <w:fldChar w:fldCharType="begin">
          <w:ffData>
            <w:name w:val="Text3"/>
            <w:enabled/>
            <w:calcOnExit w:val="0"/>
            <w:textInput/>
          </w:ffData>
        </w:fldChar>
      </w:r>
      <w:bookmarkStart w:id="155" w:name="Text3"/>
      <w:r w:rsidR="007F2595">
        <w:instrText xml:space="preserve"> FORMTEXT </w:instrText>
      </w:r>
      <w:r w:rsidR="007F2595">
        <w:fldChar w:fldCharType="separate"/>
      </w:r>
      <w:r w:rsidR="00C23083">
        <w:rPr>
          <w:noProof/>
        </w:rPr>
        <w:t> </w:t>
      </w:r>
      <w:r w:rsidR="00C23083">
        <w:rPr>
          <w:noProof/>
        </w:rPr>
        <w:t> </w:t>
      </w:r>
      <w:r w:rsidR="00C23083">
        <w:rPr>
          <w:noProof/>
        </w:rPr>
        <w:t> </w:t>
      </w:r>
      <w:r w:rsidR="00C23083">
        <w:rPr>
          <w:noProof/>
        </w:rPr>
        <w:t> </w:t>
      </w:r>
      <w:r w:rsidR="00C23083">
        <w:rPr>
          <w:noProof/>
        </w:rPr>
        <w:t> </w:t>
      </w:r>
      <w:r w:rsidR="007F2595">
        <w:fldChar w:fldCharType="end"/>
      </w:r>
      <w:bookmarkEnd w:id="155"/>
    </w:p>
    <w:p w14:paraId="521A7808" w14:textId="77777777" w:rsidR="006D4881" w:rsidRDefault="006D4881" w:rsidP="00557DB5"/>
    <w:p w14:paraId="11E9FCD7" w14:textId="6F419FDD" w:rsidR="006D4881" w:rsidRDefault="006D4881" w:rsidP="00557DB5">
      <w:r w:rsidRPr="00141DA2">
        <w:rPr>
          <w:b/>
        </w:rPr>
        <w:t>Identifier:</w:t>
      </w:r>
      <w:r>
        <w:tab/>
      </w:r>
      <w:r>
        <w:tab/>
      </w:r>
      <w:r w:rsidR="007F2595">
        <w:fldChar w:fldCharType="begin">
          <w:ffData>
            <w:name w:val="Text4"/>
            <w:enabled/>
            <w:calcOnExit w:val="0"/>
            <w:textInput/>
          </w:ffData>
        </w:fldChar>
      </w:r>
      <w:bookmarkStart w:id="156" w:name="Text4"/>
      <w:r w:rsidR="007F2595">
        <w:instrText xml:space="preserve"> FORMTEXT </w:instrText>
      </w:r>
      <w:r w:rsidR="007F2595">
        <w:fldChar w:fldCharType="separate"/>
      </w:r>
      <w:r w:rsidR="00C23083">
        <w:rPr>
          <w:noProof/>
        </w:rPr>
        <w:t> </w:t>
      </w:r>
      <w:r w:rsidR="00C23083">
        <w:rPr>
          <w:noProof/>
        </w:rPr>
        <w:t> </w:t>
      </w:r>
      <w:r w:rsidR="00C23083">
        <w:rPr>
          <w:noProof/>
        </w:rPr>
        <w:t> </w:t>
      </w:r>
      <w:r w:rsidR="00C23083">
        <w:rPr>
          <w:noProof/>
        </w:rPr>
        <w:t> </w:t>
      </w:r>
      <w:r w:rsidR="00C23083">
        <w:rPr>
          <w:noProof/>
        </w:rPr>
        <w:t> </w:t>
      </w:r>
      <w:r w:rsidR="007F2595">
        <w:fldChar w:fldCharType="end"/>
      </w:r>
      <w:bookmarkEnd w:id="156"/>
    </w:p>
    <w:p w14:paraId="63F9F54F" w14:textId="77777777" w:rsidR="007F2595" w:rsidRDefault="007F2595" w:rsidP="00557DB5"/>
    <w:p w14:paraId="6ED122FC" w14:textId="05741CFF" w:rsidR="007F2595" w:rsidRDefault="006D4881" w:rsidP="00557DB5">
      <w:r w:rsidRPr="00027A1F">
        <w:rPr>
          <w:b/>
        </w:rPr>
        <w:t>Client:</w:t>
      </w:r>
      <w:r>
        <w:tab/>
      </w:r>
      <w:r>
        <w:tab/>
      </w:r>
      <w:r>
        <w:tab/>
      </w:r>
      <w:r w:rsidR="007F2595">
        <w:fldChar w:fldCharType="begin">
          <w:ffData>
            <w:name w:val="Text5"/>
            <w:enabled/>
            <w:calcOnExit w:val="0"/>
            <w:textInput/>
          </w:ffData>
        </w:fldChar>
      </w:r>
      <w:bookmarkStart w:id="157" w:name="Text5"/>
      <w:r w:rsidR="007F2595">
        <w:instrText xml:space="preserve"> FORMTEXT </w:instrText>
      </w:r>
      <w:r w:rsidR="007F2595">
        <w:fldChar w:fldCharType="separate"/>
      </w:r>
      <w:r w:rsidR="00D80F9A">
        <w:rPr>
          <w:noProof/>
        </w:rPr>
        <w:t> </w:t>
      </w:r>
      <w:r w:rsidR="00D80F9A">
        <w:rPr>
          <w:noProof/>
        </w:rPr>
        <w:t> </w:t>
      </w:r>
      <w:r w:rsidR="00D80F9A">
        <w:rPr>
          <w:noProof/>
        </w:rPr>
        <w:t> </w:t>
      </w:r>
      <w:r w:rsidR="00D80F9A">
        <w:rPr>
          <w:noProof/>
        </w:rPr>
        <w:t> </w:t>
      </w:r>
      <w:r w:rsidR="00D80F9A">
        <w:rPr>
          <w:noProof/>
        </w:rPr>
        <w:t> </w:t>
      </w:r>
      <w:r w:rsidR="007F2595">
        <w:fldChar w:fldCharType="end"/>
      </w:r>
      <w:bookmarkEnd w:id="157"/>
    </w:p>
    <w:p w14:paraId="3593667C" w14:textId="0EAA42B4" w:rsidR="001E66FD" w:rsidRDefault="001E66FD" w:rsidP="00B36554"/>
    <w:p w14:paraId="6CA81F0A" w14:textId="77777777" w:rsidR="000C7C2A" w:rsidRDefault="000C7C2A" w:rsidP="003D72B6"/>
    <w:p w14:paraId="2A68EDEA" w14:textId="4EAA375D" w:rsidR="003D72B6" w:rsidRDefault="00155882" w:rsidP="004B6D26">
      <w:pPr>
        <w:pStyle w:val="GBIQuestion"/>
        <w:numPr>
          <w:ilvl w:val="0"/>
          <w:numId w:val="35"/>
        </w:numPr>
      </w:pPr>
      <w:r>
        <w:t>What is the T</w:t>
      </w:r>
      <w:r w:rsidR="003D72B6">
        <w:t>rans</w:t>
      </w:r>
      <w:r>
        <w:t>action C</w:t>
      </w:r>
      <w:r w:rsidR="003D72B6">
        <w:t>ode to create a sales quotation?</w:t>
      </w:r>
      <w:r w:rsidR="00A92850">
        <w:br/>
      </w:r>
      <w:r w:rsidR="00D80F9A">
        <w:t xml:space="preserve"> </w:t>
      </w:r>
      <w:r w:rsidR="000E2AD1">
        <w:rPr>
          <w:noProof/>
        </w:rPr>
        <w:fldChar w:fldCharType="begin"/>
      </w:r>
      <w:r w:rsidR="000E2AD1">
        <w:rPr>
          <w:noProof/>
        </w:rPr>
        <w:instrText xml:space="preserve"> REF  Q01  \* MERGEFORMAT </w:instrText>
      </w:r>
      <w:r w:rsidR="000E2AD1">
        <w:rPr>
          <w:noProof/>
        </w:rPr>
        <w:fldChar w:fldCharType="separate"/>
      </w:r>
      <w:r w:rsidR="00D8251D">
        <w:rPr>
          <w:noProof/>
        </w:rPr>
        <w:t xml:space="preserve">     </w:t>
      </w:r>
      <w:r w:rsidR="000E2AD1">
        <w:rPr>
          <w:noProof/>
        </w:rPr>
        <w:fldChar w:fldCharType="end"/>
      </w:r>
      <w:r w:rsidR="003D72B6">
        <w:t xml:space="preserve"> </w:t>
      </w:r>
      <w:r w:rsidR="003D72B6">
        <w:sym w:font="Wingdings" w:char="F021"/>
      </w:r>
    </w:p>
    <w:p w14:paraId="167C069F" w14:textId="731ADB1A" w:rsidR="003D72B6" w:rsidRDefault="003D72B6" w:rsidP="004B6D26">
      <w:pPr>
        <w:pStyle w:val="GBIQuestion"/>
      </w:pPr>
      <w:r>
        <w:t xml:space="preserve">What is </w:t>
      </w:r>
      <w:r w:rsidR="00155882">
        <w:t>the Transaction C</w:t>
      </w:r>
      <w:r>
        <w:t>ode to change a sales quotation?</w:t>
      </w:r>
      <w:r w:rsidR="00A92850">
        <w:br/>
      </w:r>
      <w:r w:rsidR="00D80F9A">
        <w:t xml:space="preserve"> </w:t>
      </w:r>
      <w:r w:rsidR="000E2AD1">
        <w:rPr>
          <w:noProof/>
        </w:rPr>
        <w:fldChar w:fldCharType="begin"/>
      </w:r>
      <w:r w:rsidR="000E2AD1">
        <w:rPr>
          <w:noProof/>
        </w:rPr>
        <w:instrText xml:space="preserve"> REF  Q02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2F16C8B8" w14:textId="685458FF" w:rsidR="003D72B6" w:rsidRDefault="00155882" w:rsidP="004B6D26">
      <w:pPr>
        <w:pStyle w:val="GBIQuestion"/>
      </w:pPr>
      <w:r>
        <w:t>What is the Transaction C</w:t>
      </w:r>
      <w:r w:rsidR="003D72B6">
        <w:t>ode to display a sales quotation?</w:t>
      </w:r>
      <w:r w:rsidR="00A92850">
        <w:br/>
      </w:r>
      <w:r w:rsidR="00D80F9A">
        <w:t xml:space="preserve"> </w:t>
      </w:r>
      <w:r w:rsidR="000E2AD1">
        <w:rPr>
          <w:noProof/>
        </w:rPr>
        <w:fldChar w:fldCharType="begin"/>
      </w:r>
      <w:r w:rsidR="000E2AD1">
        <w:rPr>
          <w:noProof/>
        </w:rPr>
        <w:instrText xml:space="preserve"> REF  Q03  \* MERGEFORMAT </w:instrText>
      </w:r>
      <w:r w:rsidR="000E2AD1">
        <w:rPr>
          <w:noProof/>
        </w:rPr>
        <w:fldChar w:fldCharType="separate"/>
      </w:r>
      <w:r w:rsidR="00D8251D">
        <w:rPr>
          <w:noProof/>
        </w:rPr>
        <w:t xml:space="preserve">     </w:t>
      </w:r>
      <w:r w:rsidR="000E2AD1">
        <w:rPr>
          <w:noProof/>
        </w:rPr>
        <w:fldChar w:fldCharType="end"/>
      </w:r>
      <w:r w:rsidR="003D72B6">
        <w:t xml:space="preserve"> </w:t>
      </w:r>
      <w:r w:rsidR="003D72B6">
        <w:sym w:font="Wingdings" w:char="F021"/>
      </w:r>
    </w:p>
    <w:p w14:paraId="181F1536" w14:textId="06E725DA" w:rsidR="003D72B6" w:rsidRDefault="003D72B6" w:rsidP="004B6D26">
      <w:pPr>
        <w:pStyle w:val="GBIQuestion"/>
      </w:pPr>
      <w:r>
        <w:t>What is the resulting document number?</w:t>
      </w:r>
      <w:r w:rsidR="00A92850">
        <w:br/>
      </w:r>
      <w:r w:rsidR="00D80F9A">
        <w:t xml:space="preserve"> </w:t>
      </w:r>
      <w:r w:rsidR="000E2AD1">
        <w:rPr>
          <w:noProof/>
        </w:rPr>
        <w:fldChar w:fldCharType="begin"/>
      </w:r>
      <w:r w:rsidR="000E2AD1">
        <w:rPr>
          <w:noProof/>
        </w:rPr>
        <w:instrText xml:space="preserve"> REF  Q04  \* MERGEFORMAT </w:instrText>
      </w:r>
      <w:r w:rsidR="000E2AD1">
        <w:rPr>
          <w:noProof/>
        </w:rPr>
        <w:fldChar w:fldCharType="separate"/>
      </w:r>
      <w:r w:rsidR="00D8251D">
        <w:rPr>
          <w:noProof/>
        </w:rPr>
        <w:t xml:space="preserve">     </w:t>
      </w:r>
      <w:r w:rsidR="000E2AD1">
        <w:rPr>
          <w:noProof/>
        </w:rPr>
        <w:fldChar w:fldCharType="end"/>
      </w:r>
      <w:r>
        <w:t xml:space="preserve"> </w:t>
      </w:r>
      <w:r w:rsidRPr="0008102A">
        <w:t xml:space="preserve"> </w:t>
      </w:r>
      <w:r>
        <w:sym w:font="Wingdings" w:char="F021"/>
      </w:r>
    </w:p>
    <w:p w14:paraId="7B7D6E56" w14:textId="6CA3CF4B" w:rsidR="003D72B6" w:rsidRDefault="00E27381" w:rsidP="004B6D26">
      <w:pPr>
        <w:pStyle w:val="GBIQuestion"/>
      </w:pPr>
      <w:r>
        <w:t xml:space="preserve">What is the quotation’s </w:t>
      </w:r>
      <w:r w:rsidR="003D72B6">
        <w:t>status?</w:t>
      </w:r>
      <w:r w:rsidR="00A92850">
        <w:br/>
      </w:r>
      <w:r w:rsidR="00D80F9A">
        <w:t xml:space="preserve"> </w:t>
      </w:r>
      <w:r w:rsidR="000E2AD1">
        <w:rPr>
          <w:noProof/>
        </w:rPr>
        <w:fldChar w:fldCharType="begin"/>
      </w:r>
      <w:r w:rsidR="000E2AD1">
        <w:rPr>
          <w:noProof/>
        </w:rPr>
        <w:instrText xml:space="preserve"> REF  Q05  \* MERGEFORMAT </w:instrText>
      </w:r>
      <w:r w:rsidR="000E2AD1">
        <w:rPr>
          <w:noProof/>
        </w:rPr>
        <w:fldChar w:fldCharType="separate"/>
      </w:r>
      <w:r w:rsidR="00D8251D">
        <w:rPr>
          <w:noProof/>
        </w:rPr>
        <w:t xml:space="preserve">     </w:t>
      </w:r>
      <w:r w:rsidR="000E2AD1">
        <w:rPr>
          <w:noProof/>
        </w:rPr>
        <w:fldChar w:fldCharType="end"/>
      </w:r>
      <w:r w:rsidR="003D72B6">
        <w:t xml:space="preserve"> </w:t>
      </w:r>
      <w:r w:rsidR="003D72B6">
        <w:sym w:font="Wingdings" w:char="F021"/>
      </w:r>
    </w:p>
    <w:p w14:paraId="15FEE284" w14:textId="63546BCD" w:rsidR="003D72B6" w:rsidRDefault="003D72B6" w:rsidP="004B6D26">
      <w:pPr>
        <w:pStyle w:val="GBIQuestion"/>
      </w:pPr>
      <w:r>
        <w:t>How many elbow pads are in unrestricted stock?</w:t>
      </w:r>
      <w:r w:rsidR="00A92850">
        <w:br/>
      </w:r>
      <w:r w:rsidR="00D80F9A">
        <w:t xml:space="preserve"> </w:t>
      </w:r>
      <w:r w:rsidR="000E2AD1">
        <w:rPr>
          <w:noProof/>
        </w:rPr>
        <w:fldChar w:fldCharType="begin"/>
      </w:r>
      <w:r w:rsidR="000E2AD1">
        <w:rPr>
          <w:noProof/>
        </w:rPr>
        <w:instrText xml:space="preserve"> REF  Q06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6E448C6F" w14:textId="38B8858B" w:rsidR="003D72B6" w:rsidRDefault="003D72B6" w:rsidP="004B6D26">
      <w:pPr>
        <w:pStyle w:val="GBIQuestion"/>
      </w:pPr>
      <w:r>
        <w:t>How many road helmets are in unrestricted stock?</w:t>
      </w:r>
      <w:r w:rsidR="00A92850">
        <w:br/>
      </w:r>
      <w:r w:rsidR="00D80F9A">
        <w:t xml:space="preserve"> </w:t>
      </w:r>
      <w:r w:rsidR="000E2AD1">
        <w:rPr>
          <w:noProof/>
        </w:rPr>
        <w:fldChar w:fldCharType="begin"/>
      </w:r>
      <w:r w:rsidR="000E2AD1">
        <w:rPr>
          <w:noProof/>
        </w:rPr>
        <w:instrText xml:space="preserve"> REF  Q07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56CC7E27" w14:textId="19E7F8D2" w:rsidR="003D72B6" w:rsidRDefault="003D72B6" w:rsidP="004B6D26">
      <w:pPr>
        <w:pStyle w:val="GBIQuestion"/>
      </w:pPr>
      <w:r>
        <w:t>How many repair kits are in unrestricted stock?</w:t>
      </w:r>
      <w:r w:rsidR="00A92850">
        <w:br/>
      </w:r>
      <w:r w:rsidR="00D80F9A">
        <w:t xml:space="preserve"> </w:t>
      </w:r>
      <w:r w:rsidR="000E2AD1">
        <w:rPr>
          <w:noProof/>
        </w:rPr>
        <w:fldChar w:fldCharType="begin"/>
      </w:r>
      <w:r w:rsidR="000E2AD1">
        <w:rPr>
          <w:noProof/>
        </w:rPr>
        <w:instrText xml:space="preserve"> REF  Q08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7E107382" w14:textId="7341432A" w:rsidR="003D72B6" w:rsidRDefault="003D72B6" w:rsidP="004B6D26">
      <w:pPr>
        <w:pStyle w:val="GBIQuestion"/>
      </w:pPr>
      <w:r>
        <w:t>What is the balance in your customer’s account?</w:t>
      </w:r>
      <w:r w:rsidR="00A92850">
        <w:br/>
      </w:r>
      <w:r w:rsidR="00D80F9A">
        <w:t xml:space="preserve"> </w:t>
      </w:r>
      <w:r w:rsidR="000E2AD1">
        <w:rPr>
          <w:noProof/>
        </w:rPr>
        <w:fldChar w:fldCharType="begin"/>
      </w:r>
      <w:r w:rsidR="000E2AD1">
        <w:rPr>
          <w:noProof/>
        </w:rPr>
        <w:instrText xml:space="preserve"> REF  Q09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582C3E28" w14:textId="29BA88E9" w:rsidR="003D72B6" w:rsidRDefault="003D72B6" w:rsidP="004B6D26">
      <w:pPr>
        <w:pStyle w:val="GBIQuestion"/>
      </w:pPr>
      <w:r>
        <w:t>What is the current DC Bike</w:t>
      </w:r>
      <w:r w:rsidR="00155882">
        <w:t>’</w:t>
      </w:r>
      <w:r>
        <w:t>s debit balance?</w:t>
      </w:r>
      <w:r w:rsidR="00A92850">
        <w:br/>
      </w:r>
      <w:r w:rsidR="00D80F9A">
        <w:t xml:space="preserve"> </w:t>
      </w:r>
      <w:r w:rsidR="000E2AD1">
        <w:rPr>
          <w:noProof/>
        </w:rPr>
        <w:fldChar w:fldCharType="begin"/>
      </w:r>
      <w:r w:rsidR="000E2AD1">
        <w:rPr>
          <w:noProof/>
        </w:rPr>
        <w:instrText xml:space="preserve"> REF  Q10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34596F28" w14:textId="742326C9" w:rsidR="003D72B6" w:rsidRDefault="00155882" w:rsidP="004B6D26">
      <w:pPr>
        <w:pStyle w:val="GBIQuestion"/>
      </w:pPr>
      <w:r>
        <w:t>What is the Transaction C</w:t>
      </w:r>
      <w:r w:rsidR="003D72B6">
        <w:t>ode to create a sales order?</w:t>
      </w:r>
      <w:r w:rsidR="00A92850">
        <w:br/>
      </w:r>
      <w:r w:rsidR="00D80F9A">
        <w:t xml:space="preserve"> </w:t>
      </w:r>
      <w:r w:rsidR="000E2AD1">
        <w:rPr>
          <w:noProof/>
        </w:rPr>
        <w:fldChar w:fldCharType="begin"/>
      </w:r>
      <w:r w:rsidR="000E2AD1">
        <w:rPr>
          <w:noProof/>
        </w:rPr>
        <w:instrText xml:space="preserve"> REF  Q11  \* MERGEFORMAT </w:instrText>
      </w:r>
      <w:r w:rsidR="000E2AD1">
        <w:rPr>
          <w:noProof/>
        </w:rPr>
        <w:fldChar w:fldCharType="separate"/>
      </w:r>
      <w:r w:rsidR="00D8251D">
        <w:rPr>
          <w:noProof/>
        </w:rPr>
        <w:t xml:space="preserve">     </w:t>
      </w:r>
      <w:r w:rsidR="000E2AD1">
        <w:rPr>
          <w:noProof/>
        </w:rPr>
        <w:fldChar w:fldCharType="end"/>
      </w:r>
      <w:r w:rsidR="003D72B6">
        <w:t xml:space="preserve"> </w:t>
      </w:r>
      <w:r w:rsidR="003D72B6">
        <w:sym w:font="Wingdings" w:char="F021"/>
      </w:r>
    </w:p>
    <w:p w14:paraId="660A1736" w14:textId="0393EC8D" w:rsidR="003D72B6" w:rsidRDefault="003D72B6" w:rsidP="004B6D26">
      <w:pPr>
        <w:pStyle w:val="GBIQuestion"/>
      </w:pPr>
      <w:r>
        <w:t>What is</w:t>
      </w:r>
      <w:r w:rsidR="00155882">
        <w:t xml:space="preserve"> the Transaction C</w:t>
      </w:r>
      <w:r>
        <w:t>ode to change a sales order?</w:t>
      </w:r>
      <w:r w:rsidR="00A92850">
        <w:br/>
      </w:r>
      <w:r w:rsidR="00D80F9A">
        <w:t xml:space="preserve"> </w:t>
      </w:r>
      <w:r w:rsidR="000E2AD1">
        <w:rPr>
          <w:noProof/>
        </w:rPr>
        <w:fldChar w:fldCharType="begin"/>
      </w:r>
      <w:r w:rsidR="000E2AD1">
        <w:rPr>
          <w:noProof/>
        </w:rPr>
        <w:instrText xml:space="preserve"> REF  Q12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2C296FF9" w14:textId="5CE696B1" w:rsidR="003D72B6" w:rsidRDefault="00155882" w:rsidP="004B6D26">
      <w:pPr>
        <w:pStyle w:val="GBIQuestion"/>
      </w:pPr>
      <w:r>
        <w:t>What is the Transaction C</w:t>
      </w:r>
      <w:r w:rsidR="003D72B6">
        <w:t>ode to display a sales order?</w:t>
      </w:r>
      <w:r w:rsidR="00A92850">
        <w:br/>
      </w:r>
      <w:r w:rsidR="00D80F9A">
        <w:t xml:space="preserve"> </w:t>
      </w:r>
      <w:r w:rsidR="000E2AD1">
        <w:rPr>
          <w:noProof/>
        </w:rPr>
        <w:fldChar w:fldCharType="begin"/>
      </w:r>
      <w:r w:rsidR="000E2AD1">
        <w:rPr>
          <w:noProof/>
        </w:rPr>
        <w:instrText xml:space="preserve"> REF  Q13  \* MERGEFORMAT </w:instrText>
      </w:r>
      <w:r w:rsidR="000E2AD1">
        <w:rPr>
          <w:noProof/>
        </w:rPr>
        <w:fldChar w:fldCharType="separate"/>
      </w:r>
      <w:r w:rsidR="00D8251D">
        <w:rPr>
          <w:noProof/>
        </w:rPr>
        <w:t xml:space="preserve">     </w:t>
      </w:r>
      <w:r w:rsidR="000E2AD1">
        <w:rPr>
          <w:noProof/>
        </w:rPr>
        <w:fldChar w:fldCharType="end"/>
      </w:r>
      <w:r w:rsidR="003D72B6">
        <w:t xml:space="preserve"> </w:t>
      </w:r>
      <w:r w:rsidR="003D72B6">
        <w:sym w:font="Wingdings" w:char="F021"/>
      </w:r>
    </w:p>
    <w:p w14:paraId="7B3567F4" w14:textId="152FEA5B" w:rsidR="008A686E" w:rsidRDefault="008A686E" w:rsidP="004B6D26">
      <w:pPr>
        <w:pStyle w:val="GBIQuestion"/>
      </w:pPr>
      <w:r>
        <w:t>What is the requested Delivery Date?</w:t>
      </w:r>
      <w:r>
        <w:br/>
      </w:r>
      <w:r w:rsidR="000E2AD1">
        <w:rPr>
          <w:noProof/>
        </w:rPr>
        <w:fldChar w:fldCharType="begin"/>
      </w:r>
      <w:r w:rsidR="000E2AD1">
        <w:rPr>
          <w:noProof/>
        </w:rPr>
        <w:instrText xml:space="preserve"> REF  Q14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4CB978E0" w14:textId="6A3E67AB" w:rsidR="000C7C2A" w:rsidRDefault="003D72B6" w:rsidP="004B6D26">
      <w:pPr>
        <w:pStyle w:val="GBIQuestion"/>
      </w:pPr>
      <w:r>
        <w:t>What is the net value of the sales order?</w:t>
      </w:r>
      <w:r w:rsidR="00A92850">
        <w:br/>
      </w:r>
      <w:r w:rsidR="00D80F9A">
        <w:t xml:space="preserve"> </w:t>
      </w:r>
      <w:r w:rsidR="000E2AD1">
        <w:rPr>
          <w:noProof/>
        </w:rPr>
        <w:fldChar w:fldCharType="begin"/>
      </w:r>
      <w:r w:rsidR="000E2AD1">
        <w:rPr>
          <w:noProof/>
        </w:rPr>
        <w:instrText xml:space="preserve"> REF  Q15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36CA1BEA" w14:textId="66C3CC0D" w:rsidR="003D72B6" w:rsidRPr="000C7C2A" w:rsidRDefault="000C7C2A" w:rsidP="007776AA">
      <w:r>
        <w:br w:type="page"/>
      </w:r>
    </w:p>
    <w:p w14:paraId="025F05EA" w14:textId="771BF751" w:rsidR="003D72B6" w:rsidRDefault="003D72B6" w:rsidP="004B6D26">
      <w:pPr>
        <w:pStyle w:val="GBIQuestion"/>
      </w:pPr>
      <w:r>
        <w:lastRenderedPageBreak/>
        <w:t>What are the payment terms?</w:t>
      </w:r>
      <w:r w:rsidR="00A92850">
        <w:br/>
      </w:r>
      <w:r w:rsidR="00D80F9A">
        <w:t xml:space="preserve"> </w:t>
      </w:r>
      <w:r w:rsidR="000E2AD1">
        <w:rPr>
          <w:noProof/>
        </w:rPr>
        <w:fldChar w:fldCharType="begin"/>
      </w:r>
      <w:r w:rsidR="000E2AD1">
        <w:rPr>
          <w:noProof/>
        </w:rPr>
        <w:instrText xml:space="preserve"> REF  Q16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1272A200" w14:textId="06EBC35C" w:rsidR="003D72B6" w:rsidRDefault="00155882" w:rsidP="004B6D26">
      <w:pPr>
        <w:pStyle w:val="GBIQuestion"/>
      </w:pPr>
      <w:r>
        <w:t>What is the Sales Order</w:t>
      </w:r>
      <w:r w:rsidR="003D72B6">
        <w:t xml:space="preserve"> document number?</w:t>
      </w:r>
      <w:r w:rsidR="00A92850">
        <w:br/>
      </w:r>
      <w:r w:rsidR="00D80F9A">
        <w:t xml:space="preserve"> </w:t>
      </w:r>
      <w:r w:rsidR="000E2AD1">
        <w:rPr>
          <w:noProof/>
        </w:rPr>
        <w:fldChar w:fldCharType="begin"/>
      </w:r>
      <w:r w:rsidR="000E2AD1">
        <w:rPr>
          <w:noProof/>
        </w:rPr>
        <w:instrText xml:space="preserve"> REF  Q17  \* MERGEFORMAT </w:instrText>
      </w:r>
      <w:r w:rsidR="000E2AD1">
        <w:rPr>
          <w:noProof/>
        </w:rPr>
        <w:fldChar w:fldCharType="separate"/>
      </w:r>
      <w:r w:rsidR="00D8251D">
        <w:rPr>
          <w:noProof/>
        </w:rPr>
        <w:t xml:space="preserve">     </w:t>
      </w:r>
      <w:r w:rsidR="000E2AD1">
        <w:rPr>
          <w:noProof/>
        </w:rPr>
        <w:fldChar w:fldCharType="end"/>
      </w:r>
      <w:r w:rsidR="003D72B6">
        <w:t xml:space="preserve"> </w:t>
      </w:r>
      <w:r w:rsidR="003D72B6">
        <w:sym w:font="Wingdings" w:char="F021"/>
      </w:r>
    </w:p>
    <w:p w14:paraId="52BD921F" w14:textId="1DB24750" w:rsidR="003D72B6" w:rsidRDefault="003D72B6" w:rsidP="004B6D26">
      <w:pPr>
        <w:pStyle w:val="GBIQuestion"/>
      </w:pPr>
      <w:r>
        <w:t xml:space="preserve">What is the quotation’s </w:t>
      </w:r>
      <w:r w:rsidR="00FB1D64">
        <w:t>status</w:t>
      </w:r>
      <w:r>
        <w:t>?</w:t>
      </w:r>
      <w:r w:rsidR="00A92850">
        <w:br/>
      </w:r>
      <w:r w:rsidR="00D80F9A">
        <w:t xml:space="preserve"> </w:t>
      </w:r>
      <w:r w:rsidR="000E2AD1">
        <w:rPr>
          <w:noProof/>
        </w:rPr>
        <w:fldChar w:fldCharType="begin"/>
      </w:r>
      <w:r w:rsidR="000E2AD1">
        <w:rPr>
          <w:noProof/>
        </w:rPr>
        <w:instrText xml:space="preserve"> REF  Q18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4D9BA1FA" w14:textId="5B6685F4" w:rsidR="003D72B6" w:rsidRDefault="003D72B6" w:rsidP="004B6D26">
      <w:pPr>
        <w:pStyle w:val="GBIQuestion"/>
      </w:pPr>
      <w:r>
        <w:t>How many elbow pads are in unrestricted stock?</w:t>
      </w:r>
      <w:r w:rsidR="00A92850">
        <w:br/>
      </w:r>
      <w:r w:rsidR="00D80F9A">
        <w:t xml:space="preserve"> </w:t>
      </w:r>
      <w:r w:rsidR="000E2AD1">
        <w:rPr>
          <w:noProof/>
        </w:rPr>
        <w:fldChar w:fldCharType="begin"/>
      </w:r>
      <w:r w:rsidR="000E2AD1">
        <w:rPr>
          <w:noProof/>
        </w:rPr>
        <w:instrText xml:space="preserve"> REF  Q19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66A1D12E" w14:textId="072DBCD5" w:rsidR="003D72B6" w:rsidRDefault="003D72B6" w:rsidP="004B6D26">
      <w:pPr>
        <w:pStyle w:val="GBIQuestion"/>
      </w:pPr>
      <w:r>
        <w:t>How many road helmets are in unrestricted stock?</w:t>
      </w:r>
      <w:r w:rsidR="00A92850">
        <w:br/>
      </w:r>
      <w:r w:rsidR="00D80F9A">
        <w:t xml:space="preserve"> </w:t>
      </w:r>
      <w:r w:rsidR="000E2AD1">
        <w:rPr>
          <w:noProof/>
        </w:rPr>
        <w:fldChar w:fldCharType="begin"/>
      </w:r>
      <w:r w:rsidR="000E2AD1">
        <w:rPr>
          <w:noProof/>
        </w:rPr>
        <w:instrText xml:space="preserve"> REF  Q20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68E2B7FC" w14:textId="00B1ED08" w:rsidR="003D72B6" w:rsidRDefault="003D72B6" w:rsidP="004B6D26">
      <w:pPr>
        <w:pStyle w:val="GBIQuestion"/>
      </w:pPr>
      <w:r>
        <w:t>How many repair kits are in unrestricted stock?</w:t>
      </w:r>
      <w:r w:rsidR="00A92850">
        <w:br/>
      </w:r>
      <w:r w:rsidR="00D80F9A">
        <w:t xml:space="preserve"> </w:t>
      </w:r>
      <w:r w:rsidR="000E2AD1">
        <w:rPr>
          <w:noProof/>
        </w:rPr>
        <w:fldChar w:fldCharType="begin"/>
      </w:r>
      <w:r w:rsidR="000E2AD1">
        <w:rPr>
          <w:noProof/>
        </w:rPr>
        <w:instrText xml:space="preserve"> REF  Q21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5CB93C6D" w14:textId="44DF017B" w:rsidR="003D72B6" w:rsidRDefault="003D72B6" w:rsidP="004B6D26">
      <w:pPr>
        <w:pStyle w:val="GBIQuestion"/>
      </w:pPr>
      <w:r>
        <w:t>What is the current DC Bike’s debit balance?</w:t>
      </w:r>
      <w:r w:rsidR="00A92850">
        <w:br/>
      </w:r>
      <w:r w:rsidR="00D80F9A">
        <w:t xml:space="preserve"> </w:t>
      </w:r>
      <w:r w:rsidR="000E2AD1">
        <w:rPr>
          <w:noProof/>
        </w:rPr>
        <w:fldChar w:fldCharType="begin"/>
      </w:r>
      <w:r w:rsidR="000E2AD1">
        <w:rPr>
          <w:noProof/>
        </w:rPr>
        <w:instrText xml:space="preserve"> REF  Q22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4950016E" w14:textId="3A48A0A7" w:rsidR="003D72B6" w:rsidRDefault="003D72B6" w:rsidP="004B6D26">
      <w:pPr>
        <w:pStyle w:val="GBIQuestion"/>
      </w:pPr>
      <w:r>
        <w:t>What is the transaction code to pick and pack materials?</w:t>
      </w:r>
      <w:r w:rsidR="00A92850">
        <w:br/>
      </w:r>
      <w:r w:rsidR="00D80F9A">
        <w:t xml:space="preserve"> </w:t>
      </w:r>
      <w:r w:rsidR="000E2AD1">
        <w:rPr>
          <w:noProof/>
        </w:rPr>
        <w:fldChar w:fldCharType="begin"/>
      </w:r>
      <w:r w:rsidR="000E2AD1">
        <w:rPr>
          <w:noProof/>
        </w:rPr>
        <w:instrText xml:space="preserve"> REF  Q23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1D53BF04" w14:textId="0F480B3A" w:rsidR="003D72B6" w:rsidRDefault="003F52E1" w:rsidP="004B6D26">
      <w:pPr>
        <w:pStyle w:val="GBIQuestion"/>
      </w:pPr>
      <w:r>
        <w:t>What is the Outbound Delivery</w:t>
      </w:r>
      <w:r w:rsidR="003D72B6">
        <w:t xml:space="preserve"> document number?</w:t>
      </w:r>
      <w:r w:rsidR="00A92850">
        <w:br/>
      </w:r>
      <w:r w:rsidR="00D80F9A">
        <w:t xml:space="preserve"> </w:t>
      </w:r>
      <w:r w:rsidR="000E2AD1">
        <w:rPr>
          <w:noProof/>
        </w:rPr>
        <w:fldChar w:fldCharType="begin"/>
      </w:r>
      <w:r w:rsidR="000E2AD1">
        <w:rPr>
          <w:noProof/>
        </w:rPr>
        <w:instrText xml:space="preserve"> REF  Q24  \* MERGEFORMAT </w:instrText>
      </w:r>
      <w:r w:rsidR="000E2AD1">
        <w:rPr>
          <w:noProof/>
        </w:rPr>
        <w:fldChar w:fldCharType="separate"/>
      </w:r>
      <w:r w:rsidR="00D8251D">
        <w:rPr>
          <w:noProof/>
        </w:rPr>
        <w:t xml:space="preserve">     </w:t>
      </w:r>
      <w:r w:rsidR="000E2AD1">
        <w:rPr>
          <w:noProof/>
        </w:rPr>
        <w:fldChar w:fldCharType="end"/>
      </w:r>
      <w:r w:rsidR="003D72B6">
        <w:t xml:space="preserve"> </w:t>
      </w:r>
      <w:r w:rsidR="003D72B6">
        <w:sym w:font="Wingdings" w:char="F021"/>
      </w:r>
    </w:p>
    <w:p w14:paraId="4655B502" w14:textId="59E35A67" w:rsidR="003D72B6" w:rsidRDefault="00155882" w:rsidP="004B6D26">
      <w:pPr>
        <w:pStyle w:val="GBIQuestion"/>
      </w:pPr>
      <w:r>
        <w:t>W</w:t>
      </w:r>
      <w:r w:rsidR="003D72B6">
        <w:t>hat</w:t>
      </w:r>
      <w:r w:rsidR="003F52E1">
        <w:t xml:space="preserve"> is the Standard Order’s</w:t>
      </w:r>
      <w:r w:rsidR="003D72B6">
        <w:t xml:space="preserve"> status?</w:t>
      </w:r>
      <w:r w:rsidR="00A92850">
        <w:br/>
      </w:r>
      <w:r w:rsidR="00D80F9A">
        <w:t xml:space="preserve"> </w:t>
      </w:r>
      <w:r w:rsidR="000E2AD1">
        <w:rPr>
          <w:noProof/>
        </w:rPr>
        <w:fldChar w:fldCharType="begin"/>
      </w:r>
      <w:r w:rsidR="000E2AD1">
        <w:rPr>
          <w:noProof/>
        </w:rPr>
        <w:instrText xml:space="preserve"> REF  Q25  \* MERGEFORMAT </w:instrText>
      </w:r>
      <w:r w:rsidR="000E2AD1">
        <w:rPr>
          <w:noProof/>
        </w:rPr>
        <w:fldChar w:fldCharType="separate"/>
      </w:r>
      <w:r w:rsidR="00D8251D">
        <w:rPr>
          <w:noProof/>
        </w:rPr>
        <w:t xml:space="preserve">     </w:t>
      </w:r>
      <w:r w:rsidR="000E2AD1">
        <w:rPr>
          <w:noProof/>
        </w:rPr>
        <w:fldChar w:fldCharType="end"/>
      </w:r>
      <w:r w:rsidR="003D72B6">
        <w:t xml:space="preserve"> </w:t>
      </w:r>
      <w:r w:rsidR="003D72B6">
        <w:sym w:font="Wingdings" w:char="F021"/>
      </w:r>
    </w:p>
    <w:p w14:paraId="610DF2A7" w14:textId="02101350" w:rsidR="003D72B6" w:rsidRDefault="003D72B6" w:rsidP="004B6D26">
      <w:pPr>
        <w:pStyle w:val="GBIQuestion"/>
      </w:pPr>
      <w:r>
        <w:t>How many elbow pads are in unrestricted stock?</w:t>
      </w:r>
      <w:r w:rsidR="00A92850">
        <w:br/>
      </w:r>
      <w:r w:rsidR="00D80F9A">
        <w:t xml:space="preserve"> </w:t>
      </w:r>
      <w:r w:rsidR="000E2AD1">
        <w:rPr>
          <w:noProof/>
        </w:rPr>
        <w:fldChar w:fldCharType="begin"/>
      </w:r>
      <w:r w:rsidR="000E2AD1">
        <w:rPr>
          <w:noProof/>
        </w:rPr>
        <w:instrText xml:space="preserve"> REF  Q26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6F22E434" w14:textId="3DC19B23" w:rsidR="003D72B6" w:rsidRDefault="003D72B6" w:rsidP="004B6D26">
      <w:pPr>
        <w:pStyle w:val="GBIQuestion"/>
      </w:pPr>
      <w:r>
        <w:t>How many road helmets are in unrestricted stock?</w:t>
      </w:r>
      <w:r w:rsidR="00A92850">
        <w:br/>
      </w:r>
      <w:r w:rsidR="00D80F9A">
        <w:t xml:space="preserve"> </w:t>
      </w:r>
      <w:r w:rsidR="000E2AD1">
        <w:rPr>
          <w:noProof/>
        </w:rPr>
        <w:fldChar w:fldCharType="begin"/>
      </w:r>
      <w:r w:rsidR="000E2AD1">
        <w:rPr>
          <w:noProof/>
        </w:rPr>
        <w:instrText xml:space="preserve"> REF  Q27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2899A28B" w14:textId="47695499" w:rsidR="003D72B6" w:rsidRDefault="003D72B6" w:rsidP="004B6D26">
      <w:pPr>
        <w:pStyle w:val="GBIQuestion"/>
      </w:pPr>
      <w:r>
        <w:t>How many repair kits are in unrestricted stock?</w:t>
      </w:r>
      <w:r w:rsidR="00A92850">
        <w:br/>
      </w:r>
      <w:r w:rsidR="00D80F9A">
        <w:t xml:space="preserve"> </w:t>
      </w:r>
      <w:r w:rsidR="000E2AD1">
        <w:rPr>
          <w:noProof/>
        </w:rPr>
        <w:fldChar w:fldCharType="begin"/>
      </w:r>
      <w:r w:rsidR="000E2AD1">
        <w:rPr>
          <w:noProof/>
        </w:rPr>
        <w:instrText xml:space="preserve"> REF  Q28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28FD6785" w14:textId="2EDF5BFB" w:rsidR="003D72B6" w:rsidRDefault="003D72B6" w:rsidP="004B6D26">
      <w:pPr>
        <w:pStyle w:val="GBIQuestion"/>
      </w:pPr>
      <w:r>
        <w:t>What is the current DC Bike’s debit balance?</w:t>
      </w:r>
      <w:r w:rsidR="00A92850">
        <w:br/>
      </w:r>
      <w:r w:rsidR="00D80F9A">
        <w:t xml:space="preserve"> </w:t>
      </w:r>
      <w:r w:rsidR="000E2AD1">
        <w:rPr>
          <w:noProof/>
        </w:rPr>
        <w:fldChar w:fldCharType="begin"/>
      </w:r>
      <w:r w:rsidR="000E2AD1">
        <w:rPr>
          <w:noProof/>
        </w:rPr>
        <w:instrText xml:space="preserve"> REF  Q29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1C791590" w14:textId="49D88353" w:rsidR="003D72B6" w:rsidRDefault="003D72B6" w:rsidP="004B6D26">
      <w:pPr>
        <w:pStyle w:val="GBIQuestion"/>
      </w:pPr>
      <w:r>
        <w:t>What is the tr</w:t>
      </w:r>
      <w:r w:rsidR="003F52E1">
        <w:t>ansaction code to post the good</w:t>
      </w:r>
      <w:r>
        <w:t>s issue?</w:t>
      </w:r>
      <w:r w:rsidR="00A92850">
        <w:br/>
      </w:r>
      <w:r w:rsidR="00D80F9A">
        <w:t xml:space="preserve"> </w:t>
      </w:r>
      <w:r w:rsidR="000E2AD1">
        <w:rPr>
          <w:noProof/>
        </w:rPr>
        <w:fldChar w:fldCharType="begin"/>
      </w:r>
      <w:r w:rsidR="000E2AD1">
        <w:rPr>
          <w:noProof/>
        </w:rPr>
        <w:instrText xml:space="preserve"> REF  Q30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6C3CEA49" w14:textId="1232EA83" w:rsidR="003D72B6" w:rsidRDefault="003D72B6" w:rsidP="004B6D26">
      <w:pPr>
        <w:pStyle w:val="GBIQuestion"/>
      </w:pPr>
      <w:r>
        <w:t>What is</w:t>
      </w:r>
      <w:r w:rsidR="003F52E1">
        <w:t xml:space="preserve"> the outbound delivery’s</w:t>
      </w:r>
      <w:r>
        <w:t xml:space="preserve"> status?</w:t>
      </w:r>
      <w:r w:rsidR="00A92850">
        <w:br/>
      </w:r>
      <w:r w:rsidR="00D80F9A">
        <w:t xml:space="preserve"> </w:t>
      </w:r>
      <w:r w:rsidR="000E2AD1">
        <w:rPr>
          <w:noProof/>
        </w:rPr>
        <w:fldChar w:fldCharType="begin"/>
      </w:r>
      <w:r w:rsidR="000E2AD1">
        <w:rPr>
          <w:noProof/>
        </w:rPr>
        <w:instrText xml:space="preserve"> REF  Q31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77F4DC77" w14:textId="465B5185" w:rsidR="003D72B6" w:rsidRDefault="003D72B6" w:rsidP="004B6D26">
      <w:pPr>
        <w:pStyle w:val="GBIQuestion"/>
      </w:pPr>
      <w:r>
        <w:t>How many elbow pads are in unrestricted stock?</w:t>
      </w:r>
      <w:r w:rsidR="00A92850">
        <w:br/>
      </w:r>
      <w:r w:rsidR="00D80F9A">
        <w:t xml:space="preserve"> </w:t>
      </w:r>
      <w:r w:rsidR="000E2AD1">
        <w:rPr>
          <w:noProof/>
        </w:rPr>
        <w:fldChar w:fldCharType="begin"/>
      </w:r>
      <w:r w:rsidR="000E2AD1">
        <w:rPr>
          <w:noProof/>
        </w:rPr>
        <w:instrText xml:space="preserve"> REF  Q32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07BABB71" w14:textId="3853426B" w:rsidR="003D72B6" w:rsidRDefault="003D72B6" w:rsidP="004B6D26">
      <w:pPr>
        <w:pStyle w:val="GBIQuestion"/>
      </w:pPr>
      <w:r>
        <w:t>How many road helmets are in unrestricted stock?</w:t>
      </w:r>
      <w:r w:rsidR="00A92850">
        <w:br/>
      </w:r>
      <w:r w:rsidR="00D80F9A">
        <w:t xml:space="preserve"> </w:t>
      </w:r>
      <w:r w:rsidR="000E2AD1">
        <w:rPr>
          <w:noProof/>
        </w:rPr>
        <w:fldChar w:fldCharType="begin"/>
      </w:r>
      <w:r w:rsidR="000E2AD1">
        <w:rPr>
          <w:noProof/>
        </w:rPr>
        <w:instrText xml:space="preserve"> REF  Q33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21B59B6B" w14:textId="6D27DA4F" w:rsidR="003D72B6" w:rsidRDefault="003D72B6" w:rsidP="004B6D26">
      <w:pPr>
        <w:pStyle w:val="GBIQuestion"/>
      </w:pPr>
      <w:r>
        <w:t>How many repair kits are in unrestricted stock?</w:t>
      </w:r>
      <w:r w:rsidR="00A92850">
        <w:br/>
      </w:r>
      <w:r w:rsidR="00D80F9A">
        <w:t xml:space="preserve"> </w:t>
      </w:r>
      <w:r w:rsidR="000E2AD1">
        <w:rPr>
          <w:noProof/>
        </w:rPr>
        <w:fldChar w:fldCharType="begin"/>
      </w:r>
      <w:r w:rsidR="000E2AD1">
        <w:rPr>
          <w:noProof/>
        </w:rPr>
        <w:instrText xml:space="preserve"> REF  Q34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4F1828A5" w14:textId="2CEF07EE" w:rsidR="003D72B6" w:rsidRDefault="003D72B6" w:rsidP="004B6D26">
      <w:pPr>
        <w:pStyle w:val="GBIQuestion"/>
      </w:pPr>
      <w:r>
        <w:t>What is the current DC Bike’s debit balance?</w:t>
      </w:r>
      <w:r w:rsidR="00A92850">
        <w:br/>
      </w:r>
      <w:r w:rsidR="00D80F9A">
        <w:t xml:space="preserve"> </w:t>
      </w:r>
      <w:r w:rsidR="000E2AD1">
        <w:rPr>
          <w:noProof/>
        </w:rPr>
        <w:fldChar w:fldCharType="begin"/>
      </w:r>
      <w:r w:rsidR="000E2AD1">
        <w:rPr>
          <w:noProof/>
        </w:rPr>
        <w:instrText xml:space="preserve"> REF  Q35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6CDC146F" w14:textId="690FF96B" w:rsidR="003D72B6" w:rsidRDefault="003D72B6" w:rsidP="004B6D26">
      <w:pPr>
        <w:pStyle w:val="GBIQuestion"/>
      </w:pPr>
      <w:r>
        <w:t>What is the transaction code to create a billing document?</w:t>
      </w:r>
      <w:r w:rsidR="00A92850">
        <w:br/>
      </w:r>
      <w:r w:rsidR="00D80F9A">
        <w:t xml:space="preserve"> </w:t>
      </w:r>
      <w:r w:rsidR="000E2AD1">
        <w:rPr>
          <w:noProof/>
        </w:rPr>
        <w:fldChar w:fldCharType="begin"/>
      </w:r>
      <w:r w:rsidR="000E2AD1">
        <w:rPr>
          <w:noProof/>
        </w:rPr>
        <w:instrText xml:space="preserve"> REF  Q36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5208E600" w14:textId="24E07469" w:rsidR="003D72B6" w:rsidRDefault="003F52E1" w:rsidP="004B6D26">
      <w:pPr>
        <w:pStyle w:val="GBIQuestion"/>
      </w:pPr>
      <w:r>
        <w:t>What is the Billing</w:t>
      </w:r>
      <w:r w:rsidR="003D72B6">
        <w:t xml:space="preserve"> document number?</w:t>
      </w:r>
      <w:r w:rsidR="00A92850">
        <w:br/>
      </w:r>
      <w:r w:rsidR="00D80F9A">
        <w:t xml:space="preserve"> </w:t>
      </w:r>
      <w:r w:rsidR="000E2AD1">
        <w:rPr>
          <w:noProof/>
        </w:rPr>
        <w:fldChar w:fldCharType="begin"/>
      </w:r>
      <w:r w:rsidR="000E2AD1">
        <w:rPr>
          <w:noProof/>
        </w:rPr>
        <w:instrText xml:space="preserve"> REF  Q37  \* MERGEFORMAT </w:instrText>
      </w:r>
      <w:r w:rsidR="000E2AD1">
        <w:rPr>
          <w:noProof/>
        </w:rPr>
        <w:fldChar w:fldCharType="separate"/>
      </w:r>
      <w:r w:rsidR="00D8251D">
        <w:rPr>
          <w:noProof/>
        </w:rPr>
        <w:t xml:space="preserve">     </w:t>
      </w:r>
      <w:r w:rsidR="000E2AD1">
        <w:rPr>
          <w:noProof/>
        </w:rPr>
        <w:fldChar w:fldCharType="end"/>
      </w:r>
      <w:r w:rsidR="003D72B6">
        <w:t xml:space="preserve"> </w:t>
      </w:r>
      <w:r w:rsidR="003D72B6" w:rsidRPr="0008102A">
        <w:t xml:space="preserve"> </w:t>
      </w:r>
      <w:r w:rsidR="003D72B6">
        <w:sym w:font="Wingdings" w:char="F021"/>
      </w:r>
    </w:p>
    <w:p w14:paraId="3A6C7B9F" w14:textId="51DEA142" w:rsidR="003D72B6" w:rsidRDefault="003D72B6" w:rsidP="004B6D26">
      <w:pPr>
        <w:pStyle w:val="GBIQuestion"/>
      </w:pPr>
      <w:r>
        <w:t>What</w:t>
      </w:r>
      <w:r w:rsidR="003F52E1">
        <w:t xml:space="preserve"> is the invoice’s</w:t>
      </w:r>
      <w:r>
        <w:t xml:space="preserve"> status?</w:t>
      </w:r>
      <w:r w:rsidR="00A92850">
        <w:br/>
      </w:r>
      <w:r w:rsidR="00D80F9A">
        <w:t xml:space="preserve"> </w:t>
      </w:r>
      <w:r w:rsidR="000E2AD1">
        <w:rPr>
          <w:noProof/>
        </w:rPr>
        <w:fldChar w:fldCharType="begin"/>
      </w:r>
      <w:r w:rsidR="000E2AD1">
        <w:rPr>
          <w:noProof/>
        </w:rPr>
        <w:instrText xml:space="preserve"> REF  Q38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6ECF52A2" w14:textId="64DD34E5" w:rsidR="003D72B6" w:rsidRDefault="003D72B6" w:rsidP="004B6D26">
      <w:pPr>
        <w:pStyle w:val="GBIQuestion"/>
      </w:pPr>
      <w:r>
        <w:t>What is t</w:t>
      </w:r>
      <w:r w:rsidR="00AC7923">
        <w:t>he accounting document’s</w:t>
      </w:r>
      <w:r>
        <w:t xml:space="preserve"> status?</w:t>
      </w:r>
      <w:r w:rsidR="00A92850">
        <w:br/>
      </w:r>
      <w:r w:rsidR="00D80F9A">
        <w:t xml:space="preserve"> </w:t>
      </w:r>
      <w:r w:rsidR="000E2AD1">
        <w:rPr>
          <w:noProof/>
        </w:rPr>
        <w:fldChar w:fldCharType="begin"/>
      </w:r>
      <w:r w:rsidR="000E2AD1">
        <w:rPr>
          <w:noProof/>
        </w:rPr>
        <w:instrText xml:space="preserve"> REF  Q39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22A202D2" w14:textId="15431FD1" w:rsidR="003D72B6" w:rsidRDefault="003D72B6" w:rsidP="004B6D26">
      <w:pPr>
        <w:pStyle w:val="GBIQuestion"/>
      </w:pPr>
      <w:r>
        <w:t>How many elbow pads are in unrestricted stock?</w:t>
      </w:r>
      <w:r w:rsidR="00A92850">
        <w:br/>
      </w:r>
      <w:r w:rsidR="00D80F9A">
        <w:t xml:space="preserve"> </w:t>
      </w:r>
      <w:r w:rsidR="000E2AD1">
        <w:rPr>
          <w:noProof/>
        </w:rPr>
        <w:fldChar w:fldCharType="begin"/>
      </w:r>
      <w:r w:rsidR="000E2AD1">
        <w:rPr>
          <w:noProof/>
        </w:rPr>
        <w:instrText xml:space="preserve"> REF  Q40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3C52F068" w14:textId="4B285A9C" w:rsidR="003D72B6" w:rsidRDefault="003D72B6" w:rsidP="004B6D26">
      <w:pPr>
        <w:pStyle w:val="GBIQuestion"/>
      </w:pPr>
      <w:r>
        <w:lastRenderedPageBreak/>
        <w:t>How many road helmets are in unrestricted stock?</w:t>
      </w:r>
      <w:r w:rsidR="00A92850">
        <w:br/>
      </w:r>
      <w:r w:rsidR="00D80F9A">
        <w:t xml:space="preserve"> </w:t>
      </w:r>
      <w:r w:rsidR="000E2AD1">
        <w:rPr>
          <w:noProof/>
        </w:rPr>
        <w:fldChar w:fldCharType="begin"/>
      </w:r>
      <w:r w:rsidR="000E2AD1">
        <w:rPr>
          <w:noProof/>
        </w:rPr>
        <w:instrText xml:space="preserve"> REF  Q41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54DD8F82" w14:textId="6628E9A9" w:rsidR="003D72B6" w:rsidRDefault="003D72B6" w:rsidP="004B6D26">
      <w:pPr>
        <w:pStyle w:val="GBIQuestion"/>
      </w:pPr>
      <w:r>
        <w:t>How many repair kits are in unrestricted stock?</w:t>
      </w:r>
      <w:r w:rsidR="00A92850">
        <w:br/>
      </w:r>
      <w:r w:rsidR="00D80F9A">
        <w:t xml:space="preserve"> </w:t>
      </w:r>
      <w:r w:rsidR="000E2AD1">
        <w:rPr>
          <w:noProof/>
        </w:rPr>
        <w:fldChar w:fldCharType="begin"/>
      </w:r>
      <w:r w:rsidR="000E2AD1">
        <w:rPr>
          <w:noProof/>
        </w:rPr>
        <w:instrText xml:space="preserve"> REF  Q42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52D7643D" w14:textId="4A98F42D" w:rsidR="003D72B6" w:rsidRDefault="00AC7923" w:rsidP="004B6D26">
      <w:pPr>
        <w:pStyle w:val="GBIQuestion"/>
      </w:pPr>
      <w:r>
        <w:t>What is the total in the debit column of the DC Bike’s account</w:t>
      </w:r>
      <w:r w:rsidR="003D72B6">
        <w:t>?</w:t>
      </w:r>
      <w:r w:rsidR="00A92850">
        <w:br/>
      </w:r>
      <w:r w:rsidR="00D80F9A">
        <w:t xml:space="preserve"> </w:t>
      </w:r>
      <w:r w:rsidR="000E2AD1">
        <w:rPr>
          <w:noProof/>
        </w:rPr>
        <w:fldChar w:fldCharType="begin"/>
      </w:r>
      <w:r w:rsidR="000E2AD1">
        <w:rPr>
          <w:noProof/>
        </w:rPr>
        <w:instrText xml:space="preserve"> REF  Q43  \* MERGEFORMAT </w:instrText>
      </w:r>
      <w:r w:rsidR="000E2AD1">
        <w:rPr>
          <w:noProof/>
        </w:rPr>
        <w:fldChar w:fldCharType="separate"/>
      </w:r>
      <w:r w:rsidR="00D8251D">
        <w:rPr>
          <w:noProof/>
        </w:rPr>
        <w:t xml:space="preserve">     </w:t>
      </w:r>
      <w:r w:rsidR="000E2AD1">
        <w:rPr>
          <w:noProof/>
        </w:rPr>
        <w:fldChar w:fldCharType="end"/>
      </w:r>
      <w:r w:rsidR="003D72B6">
        <w:t xml:space="preserve"> </w:t>
      </w:r>
      <w:r w:rsidR="003D72B6">
        <w:sym w:font="Wingdings" w:char="F021"/>
      </w:r>
    </w:p>
    <w:p w14:paraId="2C2D5539" w14:textId="68DC3EE2" w:rsidR="003D72B6" w:rsidRDefault="00AC7923" w:rsidP="004B6D26">
      <w:pPr>
        <w:pStyle w:val="GBIQuestion"/>
      </w:pPr>
      <w:r>
        <w:t>What is the total in the credit column of the DC Bike’s account</w:t>
      </w:r>
      <w:r w:rsidR="003D72B6">
        <w:t>?</w:t>
      </w:r>
      <w:r w:rsidR="00A92850">
        <w:br/>
      </w:r>
      <w:r w:rsidR="00D80F9A">
        <w:t xml:space="preserve"> </w:t>
      </w:r>
      <w:r w:rsidR="000E2AD1">
        <w:rPr>
          <w:noProof/>
        </w:rPr>
        <w:fldChar w:fldCharType="begin"/>
      </w:r>
      <w:r w:rsidR="000E2AD1">
        <w:rPr>
          <w:noProof/>
        </w:rPr>
        <w:instrText xml:space="preserve"> REF  Q44  \* MERGEFORMAT </w:instrText>
      </w:r>
      <w:r w:rsidR="000E2AD1">
        <w:rPr>
          <w:noProof/>
        </w:rPr>
        <w:fldChar w:fldCharType="separate"/>
      </w:r>
      <w:r w:rsidR="00D8251D">
        <w:rPr>
          <w:noProof/>
        </w:rPr>
        <w:t xml:space="preserve">     </w:t>
      </w:r>
      <w:r w:rsidR="000E2AD1">
        <w:rPr>
          <w:noProof/>
        </w:rPr>
        <w:fldChar w:fldCharType="end"/>
      </w:r>
      <w:r w:rsidR="003D72B6">
        <w:t xml:space="preserve"> </w:t>
      </w:r>
      <w:r w:rsidR="003D72B6">
        <w:sym w:font="Wingdings" w:char="F021"/>
      </w:r>
    </w:p>
    <w:p w14:paraId="622B361C" w14:textId="64654A74" w:rsidR="003D72B6" w:rsidRDefault="003D72B6" w:rsidP="004B6D26">
      <w:pPr>
        <w:pStyle w:val="GBIQuestion"/>
      </w:pPr>
      <w:r>
        <w:t>What is</w:t>
      </w:r>
      <w:r w:rsidR="00AC7923">
        <w:t xml:space="preserve"> the Transaction C</w:t>
      </w:r>
      <w:r>
        <w:t>ode to receive a customer payment?</w:t>
      </w:r>
      <w:r w:rsidR="00A92850">
        <w:br/>
      </w:r>
      <w:r w:rsidR="00D80F9A">
        <w:t xml:space="preserve"> </w:t>
      </w:r>
      <w:r w:rsidR="000E2AD1">
        <w:rPr>
          <w:noProof/>
        </w:rPr>
        <w:fldChar w:fldCharType="begin"/>
      </w:r>
      <w:r w:rsidR="000E2AD1">
        <w:rPr>
          <w:noProof/>
        </w:rPr>
        <w:instrText xml:space="preserve"> REF  Q45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2EC7B82C" w14:textId="1CE622A1" w:rsidR="003D72B6" w:rsidRDefault="00AC7923" w:rsidP="004B6D26">
      <w:pPr>
        <w:pStyle w:val="GBIQuestion"/>
      </w:pPr>
      <w:r>
        <w:t>What is the Payment</w:t>
      </w:r>
      <w:r w:rsidR="003D72B6">
        <w:t xml:space="preserve"> document number?</w:t>
      </w:r>
      <w:r w:rsidR="00A92850">
        <w:br/>
      </w:r>
      <w:r w:rsidR="00D80F9A">
        <w:t xml:space="preserve"> </w:t>
      </w:r>
      <w:r w:rsidR="000E2AD1">
        <w:rPr>
          <w:noProof/>
        </w:rPr>
        <w:fldChar w:fldCharType="begin"/>
      </w:r>
      <w:r w:rsidR="000E2AD1">
        <w:rPr>
          <w:noProof/>
        </w:rPr>
        <w:instrText xml:space="preserve"> REF  Q46  \* MERGEFORMAT </w:instrText>
      </w:r>
      <w:r w:rsidR="000E2AD1">
        <w:rPr>
          <w:noProof/>
        </w:rPr>
        <w:fldChar w:fldCharType="separate"/>
      </w:r>
      <w:r w:rsidR="00D8251D">
        <w:rPr>
          <w:noProof/>
        </w:rPr>
        <w:t xml:space="preserve">     </w:t>
      </w:r>
      <w:r w:rsidR="000E2AD1">
        <w:rPr>
          <w:noProof/>
        </w:rPr>
        <w:fldChar w:fldCharType="end"/>
      </w:r>
      <w:r w:rsidR="003D72B6">
        <w:t xml:space="preserve"> </w:t>
      </w:r>
      <w:r w:rsidR="003D72B6" w:rsidRPr="0008102A">
        <w:t xml:space="preserve"> </w:t>
      </w:r>
      <w:r w:rsidR="003D72B6">
        <w:sym w:font="Wingdings" w:char="F021"/>
      </w:r>
    </w:p>
    <w:p w14:paraId="3EF14E52" w14:textId="43CB2FD6" w:rsidR="003D72B6" w:rsidRDefault="003D72B6" w:rsidP="004B6D26">
      <w:pPr>
        <w:pStyle w:val="GBIQuestion"/>
      </w:pPr>
      <w:r>
        <w:t xml:space="preserve">What is the accounting document’s </w:t>
      </w:r>
      <w:r w:rsidR="00FB1D64">
        <w:t>status</w:t>
      </w:r>
      <w:r>
        <w:t>?</w:t>
      </w:r>
      <w:r w:rsidR="00A92850">
        <w:br/>
      </w:r>
      <w:r w:rsidR="00D80F9A">
        <w:t xml:space="preserve"> </w:t>
      </w:r>
      <w:r w:rsidR="000E2AD1">
        <w:rPr>
          <w:noProof/>
        </w:rPr>
        <w:fldChar w:fldCharType="begin"/>
      </w:r>
      <w:r w:rsidR="000E2AD1">
        <w:rPr>
          <w:noProof/>
        </w:rPr>
        <w:instrText xml:space="preserve"> REF  Q47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4A566D90" w14:textId="64F70B2B" w:rsidR="003D72B6" w:rsidRDefault="003D72B6" w:rsidP="004B6D26">
      <w:pPr>
        <w:pStyle w:val="GBIQuestion"/>
      </w:pPr>
      <w:r>
        <w:t>How many elbow pads are in unrestricted stock?</w:t>
      </w:r>
      <w:r w:rsidR="00A92850">
        <w:br/>
      </w:r>
      <w:r w:rsidR="00D80F9A">
        <w:t xml:space="preserve"> </w:t>
      </w:r>
      <w:r w:rsidR="000E2AD1">
        <w:rPr>
          <w:noProof/>
        </w:rPr>
        <w:fldChar w:fldCharType="begin"/>
      </w:r>
      <w:r w:rsidR="000E2AD1">
        <w:rPr>
          <w:noProof/>
        </w:rPr>
        <w:instrText xml:space="preserve"> REF  Q48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70B61BFB" w14:textId="74745612" w:rsidR="003D72B6" w:rsidRDefault="003D72B6" w:rsidP="004B6D26">
      <w:pPr>
        <w:pStyle w:val="GBIQuestion"/>
      </w:pPr>
      <w:r>
        <w:t>How many road helmets are in unrestricted stock?</w:t>
      </w:r>
      <w:r w:rsidR="00A92850">
        <w:br/>
      </w:r>
      <w:r w:rsidR="00D80F9A">
        <w:t xml:space="preserve"> </w:t>
      </w:r>
      <w:r w:rsidR="000E2AD1">
        <w:rPr>
          <w:noProof/>
        </w:rPr>
        <w:fldChar w:fldCharType="begin"/>
      </w:r>
      <w:r w:rsidR="000E2AD1">
        <w:rPr>
          <w:noProof/>
        </w:rPr>
        <w:instrText xml:space="preserve"> REF  Q49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155C50E4" w14:textId="2E16EE7F" w:rsidR="003D72B6" w:rsidRDefault="003D72B6" w:rsidP="004B6D26">
      <w:pPr>
        <w:pStyle w:val="GBIQuestion"/>
      </w:pPr>
      <w:r>
        <w:t>How many repair kits are in unrestricted stock?</w:t>
      </w:r>
      <w:r w:rsidR="00A92850">
        <w:br/>
      </w:r>
      <w:r w:rsidR="00D80F9A">
        <w:t xml:space="preserve"> </w:t>
      </w:r>
      <w:r w:rsidR="000E2AD1">
        <w:rPr>
          <w:noProof/>
        </w:rPr>
        <w:fldChar w:fldCharType="begin"/>
      </w:r>
      <w:r w:rsidR="000E2AD1">
        <w:rPr>
          <w:noProof/>
        </w:rPr>
        <w:instrText xml:space="preserve"> REF  Q50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1197F31A" w14:textId="40C83EA6" w:rsidR="003D72B6" w:rsidRDefault="003D72B6" w:rsidP="004B6D26">
      <w:pPr>
        <w:pStyle w:val="GBIQuestion"/>
      </w:pPr>
      <w:r>
        <w:t>What is the</w:t>
      </w:r>
      <w:r w:rsidR="00AC7923">
        <w:t xml:space="preserve"> total in the debit column of the DC Bike’s account</w:t>
      </w:r>
      <w:r>
        <w:t>?</w:t>
      </w:r>
      <w:r w:rsidR="00A92850">
        <w:br/>
      </w:r>
      <w:r w:rsidR="00D80F9A">
        <w:t xml:space="preserve"> </w:t>
      </w:r>
      <w:r w:rsidR="000E2AD1">
        <w:rPr>
          <w:noProof/>
        </w:rPr>
        <w:fldChar w:fldCharType="begin"/>
      </w:r>
      <w:r w:rsidR="000E2AD1">
        <w:rPr>
          <w:noProof/>
        </w:rPr>
        <w:instrText xml:space="preserve"> REF  Q51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0D55EFBC" w14:textId="5D184F34" w:rsidR="003D72B6" w:rsidRDefault="003D72B6" w:rsidP="004B6D26">
      <w:pPr>
        <w:pStyle w:val="GBIQuestion"/>
      </w:pPr>
      <w:r>
        <w:t xml:space="preserve">What is the </w:t>
      </w:r>
      <w:r w:rsidR="00AC7923">
        <w:t>total in the credit column of the DC Bike’s account</w:t>
      </w:r>
      <w:r>
        <w:t>?</w:t>
      </w:r>
      <w:r w:rsidR="00A92850">
        <w:br/>
      </w:r>
      <w:r w:rsidR="00D80F9A">
        <w:t xml:space="preserve"> </w:t>
      </w:r>
      <w:r w:rsidR="000E2AD1">
        <w:rPr>
          <w:noProof/>
        </w:rPr>
        <w:fldChar w:fldCharType="begin"/>
      </w:r>
      <w:r w:rsidR="000E2AD1">
        <w:rPr>
          <w:noProof/>
        </w:rPr>
        <w:instrText xml:space="preserve"> REF  Q52  \* MERGEFORMAT </w:instrText>
      </w:r>
      <w:r w:rsidR="000E2AD1">
        <w:rPr>
          <w:noProof/>
        </w:rPr>
        <w:fldChar w:fldCharType="separate"/>
      </w:r>
      <w:r w:rsidR="00D8251D">
        <w:rPr>
          <w:noProof/>
        </w:rPr>
        <w:t xml:space="preserve">     </w:t>
      </w:r>
      <w:r w:rsidR="000E2AD1">
        <w:rPr>
          <w:noProof/>
        </w:rPr>
        <w:fldChar w:fldCharType="end"/>
      </w:r>
      <w:r>
        <w:t xml:space="preserve"> </w:t>
      </w:r>
      <w:r>
        <w:sym w:font="Wingdings" w:char="F021"/>
      </w:r>
    </w:p>
    <w:p w14:paraId="7D59CC74" w14:textId="77777777" w:rsidR="00EB1547" w:rsidRDefault="00EB1547" w:rsidP="004B6D26"/>
    <w:sectPr w:rsidR="00EB1547" w:rsidSect="00EA0261">
      <w:footerReference w:type="default" r:id="rId127"/>
      <w:headerReference w:type="first" r:id="rId1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6EDC0" w14:textId="77777777" w:rsidR="00F133ED" w:rsidRDefault="00F133ED" w:rsidP="002F4695">
      <w:r>
        <w:separator/>
      </w:r>
    </w:p>
    <w:p w14:paraId="4B9BB72A" w14:textId="77777777" w:rsidR="00F133ED" w:rsidRDefault="00F133ED"/>
  </w:endnote>
  <w:endnote w:type="continuationSeparator" w:id="0">
    <w:p w14:paraId="26CF1A83" w14:textId="77777777" w:rsidR="00F133ED" w:rsidRDefault="00F133ED" w:rsidP="002F4695">
      <w:r>
        <w:continuationSeparator/>
      </w:r>
    </w:p>
    <w:p w14:paraId="7238DAB2" w14:textId="77777777" w:rsidR="00F133ED" w:rsidRDefault="00F133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7F8D4" w14:textId="5BC91989" w:rsidR="000E2AD1" w:rsidRPr="00EA0261" w:rsidRDefault="000E2AD1">
    <w:pPr>
      <w:rPr>
        <w:sz w:val="20"/>
        <w:szCs w:val="20"/>
      </w:rPr>
    </w:pPr>
    <w:r>
      <w:rPr>
        <w:sz w:val="20"/>
        <w:szCs w:val="20"/>
      </w:rPr>
      <w:t>Chapter 05</w:t>
    </w:r>
    <w:r w:rsidRPr="00EA0261">
      <w:rPr>
        <w:sz w:val="20"/>
        <w:szCs w:val="20"/>
      </w:rPr>
      <w:t>:</w:t>
    </w:r>
    <w:r w:rsidRPr="00EA0261">
      <w:rPr>
        <w:rFonts w:ascii="Arial" w:hAnsi="Arial"/>
        <w:sz w:val="20"/>
        <w:szCs w:val="20"/>
      </w:rPr>
      <w:t xml:space="preserve"> </w:t>
    </w:r>
    <w:r>
      <w:rPr>
        <w:sz w:val="20"/>
        <w:szCs w:val="20"/>
      </w:rPr>
      <w:t>Fulfillment Process</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D8251D">
      <w:rPr>
        <w:noProof/>
        <w:sz w:val="20"/>
        <w:szCs w:val="20"/>
      </w:rPr>
      <w:t>19</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D8251D">
      <w:rPr>
        <w:noProof/>
        <w:sz w:val="20"/>
        <w:szCs w:val="20"/>
      </w:rPr>
      <w:t>21</w:t>
    </w:r>
    <w:r w:rsidRPr="00EA0261">
      <w:rPr>
        <w:noProof/>
        <w:sz w:val="20"/>
        <w:szCs w:val="20"/>
      </w:rPr>
      <w:fldChar w:fldCharType="end"/>
    </w:r>
    <w:r w:rsidRPr="00EA0261">
      <w:rPr>
        <w:sz w:val="20"/>
        <w:szCs w:val="20"/>
      </w:rPr>
      <w:ptab w:relativeTo="margin" w:alignment="right" w:leader="none"/>
    </w:r>
    <w:r w:rsidRPr="00EA0261">
      <w:rPr>
        <w:rFonts w:cs="Times New Roman"/>
        <w:sz w:val="20"/>
        <w:szCs w:val="20"/>
      </w:rPr>
      <w:t>© 20</w:t>
    </w:r>
    <w:r w:rsidR="002470D2">
      <w:rPr>
        <w:rFonts w:cs="Times New Roman"/>
        <w:sz w:val="20"/>
        <w:szCs w:val="20"/>
      </w:rPr>
      <w:t>20</w:t>
    </w:r>
    <w:r w:rsidRPr="00EA0261">
      <w:rPr>
        <w:rFonts w:cs="Times New Roman"/>
        <w:sz w:val="20"/>
        <w:szCs w:val="20"/>
      </w:rPr>
      <w:t xml:space="preserve"> </w:t>
    </w:r>
    <w:proofErr w:type="spellStart"/>
    <w:r w:rsidRPr="00EA0261">
      <w:rPr>
        <w:sz w:val="20"/>
        <w:szCs w:val="20"/>
      </w:rPr>
      <w:t>Epistemy</w:t>
    </w:r>
    <w:proofErr w:type="spellEnd"/>
    <w:r w:rsidRPr="00EA0261">
      <w:rPr>
        <w:sz w:val="20"/>
        <w:szCs w:val="20"/>
      </w:rPr>
      <w:t xml:space="preserve"> Press, LLC.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A4220" w14:textId="77777777" w:rsidR="00F133ED" w:rsidRDefault="00F133ED" w:rsidP="002F4695">
      <w:r>
        <w:separator/>
      </w:r>
    </w:p>
    <w:p w14:paraId="3557A53C" w14:textId="77777777" w:rsidR="00F133ED" w:rsidRDefault="00F133ED"/>
  </w:footnote>
  <w:footnote w:type="continuationSeparator" w:id="0">
    <w:p w14:paraId="605275E3" w14:textId="77777777" w:rsidR="00F133ED" w:rsidRDefault="00F133ED" w:rsidP="002F4695">
      <w:r>
        <w:continuationSeparator/>
      </w:r>
    </w:p>
    <w:p w14:paraId="568170B0" w14:textId="77777777" w:rsidR="00F133ED" w:rsidRDefault="00F133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D98F8" w14:textId="08A3631F" w:rsidR="000E2AD1" w:rsidRPr="00603B98" w:rsidRDefault="000E2AD1" w:rsidP="00AE44C3">
    <w:pPr>
      <w:pStyle w:val="GBIInstructorWarn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pPr>
        <w:ind w:left="720" w:hanging="720"/>
      </w:pPr>
      <w:rPr>
        <w:rFonts w:ascii="Times New Roman" w:hAnsi="Times New Roman" w:cs="Times New Roman"/>
        <w:b/>
        <w:bCs w:val="0"/>
        <w:i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nsid w:val="12C53462"/>
    <w:multiLevelType w:val="hybridMultilevel"/>
    <w:tmpl w:val="D52C6F32"/>
    <w:lvl w:ilvl="0" w:tplc="43BE4D32">
      <w:start w:val="1"/>
      <w:numFmt w:val="decimal"/>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2FE357A0"/>
    <w:multiLevelType w:val="hybridMultilevel"/>
    <w:tmpl w:val="727A4D0E"/>
    <w:lvl w:ilvl="0" w:tplc="46C8C198">
      <w:start w:val="1"/>
      <w:numFmt w:val="decimal"/>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32D002AF"/>
    <w:multiLevelType w:val="hybridMultilevel"/>
    <w:tmpl w:val="2D2A0F5E"/>
    <w:lvl w:ilvl="0" w:tplc="ED2666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6E2806"/>
    <w:multiLevelType w:val="hybridMultilevel"/>
    <w:tmpl w:val="4F82C86E"/>
    <w:lvl w:ilvl="0" w:tplc="3872FDCE">
      <w:start w:val="1"/>
      <w:numFmt w:val="decimal"/>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8F77115"/>
    <w:multiLevelType w:val="multilevel"/>
    <w:tmpl w:val="02DE4AF8"/>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720"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4">
    <w:nsid w:val="62DA088A"/>
    <w:multiLevelType w:val="multilevel"/>
    <w:tmpl w:val="CBDA10D8"/>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120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1"/>
  </w:num>
  <w:num w:numId="2">
    <w:abstractNumId w:val="8"/>
  </w:num>
  <w:num w:numId="3">
    <w:abstractNumId w:val="7"/>
  </w:num>
  <w:num w:numId="4">
    <w:abstractNumId w:val="16"/>
  </w:num>
  <w:num w:numId="5">
    <w:abstractNumId w:val="18"/>
  </w:num>
  <w:num w:numId="6">
    <w:abstractNumId w:val="4"/>
  </w:num>
  <w:num w:numId="7">
    <w:abstractNumId w:val="10"/>
  </w:num>
  <w:num w:numId="8">
    <w:abstractNumId w:val="17"/>
  </w:num>
  <w:num w:numId="9">
    <w:abstractNumId w:val="15"/>
  </w:num>
  <w:num w:numId="10">
    <w:abstractNumId w:val="2"/>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6"/>
    <w:lvlOverride w:ilvl="0">
      <w:startOverride w:val="1"/>
    </w:lvlOverride>
  </w:num>
  <w:num w:numId="16">
    <w:abstractNumId w:val="13"/>
  </w:num>
  <w:num w:numId="17">
    <w:abstractNumId w:val="3"/>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lvlOverride w:ilvl="0">
      <w:startOverride w:val="1"/>
    </w:lvlOverride>
  </w:num>
  <w:num w:numId="31">
    <w:abstractNumId w:val="5"/>
  </w:num>
  <w:num w:numId="32">
    <w:abstractNumId w:val="0"/>
  </w:num>
  <w:num w:numId="33">
    <w:abstractNumId w:val="12"/>
  </w:num>
  <w:num w:numId="34">
    <w:abstractNumId w:val="9"/>
  </w:num>
  <w:num w:numId="35">
    <w:abstractNumId w:val="16"/>
    <w:lvlOverride w:ilvl="0">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131078" w:nlCheck="1" w:checkStyle="1"/>
  <w:proofState w:spelling="clean" w:grammar="clean"/>
  <w:attachedTemplate r:id="rId1"/>
  <w:linkStyles/>
  <w:documentProtection w:edit="forms" w:formatting="1" w:enforcement="1" w:cryptProviderType="rsaFull" w:cryptAlgorithmClass="hash" w:cryptAlgorithmType="typeAny" w:cryptAlgorithmSid="4" w:cryptSpinCount="100000" w:hash="d+WKlHPxvkjJ4RABHY/vDNx13f4=" w:salt="I10z9KJl2JTnVDRa+d3Y8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83"/>
    <w:rsid w:val="00000F7B"/>
    <w:rsid w:val="00001D4D"/>
    <w:rsid w:val="0000254B"/>
    <w:rsid w:val="00002A53"/>
    <w:rsid w:val="000030E8"/>
    <w:rsid w:val="00003CB9"/>
    <w:rsid w:val="00003E9E"/>
    <w:rsid w:val="00004696"/>
    <w:rsid w:val="00005C6B"/>
    <w:rsid w:val="0000627E"/>
    <w:rsid w:val="00006444"/>
    <w:rsid w:val="000064B5"/>
    <w:rsid w:val="000068FC"/>
    <w:rsid w:val="00006A7B"/>
    <w:rsid w:val="00006EDE"/>
    <w:rsid w:val="00006FF8"/>
    <w:rsid w:val="00007859"/>
    <w:rsid w:val="00007F7C"/>
    <w:rsid w:val="00011B0F"/>
    <w:rsid w:val="00012D5B"/>
    <w:rsid w:val="00012F2A"/>
    <w:rsid w:val="00013D55"/>
    <w:rsid w:val="00014255"/>
    <w:rsid w:val="00014A73"/>
    <w:rsid w:val="0001571A"/>
    <w:rsid w:val="00015739"/>
    <w:rsid w:val="000157CB"/>
    <w:rsid w:val="00015B71"/>
    <w:rsid w:val="00016C1E"/>
    <w:rsid w:val="000203E7"/>
    <w:rsid w:val="00020AE7"/>
    <w:rsid w:val="00020B2D"/>
    <w:rsid w:val="00020CC6"/>
    <w:rsid w:val="0002191A"/>
    <w:rsid w:val="00022AA7"/>
    <w:rsid w:val="00024026"/>
    <w:rsid w:val="000243F6"/>
    <w:rsid w:val="000244B5"/>
    <w:rsid w:val="00025124"/>
    <w:rsid w:val="0002538F"/>
    <w:rsid w:val="00025634"/>
    <w:rsid w:val="000260D9"/>
    <w:rsid w:val="000264CE"/>
    <w:rsid w:val="00026716"/>
    <w:rsid w:val="00026D4A"/>
    <w:rsid w:val="000272A1"/>
    <w:rsid w:val="000274F3"/>
    <w:rsid w:val="00031D95"/>
    <w:rsid w:val="00032254"/>
    <w:rsid w:val="00032944"/>
    <w:rsid w:val="000330E0"/>
    <w:rsid w:val="00033C0E"/>
    <w:rsid w:val="000343AE"/>
    <w:rsid w:val="00034625"/>
    <w:rsid w:val="00035856"/>
    <w:rsid w:val="00036163"/>
    <w:rsid w:val="00036AB7"/>
    <w:rsid w:val="00036C5D"/>
    <w:rsid w:val="00040433"/>
    <w:rsid w:val="0004077B"/>
    <w:rsid w:val="00040A35"/>
    <w:rsid w:val="00040AD3"/>
    <w:rsid w:val="00040C6B"/>
    <w:rsid w:val="00040F14"/>
    <w:rsid w:val="0004126A"/>
    <w:rsid w:val="000412B8"/>
    <w:rsid w:val="0004147C"/>
    <w:rsid w:val="00041A8B"/>
    <w:rsid w:val="0004362E"/>
    <w:rsid w:val="00043D44"/>
    <w:rsid w:val="000442F6"/>
    <w:rsid w:val="000443C3"/>
    <w:rsid w:val="0004543A"/>
    <w:rsid w:val="00045813"/>
    <w:rsid w:val="0004581D"/>
    <w:rsid w:val="00046AB0"/>
    <w:rsid w:val="00047C96"/>
    <w:rsid w:val="00047E36"/>
    <w:rsid w:val="00047E89"/>
    <w:rsid w:val="00047FA8"/>
    <w:rsid w:val="00050090"/>
    <w:rsid w:val="00050D87"/>
    <w:rsid w:val="0005155D"/>
    <w:rsid w:val="00052450"/>
    <w:rsid w:val="0005263D"/>
    <w:rsid w:val="00052A5C"/>
    <w:rsid w:val="00053A7C"/>
    <w:rsid w:val="00053BCB"/>
    <w:rsid w:val="00053F0F"/>
    <w:rsid w:val="000547F6"/>
    <w:rsid w:val="00055056"/>
    <w:rsid w:val="00055986"/>
    <w:rsid w:val="000561E1"/>
    <w:rsid w:val="0005631D"/>
    <w:rsid w:val="00056346"/>
    <w:rsid w:val="0005774C"/>
    <w:rsid w:val="000578EE"/>
    <w:rsid w:val="000606B1"/>
    <w:rsid w:val="0006081E"/>
    <w:rsid w:val="000609CD"/>
    <w:rsid w:val="00061074"/>
    <w:rsid w:val="00061EE5"/>
    <w:rsid w:val="00061F41"/>
    <w:rsid w:val="00062954"/>
    <w:rsid w:val="000641F2"/>
    <w:rsid w:val="00064523"/>
    <w:rsid w:val="00066724"/>
    <w:rsid w:val="00066B29"/>
    <w:rsid w:val="00066EAB"/>
    <w:rsid w:val="00070E76"/>
    <w:rsid w:val="000717C2"/>
    <w:rsid w:val="000728E8"/>
    <w:rsid w:val="0007374D"/>
    <w:rsid w:val="0007404A"/>
    <w:rsid w:val="000746C4"/>
    <w:rsid w:val="00074D0D"/>
    <w:rsid w:val="000777A5"/>
    <w:rsid w:val="00077EDD"/>
    <w:rsid w:val="0008014A"/>
    <w:rsid w:val="00080B86"/>
    <w:rsid w:val="0008102A"/>
    <w:rsid w:val="00081230"/>
    <w:rsid w:val="00081886"/>
    <w:rsid w:val="00081F21"/>
    <w:rsid w:val="00081FD4"/>
    <w:rsid w:val="00082149"/>
    <w:rsid w:val="000824F4"/>
    <w:rsid w:val="000829C6"/>
    <w:rsid w:val="00082AC3"/>
    <w:rsid w:val="0008389E"/>
    <w:rsid w:val="0008571F"/>
    <w:rsid w:val="000857D2"/>
    <w:rsid w:val="00086B43"/>
    <w:rsid w:val="00087936"/>
    <w:rsid w:val="00087988"/>
    <w:rsid w:val="00090083"/>
    <w:rsid w:val="00090493"/>
    <w:rsid w:val="00091EDE"/>
    <w:rsid w:val="00092034"/>
    <w:rsid w:val="00092681"/>
    <w:rsid w:val="00092DCD"/>
    <w:rsid w:val="0009301E"/>
    <w:rsid w:val="000940D5"/>
    <w:rsid w:val="00094945"/>
    <w:rsid w:val="00094B01"/>
    <w:rsid w:val="00094DB2"/>
    <w:rsid w:val="00094DC0"/>
    <w:rsid w:val="000952C6"/>
    <w:rsid w:val="00096976"/>
    <w:rsid w:val="00096C48"/>
    <w:rsid w:val="0009756A"/>
    <w:rsid w:val="00097797"/>
    <w:rsid w:val="000978A7"/>
    <w:rsid w:val="000A050B"/>
    <w:rsid w:val="000A0E71"/>
    <w:rsid w:val="000A1ACE"/>
    <w:rsid w:val="000A245F"/>
    <w:rsid w:val="000A2C33"/>
    <w:rsid w:val="000A2F0F"/>
    <w:rsid w:val="000A399C"/>
    <w:rsid w:val="000A3AE2"/>
    <w:rsid w:val="000A3BEC"/>
    <w:rsid w:val="000A5774"/>
    <w:rsid w:val="000A64AE"/>
    <w:rsid w:val="000A6580"/>
    <w:rsid w:val="000A743C"/>
    <w:rsid w:val="000A747B"/>
    <w:rsid w:val="000A7601"/>
    <w:rsid w:val="000A773A"/>
    <w:rsid w:val="000A7CF8"/>
    <w:rsid w:val="000B0C95"/>
    <w:rsid w:val="000B19EA"/>
    <w:rsid w:val="000B1D1A"/>
    <w:rsid w:val="000B24BF"/>
    <w:rsid w:val="000B2863"/>
    <w:rsid w:val="000B2F30"/>
    <w:rsid w:val="000B36E7"/>
    <w:rsid w:val="000B3DC9"/>
    <w:rsid w:val="000B42D6"/>
    <w:rsid w:val="000B4719"/>
    <w:rsid w:val="000B5D7D"/>
    <w:rsid w:val="000B5F05"/>
    <w:rsid w:val="000B646D"/>
    <w:rsid w:val="000B795D"/>
    <w:rsid w:val="000C1779"/>
    <w:rsid w:val="000C203F"/>
    <w:rsid w:val="000C24E3"/>
    <w:rsid w:val="000C2B50"/>
    <w:rsid w:val="000C34C9"/>
    <w:rsid w:val="000C44BD"/>
    <w:rsid w:val="000C4DE7"/>
    <w:rsid w:val="000C4F65"/>
    <w:rsid w:val="000C566E"/>
    <w:rsid w:val="000C6F05"/>
    <w:rsid w:val="000C7C2A"/>
    <w:rsid w:val="000C7F6F"/>
    <w:rsid w:val="000D0076"/>
    <w:rsid w:val="000D035F"/>
    <w:rsid w:val="000D05EC"/>
    <w:rsid w:val="000D072C"/>
    <w:rsid w:val="000D141B"/>
    <w:rsid w:val="000D1AFE"/>
    <w:rsid w:val="000D20CD"/>
    <w:rsid w:val="000D46DC"/>
    <w:rsid w:val="000D5889"/>
    <w:rsid w:val="000D644B"/>
    <w:rsid w:val="000D7353"/>
    <w:rsid w:val="000D73AE"/>
    <w:rsid w:val="000D7C27"/>
    <w:rsid w:val="000E08C3"/>
    <w:rsid w:val="000E0C27"/>
    <w:rsid w:val="000E142A"/>
    <w:rsid w:val="000E1F1F"/>
    <w:rsid w:val="000E2AD1"/>
    <w:rsid w:val="000E2C84"/>
    <w:rsid w:val="000E3052"/>
    <w:rsid w:val="000E30F7"/>
    <w:rsid w:val="000E3B1F"/>
    <w:rsid w:val="000E423E"/>
    <w:rsid w:val="000E4A37"/>
    <w:rsid w:val="000E56F0"/>
    <w:rsid w:val="000E5AF6"/>
    <w:rsid w:val="000E5C86"/>
    <w:rsid w:val="000E5D1C"/>
    <w:rsid w:val="000E5F60"/>
    <w:rsid w:val="000E6185"/>
    <w:rsid w:val="000E7265"/>
    <w:rsid w:val="000E76CF"/>
    <w:rsid w:val="000F1297"/>
    <w:rsid w:val="000F134C"/>
    <w:rsid w:val="000F2731"/>
    <w:rsid w:val="000F27D6"/>
    <w:rsid w:val="000F2936"/>
    <w:rsid w:val="000F2D6F"/>
    <w:rsid w:val="000F301A"/>
    <w:rsid w:val="000F3418"/>
    <w:rsid w:val="000F3BBD"/>
    <w:rsid w:val="000F43F8"/>
    <w:rsid w:val="000F588D"/>
    <w:rsid w:val="000F596C"/>
    <w:rsid w:val="000F5E19"/>
    <w:rsid w:val="000F605C"/>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493"/>
    <w:rsid w:val="00104C6F"/>
    <w:rsid w:val="00104DBE"/>
    <w:rsid w:val="0010508C"/>
    <w:rsid w:val="00105709"/>
    <w:rsid w:val="00105716"/>
    <w:rsid w:val="00105E01"/>
    <w:rsid w:val="001063EE"/>
    <w:rsid w:val="001068C8"/>
    <w:rsid w:val="00107113"/>
    <w:rsid w:val="0010748A"/>
    <w:rsid w:val="001107F6"/>
    <w:rsid w:val="00110A2C"/>
    <w:rsid w:val="0011193A"/>
    <w:rsid w:val="00112169"/>
    <w:rsid w:val="00114370"/>
    <w:rsid w:val="00114FC4"/>
    <w:rsid w:val="0011515C"/>
    <w:rsid w:val="00115791"/>
    <w:rsid w:val="00115F41"/>
    <w:rsid w:val="0011630C"/>
    <w:rsid w:val="00116D87"/>
    <w:rsid w:val="0011701B"/>
    <w:rsid w:val="001171BB"/>
    <w:rsid w:val="001179AF"/>
    <w:rsid w:val="00120641"/>
    <w:rsid w:val="001207FA"/>
    <w:rsid w:val="00120BC9"/>
    <w:rsid w:val="00121938"/>
    <w:rsid w:val="00121F02"/>
    <w:rsid w:val="00122E23"/>
    <w:rsid w:val="0012375A"/>
    <w:rsid w:val="0012393F"/>
    <w:rsid w:val="001249CA"/>
    <w:rsid w:val="00124C35"/>
    <w:rsid w:val="001254BD"/>
    <w:rsid w:val="001275B4"/>
    <w:rsid w:val="00130D83"/>
    <w:rsid w:val="00130E0C"/>
    <w:rsid w:val="00130F64"/>
    <w:rsid w:val="0013157D"/>
    <w:rsid w:val="00131C45"/>
    <w:rsid w:val="00133398"/>
    <w:rsid w:val="001335AD"/>
    <w:rsid w:val="00133A0D"/>
    <w:rsid w:val="00134B03"/>
    <w:rsid w:val="001351C7"/>
    <w:rsid w:val="0013668B"/>
    <w:rsid w:val="001367F6"/>
    <w:rsid w:val="00136BBA"/>
    <w:rsid w:val="00136C00"/>
    <w:rsid w:val="00137491"/>
    <w:rsid w:val="0013763B"/>
    <w:rsid w:val="00140936"/>
    <w:rsid w:val="00140B2C"/>
    <w:rsid w:val="00140EDD"/>
    <w:rsid w:val="00141C53"/>
    <w:rsid w:val="00142432"/>
    <w:rsid w:val="00142D74"/>
    <w:rsid w:val="001436D1"/>
    <w:rsid w:val="00145289"/>
    <w:rsid w:val="0014619D"/>
    <w:rsid w:val="001462F0"/>
    <w:rsid w:val="001472D7"/>
    <w:rsid w:val="00147975"/>
    <w:rsid w:val="00147E28"/>
    <w:rsid w:val="0015092E"/>
    <w:rsid w:val="00151695"/>
    <w:rsid w:val="00152BFA"/>
    <w:rsid w:val="00152C0C"/>
    <w:rsid w:val="00152EA0"/>
    <w:rsid w:val="00153546"/>
    <w:rsid w:val="001539D9"/>
    <w:rsid w:val="0015575B"/>
    <w:rsid w:val="00155882"/>
    <w:rsid w:val="001576E7"/>
    <w:rsid w:val="00161C28"/>
    <w:rsid w:val="00161E97"/>
    <w:rsid w:val="00162FDB"/>
    <w:rsid w:val="0016300A"/>
    <w:rsid w:val="00163943"/>
    <w:rsid w:val="00163988"/>
    <w:rsid w:val="00163B67"/>
    <w:rsid w:val="001647D2"/>
    <w:rsid w:val="00165093"/>
    <w:rsid w:val="001653F0"/>
    <w:rsid w:val="00165C9F"/>
    <w:rsid w:val="00165CF5"/>
    <w:rsid w:val="001660ED"/>
    <w:rsid w:val="00166217"/>
    <w:rsid w:val="001665A9"/>
    <w:rsid w:val="001665D7"/>
    <w:rsid w:val="00166F58"/>
    <w:rsid w:val="001675B2"/>
    <w:rsid w:val="00167B43"/>
    <w:rsid w:val="00167FDB"/>
    <w:rsid w:val="00170854"/>
    <w:rsid w:val="001731B0"/>
    <w:rsid w:val="00173A2E"/>
    <w:rsid w:val="00173C95"/>
    <w:rsid w:val="00174476"/>
    <w:rsid w:val="00174FFD"/>
    <w:rsid w:val="0017513B"/>
    <w:rsid w:val="00177D5C"/>
    <w:rsid w:val="0018003A"/>
    <w:rsid w:val="00180651"/>
    <w:rsid w:val="00181170"/>
    <w:rsid w:val="001812AF"/>
    <w:rsid w:val="0018198B"/>
    <w:rsid w:val="0018250A"/>
    <w:rsid w:val="00182709"/>
    <w:rsid w:val="0018273D"/>
    <w:rsid w:val="00182E48"/>
    <w:rsid w:val="001834F4"/>
    <w:rsid w:val="0018402B"/>
    <w:rsid w:val="00184203"/>
    <w:rsid w:val="00184A7D"/>
    <w:rsid w:val="00185544"/>
    <w:rsid w:val="001869F9"/>
    <w:rsid w:val="00186A56"/>
    <w:rsid w:val="00190F21"/>
    <w:rsid w:val="0019216A"/>
    <w:rsid w:val="00192CB5"/>
    <w:rsid w:val="001930A4"/>
    <w:rsid w:val="00194440"/>
    <w:rsid w:val="00194751"/>
    <w:rsid w:val="0019480F"/>
    <w:rsid w:val="00195250"/>
    <w:rsid w:val="00195A49"/>
    <w:rsid w:val="00195A85"/>
    <w:rsid w:val="001970E0"/>
    <w:rsid w:val="00197FA8"/>
    <w:rsid w:val="00197FD2"/>
    <w:rsid w:val="001A02B0"/>
    <w:rsid w:val="001A0A70"/>
    <w:rsid w:val="001A272F"/>
    <w:rsid w:val="001A2DC4"/>
    <w:rsid w:val="001A3DD3"/>
    <w:rsid w:val="001A458D"/>
    <w:rsid w:val="001A50A8"/>
    <w:rsid w:val="001A541D"/>
    <w:rsid w:val="001A5AFB"/>
    <w:rsid w:val="001A5B2B"/>
    <w:rsid w:val="001A6A3D"/>
    <w:rsid w:val="001A6BC3"/>
    <w:rsid w:val="001A7007"/>
    <w:rsid w:val="001A7761"/>
    <w:rsid w:val="001A7E82"/>
    <w:rsid w:val="001B094E"/>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5C0"/>
    <w:rsid w:val="001C105D"/>
    <w:rsid w:val="001C11A4"/>
    <w:rsid w:val="001C12E4"/>
    <w:rsid w:val="001C1B26"/>
    <w:rsid w:val="001C2E82"/>
    <w:rsid w:val="001C303F"/>
    <w:rsid w:val="001C3AB3"/>
    <w:rsid w:val="001C3AF4"/>
    <w:rsid w:val="001C41A8"/>
    <w:rsid w:val="001C46B2"/>
    <w:rsid w:val="001C477F"/>
    <w:rsid w:val="001C5492"/>
    <w:rsid w:val="001C5B69"/>
    <w:rsid w:val="001C6059"/>
    <w:rsid w:val="001C65F1"/>
    <w:rsid w:val="001C6D21"/>
    <w:rsid w:val="001C72BB"/>
    <w:rsid w:val="001C7A3B"/>
    <w:rsid w:val="001D0283"/>
    <w:rsid w:val="001D09BC"/>
    <w:rsid w:val="001D0C95"/>
    <w:rsid w:val="001D0E6E"/>
    <w:rsid w:val="001D1C81"/>
    <w:rsid w:val="001D2261"/>
    <w:rsid w:val="001D2BBD"/>
    <w:rsid w:val="001D37B0"/>
    <w:rsid w:val="001D6948"/>
    <w:rsid w:val="001D6F8C"/>
    <w:rsid w:val="001D7B7A"/>
    <w:rsid w:val="001E0204"/>
    <w:rsid w:val="001E069C"/>
    <w:rsid w:val="001E0BD5"/>
    <w:rsid w:val="001E1289"/>
    <w:rsid w:val="001E15ED"/>
    <w:rsid w:val="001E1C0B"/>
    <w:rsid w:val="001E1F96"/>
    <w:rsid w:val="001E21C5"/>
    <w:rsid w:val="001E2A33"/>
    <w:rsid w:val="001E3E35"/>
    <w:rsid w:val="001E4364"/>
    <w:rsid w:val="001E4B5D"/>
    <w:rsid w:val="001E4DE1"/>
    <w:rsid w:val="001E5B1A"/>
    <w:rsid w:val="001E66FD"/>
    <w:rsid w:val="001E6E8E"/>
    <w:rsid w:val="001E6F6D"/>
    <w:rsid w:val="001E6FB4"/>
    <w:rsid w:val="001E70A3"/>
    <w:rsid w:val="001E71EF"/>
    <w:rsid w:val="001E73D1"/>
    <w:rsid w:val="001E75CC"/>
    <w:rsid w:val="001E7A77"/>
    <w:rsid w:val="001F0871"/>
    <w:rsid w:val="001F1176"/>
    <w:rsid w:val="001F2039"/>
    <w:rsid w:val="001F244E"/>
    <w:rsid w:val="001F24CA"/>
    <w:rsid w:val="001F3523"/>
    <w:rsid w:val="001F3A0C"/>
    <w:rsid w:val="001F3EE2"/>
    <w:rsid w:val="001F5345"/>
    <w:rsid w:val="001F6286"/>
    <w:rsid w:val="001F6BAA"/>
    <w:rsid w:val="001F76CA"/>
    <w:rsid w:val="001F770B"/>
    <w:rsid w:val="001F7EF5"/>
    <w:rsid w:val="002003DE"/>
    <w:rsid w:val="00200D1B"/>
    <w:rsid w:val="00201018"/>
    <w:rsid w:val="0020173B"/>
    <w:rsid w:val="00201CB2"/>
    <w:rsid w:val="00202067"/>
    <w:rsid w:val="0020279D"/>
    <w:rsid w:val="00202955"/>
    <w:rsid w:val="002038B9"/>
    <w:rsid w:val="00203A7A"/>
    <w:rsid w:val="00204AA9"/>
    <w:rsid w:val="00205913"/>
    <w:rsid w:val="00206221"/>
    <w:rsid w:val="002067E5"/>
    <w:rsid w:val="00207061"/>
    <w:rsid w:val="00207287"/>
    <w:rsid w:val="002072D2"/>
    <w:rsid w:val="0020784D"/>
    <w:rsid w:val="00207B59"/>
    <w:rsid w:val="0021033C"/>
    <w:rsid w:val="00210430"/>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E66"/>
    <w:rsid w:val="00224F96"/>
    <w:rsid w:val="00225732"/>
    <w:rsid w:val="00226A78"/>
    <w:rsid w:val="00227A62"/>
    <w:rsid w:val="0023078F"/>
    <w:rsid w:val="00232EA2"/>
    <w:rsid w:val="002334FE"/>
    <w:rsid w:val="0023506C"/>
    <w:rsid w:val="002354B2"/>
    <w:rsid w:val="00236119"/>
    <w:rsid w:val="002365E7"/>
    <w:rsid w:val="00237176"/>
    <w:rsid w:val="0024025D"/>
    <w:rsid w:val="00240D46"/>
    <w:rsid w:val="00240FD5"/>
    <w:rsid w:val="00242A19"/>
    <w:rsid w:val="00242C6F"/>
    <w:rsid w:val="00242C7B"/>
    <w:rsid w:val="00243435"/>
    <w:rsid w:val="00243A02"/>
    <w:rsid w:val="00243CCA"/>
    <w:rsid w:val="00244114"/>
    <w:rsid w:val="002452CC"/>
    <w:rsid w:val="002462C4"/>
    <w:rsid w:val="0024661F"/>
    <w:rsid w:val="00246D14"/>
    <w:rsid w:val="002470D2"/>
    <w:rsid w:val="00250341"/>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60BE"/>
    <w:rsid w:val="00256455"/>
    <w:rsid w:val="00257F93"/>
    <w:rsid w:val="00260340"/>
    <w:rsid w:val="0026156D"/>
    <w:rsid w:val="00262173"/>
    <w:rsid w:val="002640AA"/>
    <w:rsid w:val="00267ED8"/>
    <w:rsid w:val="002708F2"/>
    <w:rsid w:val="00271697"/>
    <w:rsid w:val="002727EA"/>
    <w:rsid w:val="00273D53"/>
    <w:rsid w:val="00273D7D"/>
    <w:rsid w:val="00274003"/>
    <w:rsid w:val="00274030"/>
    <w:rsid w:val="002744E2"/>
    <w:rsid w:val="0027488F"/>
    <w:rsid w:val="00274DCF"/>
    <w:rsid w:val="00275CED"/>
    <w:rsid w:val="0027781F"/>
    <w:rsid w:val="00281C25"/>
    <w:rsid w:val="00282489"/>
    <w:rsid w:val="0028256E"/>
    <w:rsid w:val="00282648"/>
    <w:rsid w:val="002827AF"/>
    <w:rsid w:val="00282DB6"/>
    <w:rsid w:val="002831D2"/>
    <w:rsid w:val="00283BE6"/>
    <w:rsid w:val="002846BA"/>
    <w:rsid w:val="002849D7"/>
    <w:rsid w:val="00285FC6"/>
    <w:rsid w:val="0028796A"/>
    <w:rsid w:val="00290562"/>
    <w:rsid w:val="00291512"/>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502E"/>
    <w:rsid w:val="002951CF"/>
    <w:rsid w:val="00295C97"/>
    <w:rsid w:val="00295DA2"/>
    <w:rsid w:val="00296588"/>
    <w:rsid w:val="00297044"/>
    <w:rsid w:val="002A0440"/>
    <w:rsid w:val="002A0895"/>
    <w:rsid w:val="002A08A2"/>
    <w:rsid w:val="002A0F2F"/>
    <w:rsid w:val="002A186E"/>
    <w:rsid w:val="002A22AA"/>
    <w:rsid w:val="002A2919"/>
    <w:rsid w:val="002A430F"/>
    <w:rsid w:val="002A474A"/>
    <w:rsid w:val="002A4859"/>
    <w:rsid w:val="002A5110"/>
    <w:rsid w:val="002A5ABD"/>
    <w:rsid w:val="002A5F9D"/>
    <w:rsid w:val="002A60BE"/>
    <w:rsid w:val="002A630F"/>
    <w:rsid w:val="002A6BF4"/>
    <w:rsid w:val="002A7537"/>
    <w:rsid w:val="002A7B36"/>
    <w:rsid w:val="002A7D6E"/>
    <w:rsid w:val="002B1282"/>
    <w:rsid w:val="002B2B64"/>
    <w:rsid w:val="002B3483"/>
    <w:rsid w:val="002B3DB5"/>
    <w:rsid w:val="002B4A63"/>
    <w:rsid w:val="002B4FCE"/>
    <w:rsid w:val="002B5161"/>
    <w:rsid w:val="002B53F8"/>
    <w:rsid w:val="002B546B"/>
    <w:rsid w:val="002B6CCA"/>
    <w:rsid w:val="002B6D4B"/>
    <w:rsid w:val="002B72A9"/>
    <w:rsid w:val="002C0C74"/>
    <w:rsid w:val="002C0C97"/>
    <w:rsid w:val="002C16FE"/>
    <w:rsid w:val="002C23D3"/>
    <w:rsid w:val="002C25E6"/>
    <w:rsid w:val="002C31CE"/>
    <w:rsid w:val="002C39C0"/>
    <w:rsid w:val="002C4306"/>
    <w:rsid w:val="002C631E"/>
    <w:rsid w:val="002C7D84"/>
    <w:rsid w:val="002D10AA"/>
    <w:rsid w:val="002D1DF1"/>
    <w:rsid w:val="002D226D"/>
    <w:rsid w:val="002D2407"/>
    <w:rsid w:val="002D3E4D"/>
    <w:rsid w:val="002D4233"/>
    <w:rsid w:val="002D44BC"/>
    <w:rsid w:val="002D4A06"/>
    <w:rsid w:val="002D5CD2"/>
    <w:rsid w:val="002E0065"/>
    <w:rsid w:val="002E07AA"/>
    <w:rsid w:val="002E08A8"/>
    <w:rsid w:val="002E0CD4"/>
    <w:rsid w:val="002E13F6"/>
    <w:rsid w:val="002E142A"/>
    <w:rsid w:val="002E1D8D"/>
    <w:rsid w:val="002E260C"/>
    <w:rsid w:val="002E41F5"/>
    <w:rsid w:val="002E4337"/>
    <w:rsid w:val="002E5283"/>
    <w:rsid w:val="002E5479"/>
    <w:rsid w:val="002E5B3A"/>
    <w:rsid w:val="002E5DC7"/>
    <w:rsid w:val="002E74CF"/>
    <w:rsid w:val="002F0852"/>
    <w:rsid w:val="002F1517"/>
    <w:rsid w:val="002F2F0A"/>
    <w:rsid w:val="002F375B"/>
    <w:rsid w:val="002F4158"/>
    <w:rsid w:val="002F431F"/>
    <w:rsid w:val="002F4695"/>
    <w:rsid w:val="002F5E39"/>
    <w:rsid w:val="002F5EDC"/>
    <w:rsid w:val="002F60C8"/>
    <w:rsid w:val="002F652A"/>
    <w:rsid w:val="002F6AD1"/>
    <w:rsid w:val="002F7B17"/>
    <w:rsid w:val="002F7C51"/>
    <w:rsid w:val="002F7E76"/>
    <w:rsid w:val="0030109E"/>
    <w:rsid w:val="0030116C"/>
    <w:rsid w:val="00301380"/>
    <w:rsid w:val="0030226D"/>
    <w:rsid w:val="00303E94"/>
    <w:rsid w:val="0030448F"/>
    <w:rsid w:val="003046D6"/>
    <w:rsid w:val="00304CC8"/>
    <w:rsid w:val="003052A4"/>
    <w:rsid w:val="003053BA"/>
    <w:rsid w:val="00306428"/>
    <w:rsid w:val="0030670B"/>
    <w:rsid w:val="0030696B"/>
    <w:rsid w:val="00306F41"/>
    <w:rsid w:val="00307356"/>
    <w:rsid w:val="003079F5"/>
    <w:rsid w:val="003119D9"/>
    <w:rsid w:val="003119DB"/>
    <w:rsid w:val="00311B0A"/>
    <w:rsid w:val="00312938"/>
    <w:rsid w:val="00312CC9"/>
    <w:rsid w:val="0031414F"/>
    <w:rsid w:val="0031535A"/>
    <w:rsid w:val="00315442"/>
    <w:rsid w:val="0031609F"/>
    <w:rsid w:val="0031639D"/>
    <w:rsid w:val="00316901"/>
    <w:rsid w:val="00317106"/>
    <w:rsid w:val="003174DA"/>
    <w:rsid w:val="00317DE3"/>
    <w:rsid w:val="003200FD"/>
    <w:rsid w:val="003203F7"/>
    <w:rsid w:val="00320D93"/>
    <w:rsid w:val="00321036"/>
    <w:rsid w:val="003218FD"/>
    <w:rsid w:val="00321D66"/>
    <w:rsid w:val="00323134"/>
    <w:rsid w:val="003238B6"/>
    <w:rsid w:val="003247A6"/>
    <w:rsid w:val="0032556A"/>
    <w:rsid w:val="00326318"/>
    <w:rsid w:val="003270F1"/>
    <w:rsid w:val="003277BA"/>
    <w:rsid w:val="00330B38"/>
    <w:rsid w:val="00331105"/>
    <w:rsid w:val="00331A59"/>
    <w:rsid w:val="00332B16"/>
    <w:rsid w:val="0033371F"/>
    <w:rsid w:val="00334171"/>
    <w:rsid w:val="003341E8"/>
    <w:rsid w:val="003348AE"/>
    <w:rsid w:val="00334DEF"/>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27D"/>
    <w:rsid w:val="00347CA6"/>
    <w:rsid w:val="00351E58"/>
    <w:rsid w:val="00352533"/>
    <w:rsid w:val="003528A9"/>
    <w:rsid w:val="003540B0"/>
    <w:rsid w:val="00354856"/>
    <w:rsid w:val="00354E76"/>
    <w:rsid w:val="00355776"/>
    <w:rsid w:val="003565C7"/>
    <w:rsid w:val="00356DB6"/>
    <w:rsid w:val="00360AF2"/>
    <w:rsid w:val="003616F4"/>
    <w:rsid w:val="00361FEC"/>
    <w:rsid w:val="003637C1"/>
    <w:rsid w:val="00365002"/>
    <w:rsid w:val="003654F0"/>
    <w:rsid w:val="00365DAF"/>
    <w:rsid w:val="00366109"/>
    <w:rsid w:val="00366324"/>
    <w:rsid w:val="00366836"/>
    <w:rsid w:val="00366EE3"/>
    <w:rsid w:val="00366FCB"/>
    <w:rsid w:val="003671F9"/>
    <w:rsid w:val="00367FF7"/>
    <w:rsid w:val="00371811"/>
    <w:rsid w:val="00372704"/>
    <w:rsid w:val="00372CF0"/>
    <w:rsid w:val="003733F6"/>
    <w:rsid w:val="00374C28"/>
    <w:rsid w:val="00374D72"/>
    <w:rsid w:val="00374F2F"/>
    <w:rsid w:val="00375320"/>
    <w:rsid w:val="00375D30"/>
    <w:rsid w:val="00375D39"/>
    <w:rsid w:val="00376567"/>
    <w:rsid w:val="00376BAA"/>
    <w:rsid w:val="00376C76"/>
    <w:rsid w:val="00377BF2"/>
    <w:rsid w:val="00380110"/>
    <w:rsid w:val="003806BC"/>
    <w:rsid w:val="00380C9D"/>
    <w:rsid w:val="003810B9"/>
    <w:rsid w:val="003822CB"/>
    <w:rsid w:val="00382943"/>
    <w:rsid w:val="0038590E"/>
    <w:rsid w:val="003869E4"/>
    <w:rsid w:val="00387A51"/>
    <w:rsid w:val="00387BF3"/>
    <w:rsid w:val="00390B07"/>
    <w:rsid w:val="00391BFC"/>
    <w:rsid w:val="00392275"/>
    <w:rsid w:val="003935F0"/>
    <w:rsid w:val="00393853"/>
    <w:rsid w:val="00393921"/>
    <w:rsid w:val="00395BA8"/>
    <w:rsid w:val="00396731"/>
    <w:rsid w:val="00397FA8"/>
    <w:rsid w:val="003A05CC"/>
    <w:rsid w:val="003A069A"/>
    <w:rsid w:val="003A0B57"/>
    <w:rsid w:val="003A15EC"/>
    <w:rsid w:val="003A3883"/>
    <w:rsid w:val="003A3AA2"/>
    <w:rsid w:val="003A4212"/>
    <w:rsid w:val="003A4712"/>
    <w:rsid w:val="003A4967"/>
    <w:rsid w:val="003A4DD0"/>
    <w:rsid w:val="003A50B7"/>
    <w:rsid w:val="003A5191"/>
    <w:rsid w:val="003A55F1"/>
    <w:rsid w:val="003A6512"/>
    <w:rsid w:val="003A6D28"/>
    <w:rsid w:val="003A7701"/>
    <w:rsid w:val="003B1752"/>
    <w:rsid w:val="003B1D4E"/>
    <w:rsid w:val="003B29A8"/>
    <w:rsid w:val="003B34C8"/>
    <w:rsid w:val="003B4884"/>
    <w:rsid w:val="003B5439"/>
    <w:rsid w:val="003B55DE"/>
    <w:rsid w:val="003B5CD8"/>
    <w:rsid w:val="003B6536"/>
    <w:rsid w:val="003B669D"/>
    <w:rsid w:val="003B6A9B"/>
    <w:rsid w:val="003B6AD9"/>
    <w:rsid w:val="003B725C"/>
    <w:rsid w:val="003C000D"/>
    <w:rsid w:val="003C053F"/>
    <w:rsid w:val="003C0D62"/>
    <w:rsid w:val="003C1E6E"/>
    <w:rsid w:val="003C2911"/>
    <w:rsid w:val="003C2925"/>
    <w:rsid w:val="003C2EE5"/>
    <w:rsid w:val="003C327F"/>
    <w:rsid w:val="003C5AD1"/>
    <w:rsid w:val="003C5D7A"/>
    <w:rsid w:val="003C6742"/>
    <w:rsid w:val="003C6CF3"/>
    <w:rsid w:val="003C7137"/>
    <w:rsid w:val="003C77FE"/>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D72"/>
    <w:rsid w:val="003D7268"/>
    <w:rsid w:val="003D72B6"/>
    <w:rsid w:val="003D7484"/>
    <w:rsid w:val="003E04FA"/>
    <w:rsid w:val="003E0AFD"/>
    <w:rsid w:val="003E133A"/>
    <w:rsid w:val="003E247F"/>
    <w:rsid w:val="003E29B4"/>
    <w:rsid w:val="003E2AF0"/>
    <w:rsid w:val="003E3551"/>
    <w:rsid w:val="003E3982"/>
    <w:rsid w:val="003E39B7"/>
    <w:rsid w:val="003E3AA7"/>
    <w:rsid w:val="003E4CFF"/>
    <w:rsid w:val="003E4D64"/>
    <w:rsid w:val="003E4E49"/>
    <w:rsid w:val="003E5255"/>
    <w:rsid w:val="003E556B"/>
    <w:rsid w:val="003E6F75"/>
    <w:rsid w:val="003E74FD"/>
    <w:rsid w:val="003F1291"/>
    <w:rsid w:val="003F1400"/>
    <w:rsid w:val="003F1B0A"/>
    <w:rsid w:val="003F1C67"/>
    <w:rsid w:val="003F22FB"/>
    <w:rsid w:val="003F319B"/>
    <w:rsid w:val="003F3F96"/>
    <w:rsid w:val="003F4BAF"/>
    <w:rsid w:val="003F4DAB"/>
    <w:rsid w:val="003F52E1"/>
    <w:rsid w:val="003F5D3F"/>
    <w:rsid w:val="003F6145"/>
    <w:rsid w:val="003F70AA"/>
    <w:rsid w:val="003F7520"/>
    <w:rsid w:val="003F76D3"/>
    <w:rsid w:val="003F7D60"/>
    <w:rsid w:val="004001D9"/>
    <w:rsid w:val="00401130"/>
    <w:rsid w:val="00402CA1"/>
    <w:rsid w:val="00403E1A"/>
    <w:rsid w:val="00404318"/>
    <w:rsid w:val="004051A5"/>
    <w:rsid w:val="00405A9E"/>
    <w:rsid w:val="00406081"/>
    <w:rsid w:val="00406C6D"/>
    <w:rsid w:val="0040725D"/>
    <w:rsid w:val="004073E2"/>
    <w:rsid w:val="0041320C"/>
    <w:rsid w:val="004132D8"/>
    <w:rsid w:val="004141BD"/>
    <w:rsid w:val="00414C49"/>
    <w:rsid w:val="0041774E"/>
    <w:rsid w:val="00417B48"/>
    <w:rsid w:val="0042076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0E0F"/>
    <w:rsid w:val="004311DE"/>
    <w:rsid w:val="00432BA7"/>
    <w:rsid w:val="00433BFD"/>
    <w:rsid w:val="00433E7B"/>
    <w:rsid w:val="00434407"/>
    <w:rsid w:val="004346D3"/>
    <w:rsid w:val="00434D97"/>
    <w:rsid w:val="00434ED0"/>
    <w:rsid w:val="00435E10"/>
    <w:rsid w:val="004370EB"/>
    <w:rsid w:val="00437642"/>
    <w:rsid w:val="00440803"/>
    <w:rsid w:val="00440FA8"/>
    <w:rsid w:val="004414C8"/>
    <w:rsid w:val="004415C5"/>
    <w:rsid w:val="00441A66"/>
    <w:rsid w:val="004422A2"/>
    <w:rsid w:val="004422BD"/>
    <w:rsid w:val="0044239C"/>
    <w:rsid w:val="00444B4D"/>
    <w:rsid w:val="00444BB4"/>
    <w:rsid w:val="00444CE1"/>
    <w:rsid w:val="00445EA1"/>
    <w:rsid w:val="00446BA4"/>
    <w:rsid w:val="004503B7"/>
    <w:rsid w:val="00451018"/>
    <w:rsid w:val="004511E1"/>
    <w:rsid w:val="00452514"/>
    <w:rsid w:val="00452823"/>
    <w:rsid w:val="00452BEF"/>
    <w:rsid w:val="00453451"/>
    <w:rsid w:val="00453DEF"/>
    <w:rsid w:val="00453F9F"/>
    <w:rsid w:val="00455135"/>
    <w:rsid w:val="00455634"/>
    <w:rsid w:val="004559D2"/>
    <w:rsid w:val="00456530"/>
    <w:rsid w:val="004574DA"/>
    <w:rsid w:val="00457634"/>
    <w:rsid w:val="00457AA6"/>
    <w:rsid w:val="004600E1"/>
    <w:rsid w:val="00460E4A"/>
    <w:rsid w:val="004615B0"/>
    <w:rsid w:val="004618C0"/>
    <w:rsid w:val="004619C2"/>
    <w:rsid w:val="004627F8"/>
    <w:rsid w:val="00463420"/>
    <w:rsid w:val="0046465A"/>
    <w:rsid w:val="00465EB1"/>
    <w:rsid w:val="00466C03"/>
    <w:rsid w:val="00466CF2"/>
    <w:rsid w:val="004676A7"/>
    <w:rsid w:val="004679FC"/>
    <w:rsid w:val="00470147"/>
    <w:rsid w:val="00470C18"/>
    <w:rsid w:val="004712F9"/>
    <w:rsid w:val="00471316"/>
    <w:rsid w:val="00471B43"/>
    <w:rsid w:val="00471D6A"/>
    <w:rsid w:val="0047320F"/>
    <w:rsid w:val="0047399B"/>
    <w:rsid w:val="0047428A"/>
    <w:rsid w:val="00474972"/>
    <w:rsid w:val="00474EC3"/>
    <w:rsid w:val="00475585"/>
    <w:rsid w:val="00475A06"/>
    <w:rsid w:val="00475B92"/>
    <w:rsid w:val="00475E36"/>
    <w:rsid w:val="00476DCB"/>
    <w:rsid w:val="0047727C"/>
    <w:rsid w:val="00480884"/>
    <w:rsid w:val="00480E4F"/>
    <w:rsid w:val="00480FCC"/>
    <w:rsid w:val="004816DA"/>
    <w:rsid w:val="004817CC"/>
    <w:rsid w:val="00481B47"/>
    <w:rsid w:val="00482A49"/>
    <w:rsid w:val="0048313B"/>
    <w:rsid w:val="0048384C"/>
    <w:rsid w:val="00483ED9"/>
    <w:rsid w:val="00483F29"/>
    <w:rsid w:val="00484B98"/>
    <w:rsid w:val="00485AA0"/>
    <w:rsid w:val="0048702F"/>
    <w:rsid w:val="00487282"/>
    <w:rsid w:val="00487E58"/>
    <w:rsid w:val="0049075E"/>
    <w:rsid w:val="004919F9"/>
    <w:rsid w:val="00491DD2"/>
    <w:rsid w:val="004921D9"/>
    <w:rsid w:val="00492C7B"/>
    <w:rsid w:val="00492F93"/>
    <w:rsid w:val="00493322"/>
    <w:rsid w:val="00493530"/>
    <w:rsid w:val="004939EA"/>
    <w:rsid w:val="00494348"/>
    <w:rsid w:val="00494470"/>
    <w:rsid w:val="0049564E"/>
    <w:rsid w:val="00495842"/>
    <w:rsid w:val="00495E13"/>
    <w:rsid w:val="00496661"/>
    <w:rsid w:val="0049682A"/>
    <w:rsid w:val="00496932"/>
    <w:rsid w:val="004A0649"/>
    <w:rsid w:val="004A09BC"/>
    <w:rsid w:val="004A0A1C"/>
    <w:rsid w:val="004A0E78"/>
    <w:rsid w:val="004A15F5"/>
    <w:rsid w:val="004A20DD"/>
    <w:rsid w:val="004A21FC"/>
    <w:rsid w:val="004A2ADB"/>
    <w:rsid w:val="004A2C8E"/>
    <w:rsid w:val="004A2D3C"/>
    <w:rsid w:val="004A364F"/>
    <w:rsid w:val="004A3797"/>
    <w:rsid w:val="004A3F7B"/>
    <w:rsid w:val="004A427C"/>
    <w:rsid w:val="004A4A30"/>
    <w:rsid w:val="004A5129"/>
    <w:rsid w:val="004A535C"/>
    <w:rsid w:val="004A564B"/>
    <w:rsid w:val="004A5A2B"/>
    <w:rsid w:val="004A7A80"/>
    <w:rsid w:val="004A7BB8"/>
    <w:rsid w:val="004B00C2"/>
    <w:rsid w:val="004B1471"/>
    <w:rsid w:val="004B1F4B"/>
    <w:rsid w:val="004B23B2"/>
    <w:rsid w:val="004B2951"/>
    <w:rsid w:val="004B2B59"/>
    <w:rsid w:val="004B346D"/>
    <w:rsid w:val="004B35D1"/>
    <w:rsid w:val="004B3942"/>
    <w:rsid w:val="004B398B"/>
    <w:rsid w:val="004B3CF2"/>
    <w:rsid w:val="004B3EAA"/>
    <w:rsid w:val="004B3F08"/>
    <w:rsid w:val="004B4826"/>
    <w:rsid w:val="004B5073"/>
    <w:rsid w:val="004B57A0"/>
    <w:rsid w:val="004B5DB3"/>
    <w:rsid w:val="004B65A7"/>
    <w:rsid w:val="004B6D26"/>
    <w:rsid w:val="004C0EC6"/>
    <w:rsid w:val="004C1038"/>
    <w:rsid w:val="004C1042"/>
    <w:rsid w:val="004C1BC9"/>
    <w:rsid w:val="004C1D0A"/>
    <w:rsid w:val="004C2EEA"/>
    <w:rsid w:val="004C38E7"/>
    <w:rsid w:val="004C39C4"/>
    <w:rsid w:val="004C4C6A"/>
    <w:rsid w:val="004C5044"/>
    <w:rsid w:val="004C718E"/>
    <w:rsid w:val="004C737D"/>
    <w:rsid w:val="004C79E6"/>
    <w:rsid w:val="004C7DCB"/>
    <w:rsid w:val="004D029F"/>
    <w:rsid w:val="004D1725"/>
    <w:rsid w:val="004D1BA4"/>
    <w:rsid w:val="004D1D9B"/>
    <w:rsid w:val="004D3299"/>
    <w:rsid w:val="004D4644"/>
    <w:rsid w:val="004D521B"/>
    <w:rsid w:val="004D62E3"/>
    <w:rsid w:val="004D64AA"/>
    <w:rsid w:val="004D759F"/>
    <w:rsid w:val="004E02E5"/>
    <w:rsid w:val="004E04ED"/>
    <w:rsid w:val="004E3114"/>
    <w:rsid w:val="004E36B1"/>
    <w:rsid w:val="004E4B75"/>
    <w:rsid w:val="004E4F32"/>
    <w:rsid w:val="004E665C"/>
    <w:rsid w:val="004E6D82"/>
    <w:rsid w:val="004F04E9"/>
    <w:rsid w:val="004F0651"/>
    <w:rsid w:val="004F156B"/>
    <w:rsid w:val="004F1898"/>
    <w:rsid w:val="004F1C5B"/>
    <w:rsid w:val="004F2D55"/>
    <w:rsid w:val="004F2EA0"/>
    <w:rsid w:val="004F3E5C"/>
    <w:rsid w:val="004F522F"/>
    <w:rsid w:val="004F57F2"/>
    <w:rsid w:val="004F67CF"/>
    <w:rsid w:val="00500609"/>
    <w:rsid w:val="005018C8"/>
    <w:rsid w:val="005021B7"/>
    <w:rsid w:val="00502B4F"/>
    <w:rsid w:val="00502C8B"/>
    <w:rsid w:val="00502F97"/>
    <w:rsid w:val="00503947"/>
    <w:rsid w:val="0050541F"/>
    <w:rsid w:val="00505905"/>
    <w:rsid w:val="00505F12"/>
    <w:rsid w:val="00505FFF"/>
    <w:rsid w:val="005063DE"/>
    <w:rsid w:val="00506473"/>
    <w:rsid w:val="00507A91"/>
    <w:rsid w:val="00507B91"/>
    <w:rsid w:val="00507CE1"/>
    <w:rsid w:val="00507EC6"/>
    <w:rsid w:val="00507EF1"/>
    <w:rsid w:val="0051097C"/>
    <w:rsid w:val="005114D9"/>
    <w:rsid w:val="00511D0D"/>
    <w:rsid w:val="00512AF4"/>
    <w:rsid w:val="00513C00"/>
    <w:rsid w:val="00514C3D"/>
    <w:rsid w:val="005169D7"/>
    <w:rsid w:val="00517055"/>
    <w:rsid w:val="00517901"/>
    <w:rsid w:val="00517A08"/>
    <w:rsid w:val="00517BFC"/>
    <w:rsid w:val="00517E35"/>
    <w:rsid w:val="005209B3"/>
    <w:rsid w:val="00521A73"/>
    <w:rsid w:val="00523AD3"/>
    <w:rsid w:val="00523B03"/>
    <w:rsid w:val="00523BA7"/>
    <w:rsid w:val="005240DA"/>
    <w:rsid w:val="00524952"/>
    <w:rsid w:val="0052522F"/>
    <w:rsid w:val="0052523D"/>
    <w:rsid w:val="00525FD7"/>
    <w:rsid w:val="0052669B"/>
    <w:rsid w:val="0052703D"/>
    <w:rsid w:val="005278CF"/>
    <w:rsid w:val="005300BD"/>
    <w:rsid w:val="00530C11"/>
    <w:rsid w:val="00531638"/>
    <w:rsid w:val="00531852"/>
    <w:rsid w:val="00531B47"/>
    <w:rsid w:val="00531E88"/>
    <w:rsid w:val="005332F1"/>
    <w:rsid w:val="005333AF"/>
    <w:rsid w:val="00533CBD"/>
    <w:rsid w:val="00534054"/>
    <w:rsid w:val="0053408E"/>
    <w:rsid w:val="00534464"/>
    <w:rsid w:val="005349CC"/>
    <w:rsid w:val="0053532B"/>
    <w:rsid w:val="00535D58"/>
    <w:rsid w:val="00536D4D"/>
    <w:rsid w:val="00536FF8"/>
    <w:rsid w:val="00537B3E"/>
    <w:rsid w:val="005402AA"/>
    <w:rsid w:val="00540591"/>
    <w:rsid w:val="0054059B"/>
    <w:rsid w:val="00540AAD"/>
    <w:rsid w:val="00540B9A"/>
    <w:rsid w:val="00541EEF"/>
    <w:rsid w:val="0054228E"/>
    <w:rsid w:val="005423C0"/>
    <w:rsid w:val="00543342"/>
    <w:rsid w:val="005444C7"/>
    <w:rsid w:val="0054498A"/>
    <w:rsid w:val="00544E99"/>
    <w:rsid w:val="0054759A"/>
    <w:rsid w:val="00547664"/>
    <w:rsid w:val="005477AE"/>
    <w:rsid w:val="00547B8A"/>
    <w:rsid w:val="005508A3"/>
    <w:rsid w:val="00550AD5"/>
    <w:rsid w:val="005519E8"/>
    <w:rsid w:val="00551A86"/>
    <w:rsid w:val="00551B5C"/>
    <w:rsid w:val="00551B8D"/>
    <w:rsid w:val="00552298"/>
    <w:rsid w:val="00552A4B"/>
    <w:rsid w:val="005536A0"/>
    <w:rsid w:val="00556B64"/>
    <w:rsid w:val="00556D80"/>
    <w:rsid w:val="00556E2A"/>
    <w:rsid w:val="00557DB5"/>
    <w:rsid w:val="005615B1"/>
    <w:rsid w:val="00561C2D"/>
    <w:rsid w:val="00562024"/>
    <w:rsid w:val="00563131"/>
    <w:rsid w:val="005636D9"/>
    <w:rsid w:val="00563845"/>
    <w:rsid w:val="00564048"/>
    <w:rsid w:val="00564C1A"/>
    <w:rsid w:val="00565911"/>
    <w:rsid w:val="00566403"/>
    <w:rsid w:val="005704D1"/>
    <w:rsid w:val="005733FD"/>
    <w:rsid w:val="005736D6"/>
    <w:rsid w:val="00574E77"/>
    <w:rsid w:val="00575AD3"/>
    <w:rsid w:val="00576129"/>
    <w:rsid w:val="00576737"/>
    <w:rsid w:val="00576928"/>
    <w:rsid w:val="005769DD"/>
    <w:rsid w:val="00577C9B"/>
    <w:rsid w:val="00580929"/>
    <w:rsid w:val="00580AE9"/>
    <w:rsid w:val="005810CB"/>
    <w:rsid w:val="005818A2"/>
    <w:rsid w:val="0058307F"/>
    <w:rsid w:val="005833AA"/>
    <w:rsid w:val="00583CD8"/>
    <w:rsid w:val="00583F04"/>
    <w:rsid w:val="0058401C"/>
    <w:rsid w:val="00584BAB"/>
    <w:rsid w:val="0058522C"/>
    <w:rsid w:val="005854AA"/>
    <w:rsid w:val="0058553B"/>
    <w:rsid w:val="005862E6"/>
    <w:rsid w:val="00586EB1"/>
    <w:rsid w:val="00587EAC"/>
    <w:rsid w:val="00590268"/>
    <w:rsid w:val="005910DD"/>
    <w:rsid w:val="00591457"/>
    <w:rsid w:val="00591AD2"/>
    <w:rsid w:val="00592243"/>
    <w:rsid w:val="005925F1"/>
    <w:rsid w:val="005929EE"/>
    <w:rsid w:val="00592B92"/>
    <w:rsid w:val="00592D63"/>
    <w:rsid w:val="005931B6"/>
    <w:rsid w:val="005938F6"/>
    <w:rsid w:val="005943FA"/>
    <w:rsid w:val="005967D5"/>
    <w:rsid w:val="00597595"/>
    <w:rsid w:val="005A0377"/>
    <w:rsid w:val="005A0B7B"/>
    <w:rsid w:val="005A23E6"/>
    <w:rsid w:val="005A26BC"/>
    <w:rsid w:val="005A277E"/>
    <w:rsid w:val="005A38F9"/>
    <w:rsid w:val="005A3D7E"/>
    <w:rsid w:val="005A40D9"/>
    <w:rsid w:val="005A57F3"/>
    <w:rsid w:val="005A5D7E"/>
    <w:rsid w:val="005A5EDD"/>
    <w:rsid w:val="005A692F"/>
    <w:rsid w:val="005A759F"/>
    <w:rsid w:val="005A7731"/>
    <w:rsid w:val="005B0D26"/>
    <w:rsid w:val="005B1032"/>
    <w:rsid w:val="005B11F7"/>
    <w:rsid w:val="005B256C"/>
    <w:rsid w:val="005B357C"/>
    <w:rsid w:val="005B3A8B"/>
    <w:rsid w:val="005B46F6"/>
    <w:rsid w:val="005B4DFA"/>
    <w:rsid w:val="005B5FD1"/>
    <w:rsid w:val="005B6CCC"/>
    <w:rsid w:val="005B6DA3"/>
    <w:rsid w:val="005C089B"/>
    <w:rsid w:val="005C2768"/>
    <w:rsid w:val="005C3A28"/>
    <w:rsid w:val="005C3D1E"/>
    <w:rsid w:val="005C4327"/>
    <w:rsid w:val="005C45D0"/>
    <w:rsid w:val="005C4A8C"/>
    <w:rsid w:val="005C5492"/>
    <w:rsid w:val="005C5BF6"/>
    <w:rsid w:val="005C5D11"/>
    <w:rsid w:val="005C5F7D"/>
    <w:rsid w:val="005C6982"/>
    <w:rsid w:val="005C6C22"/>
    <w:rsid w:val="005C77F4"/>
    <w:rsid w:val="005D02EA"/>
    <w:rsid w:val="005D1218"/>
    <w:rsid w:val="005D17D4"/>
    <w:rsid w:val="005D1BB7"/>
    <w:rsid w:val="005D1CE0"/>
    <w:rsid w:val="005D2145"/>
    <w:rsid w:val="005D25A8"/>
    <w:rsid w:val="005D2E9F"/>
    <w:rsid w:val="005D3205"/>
    <w:rsid w:val="005D324D"/>
    <w:rsid w:val="005D3446"/>
    <w:rsid w:val="005D3466"/>
    <w:rsid w:val="005D3F70"/>
    <w:rsid w:val="005D5263"/>
    <w:rsid w:val="005D5577"/>
    <w:rsid w:val="005D7706"/>
    <w:rsid w:val="005E0F9E"/>
    <w:rsid w:val="005E13C8"/>
    <w:rsid w:val="005E18B6"/>
    <w:rsid w:val="005E1C17"/>
    <w:rsid w:val="005E1D99"/>
    <w:rsid w:val="005E2024"/>
    <w:rsid w:val="005E2222"/>
    <w:rsid w:val="005E2308"/>
    <w:rsid w:val="005E2715"/>
    <w:rsid w:val="005E2D0F"/>
    <w:rsid w:val="005E3A09"/>
    <w:rsid w:val="005E4386"/>
    <w:rsid w:val="005E5CF9"/>
    <w:rsid w:val="005E5E26"/>
    <w:rsid w:val="005E68B8"/>
    <w:rsid w:val="005E7D88"/>
    <w:rsid w:val="005F05C4"/>
    <w:rsid w:val="005F12EE"/>
    <w:rsid w:val="005F2FB8"/>
    <w:rsid w:val="005F33AE"/>
    <w:rsid w:val="005F3B36"/>
    <w:rsid w:val="005F4506"/>
    <w:rsid w:val="005F4E2E"/>
    <w:rsid w:val="005F4EA7"/>
    <w:rsid w:val="005F54B8"/>
    <w:rsid w:val="006012C8"/>
    <w:rsid w:val="00601CB8"/>
    <w:rsid w:val="00601F12"/>
    <w:rsid w:val="00602D27"/>
    <w:rsid w:val="00603B98"/>
    <w:rsid w:val="00603F0A"/>
    <w:rsid w:val="006044AD"/>
    <w:rsid w:val="00604B2A"/>
    <w:rsid w:val="00604D52"/>
    <w:rsid w:val="00606068"/>
    <w:rsid w:val="00606DAC"/>
    <w:rsid w:val="00606F45"/>
    <w:rsid w:val="00607913"/>
    <w:rsid w:val="006110BE"/>
    <w:rsid w:val="006122FB"/>
    <w:rsid w:val="0061491A"/>
    <w:rsid w:val="006149F2"/>
    <w:rsid w:val="006154B2"/>
    <w:rsid w:val="00615AD1"/>
    <w:rsid w:val="00616872"/>
    <w:rsid w:val="00616FCC"/>
    <w:rsid w:val="00617AB2"/>
    <w:rsid w:val="00617F53"/>
    <w:rsid w:val="0062221F"/>
    <w:rsid w:val="00623729"/>
    <w:rsid w:val="006238CD"/>
    <w:rsid w:val="00623FFB"/>
    <w:rsid w:val="006266C8"/>
    <w:rsid w:val="00626A00"/>
    <w:rsid w:val="006274A4"/>
    <w:rsid w:val="00627E91"/>
    <w:rsid w:val="00630275"/>
    <w:rsid w:val="0063074C"/>
    <w:rsid w:val="006307B5"/>
    <w:rsid w:val="006307E2"/>
    <w:rsid w:val="0063395C"/>
    <w:rsid w:val="00634D6B"/>
    <w:rsid w:val="00635346"/>
    <w:rsid w:val="00635600"/>
    <w:rsid w:val="00635778"/>
    <w:rsid w:val="0064082E"/>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13CB"/>
    <w:rsid w:val="0065167D"/>
    <w:rsid w:val="00653386"/>
    <w:rsid w:val="006534C9"/>
    <w:rsid w:val="00654142"/>
    <w:rsid w:val="00654667"/>
    <w:rsid w:val="00654D44"/>
    <w:rsid w:val="00655BE3"/>
    <w:rsid w:val="00656E74"/>
    <w:rsid w:val="0065731D"/>
    <w:rsid w:val="00657F96"/>
    <w:rsid w:val="00660B5D"/>
    <w:rsid w:val="006612E2"/>
    <w:rsid w:val="00661758"/>
    <w:rsid w:val="00661DCA"/>
    <w:rsid w:val="006622CF"/>
    <w:rsid w:val="00662B97"/>
    <w:rsid w:val="00663023"/>
    <w:rsid w:val="006630A6"/>
    <w:rsid w:val="00664579"/>
    <w:rsid w:val="00667345"/>
    <w:rsid w:val="00667668"/>
    <w:rsid w:val="006677BF"/>
    <w:rsid w:val="0067057C"/>
    <w:rsid w:val="00671B67"/>
    <w:rsid w:val="00672864"/>
    <w:rsid w:val="0067296F"/>
    <w:rsid w:val="00672E20"/>
    <w:rsid w:val="006732AA"/>
    <w:rsid w:val="00673306"/>
    <w:rsid w:val="00673BB5"/>
    <w:rsid w:val="00673F60"/>
    <w:rsid w:val="00674129"/>
    <w:rsid w:val="006744D6"/>
    <w:rsid w:val="006754AA"/>
    <w:rsid w:val="00675F43"/>
    <w:rsid w:val="006761EC"/>
    <w:rsid w:val="00677D02"/>
    <w:rsid w:val="00681146"/>
    <w:rsid w:val="006813D1"/>
    <w:rsid w:val="00681F47"/>
    <w:rsid w:val="00682062"/>
    <w:rsid w:val="0068276D"/>
    <w:rsid w:val="00682868"/>
    <w:rsid w:val="00682C17"/>
    <w:rsid w:val="00682E99"/>
    <w:rsid w:val="00682F95"/>
    <w:rsid w:val="00682FD7"/>
    <w:rsid w:val="006844B1"/>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1462"/>
    <w:rsid w:val="006A16EC"/>
    <w:rsid w:val="006A1CD9"/>
    <w:rsid w:val="006A2568"/>
    <w:rsid w:val="006A3E86"/>
    <w:rsid w:val="006A45A4"/>
    <w:rsid w:val="006A50BE"/>
    <w:rsid w:val="006A51E6"/>
    <w:rsid w:val="006A53F2"/>
    <w:rsid w:val="006A5AB9"/>
    <w:rsid w:val="006A723A"/>
    <w:rsid w:val="006A7DA7"/>
    <w:rsid w:val="006B13D5"/>
    <w:rsid w:val="006B2C28"/>
    <w:rsid w:val="006B30DD"/>
    <w:rsid w:val="006B3129"/>
    <w:rsid w:val="006B388F"/>
    <w:rsid w:val="006B45D0"/>
    <w:rsid w:val="006B4B80"/>
    <w:rsid w:val="006B4BD5"/>
    <w:rsid w:val="006B527D"/>
    <w:rsid w:val="006B5C4C"/>
    <w:rsid w:val="006B5F0F"/>
    <w:rsid w:val="006B682A"/>
    <w:rsid w:val="006B72B4"/>
    <w:rsid w:val="006B7F66"/>
    <w:rsid w:val="006C08FE"/>
    <w:rsid w:val="006C1A8A"/>
    <w:rsid w:val="006C1A95"/>
    <w:rsid w:val="006C2ED7"/>
    <w:rsid w:val="006C311C"/>
    <w:rsid w:val="006C384F"/>
    <w:rsid w:val="006C576E"/>
    <w:rsid w:val="006C6C9F"/>
    <w:rsid w:val="006C71AD"/>
    <w:rsid w:val="006D07B6"/>
    <w:rsid w:val="006D0DD5"/>
    <w:rsid w:val="006D123A"/>
    <w:rsid w:val="006D16A6"/>
    <w:rsid w:val="006D3250"/>
    <w:rsid w:val="006D3C2A"/>
    <w:rsid w:val="006D4881"/>
    <w:rsid w:val="006D6399"/>
    <w:rsid w:val="006E16AD"/>
    <w:rsid w:val="006E1EAB"/>
    <w:rsid w:val="006E2657"/>
    <w:rsid w:val="006E3D1D"/>
    <w:rsid w:val="006E443C"/>
    <w:rsid w:val="006E4DD3"/>
    <w:rsid w:val="006E52FD"/>
    <w:rsid w:val="006E5705"/>
    <w:rsid w:val="006E5ACC"/>
    <w:rsid w:val="006E737E"/>
    <w:rsid w:val="006E7729"/>
    <w:rsid w:val="006F02A2"/>
    <w:rsid w:val="006F1E95"/>
    <w:rsid w:val="006F2DCA"/>
    <w:rsid w:val="006F311B"/>
    <w:rsid w:val="006F3160"/>
    <w:rsid w:val="006F3230"/>
    <w:rsid w:val="006F339B"/>
    <w:rsid w:val="006F5F7A"/>
    <w:rsid w:val="006F642C"/>
    <w:rsid w:val="006F6EE8"/>
    <w:rsid w:val="006F7346"/>
    <w:rsid w:val="006F7FFB"/>
    <w:rsid w:val="00700351"/>
    <w:rsid w:val="007008A6"/>
    <w:rsid w:val="0070126F"/>
    <w:rsid w:val="007012DE"/>
    <w:rsid w:val="007013E6"/>
    <w:rsid w:val="0070208A"/>
    <w:rsid w:val="00702439"/>
    <w:rsid w:val="0070337D"/>
    <w:rsid w:val="00703541"/>
    <w:rsid w:val="00703609"/>
    <w:rsid w:val="00704359"/>
    <w:rsid w:val="00704C1C"/>
    <w:rsid w:val="00704EE6"/>
    <w:rsid w:val="00705399"/>
    <w:rsid w:val="00705F8F"/>
    <w:rsid w:val="00706049"/>
    <w:rsid w:val="007060BE"/>
    <w:rsid w:val="007061A2"/>
    <w:rsid w:val="00706206"/>
    <w:rsid w:val="00706A56"/>
    <w:rsid w:val="00706DDD"/>
    <w:rsid w:val="00706FA1"/>
    <w:rsid w:val="00706FE4"/>
    <w:rsid w:val="0070717B"/>
    <w:rsid w:val="00707659"/>
    <w:rsid w:val="007076FA"/>
    <w:rsid w:val="00707A7A"/>
    <w:rsid w:val="0071120A"/>
    <w:rsid w:val="007121D2"/>
    <w:rsid w:val="00713D0D"/>
    <w:rsid w:val="00713E28"/>
    <w:rsid w:val="007142FA"/>
    <w:rsid w:val="00714875"/>
    <w:rsid w:val="007148C2"/>
    <w:rsid w:val="00714F1A"/>
    <w:rsid w:val="00716452"/>
    <w:rsid w:val="0071653D"/>
    <w:rsid w:val="00716B47"/>
    <w:rsid w:val="00717AFE"/>
    <w:rsid w:val="00717F42"/>
    <w:rsid w:val="00720711"/>
    <w:rsid w:val="0072088D"/>
    <w:rsid w:val="00722634"/>
    <w:rsid w:val="007232A1"/>
    <w:rsid w:val="0072346A"/>
    <w:rsid w:val="00723F20"/>
    <w:rsid w:val="0072406E"/>
    <w:rsid w:val="0072465D"/>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1688"/>
    <w:rsid w:val="00731BEA"/>
    <w:rsid w:val="00732ADB"/>
    <w:rsid w:val="00732C33"/>
    <w:rsid w:val="00733E64"/>
    <w:rsid w:val="007342A9"/>
    <w:rsid w:val="00734480"/>
    <w:rsid w:val="007346E1"/>
    <w:rsid w:val="007348C8"/>
    <w:rsid w:val="00734AAE"/>
    <w:rsid w:val="0073509C"/>
    <w:rsid w:val="007351E4"/>
    <w:rsid w:val="00735FEA"/>
    <w:rsid w:val="0073648D"/>
    <w:rsid w:val="00736580"/>
    <w:rsid w:val="0073674D"/>
    <w:rsid w:val="00736E90"/>
    <w:rsid w:val="00737234"/>
    <w:rsid w:val="007373D4"/>
    <w:rsid w:val="007379CD"/>
    <w:rsid w:val="00737E01"/>
    <w:rsid w:val="007400E8"/>
    <w:rsid w:val="007403B7"/>
    <w:rsid w:val="00740D89"/>
    <w:rsid w:val="00740E14"/>
    <w:rsid w:val="00741419"/>
    <w:rsid w:val="0074159F"/>
    <w:rsid w:val="007419DC"/>
    <w:rsid w:val="00742C5F"/>
    <w:rsid w:val="00742F86"/>
    <w:rsid w:val="007444C8"/>
    <w:rsid w:val="00744533"/>
    <w:rsid w:val="0074692D"/>
    <w:rsid w:val="00746BC0"/>
    <w:rsid w:val="00746CFA"/>
    <w:rsid w:val="00747D03"/>
    <w:rsid w:val="007505BA"/>
    <w:rsid w:val="007508D8"/>
    <w:rsid w:val="007509A7"/>
    <w:rsid w:val="0075167E"/>
    <w:rsid w:val="00751C25"/>
    <w:rsid w:val="00752884"/>
    <w:rsid w:val="0075358B"/>
    <w:rsid w:val="00754EE9"/>
    <w:rsid w:val="007555AA"/>
    <w:rsid w:val="00755AD3"/>
    <w:rsid w:val="00755DE7"/>
    <w:rsid w:val="00755F54"/>
    <w:rsid w:val="00757DE6"/>
    <w:rsid w:val="0076025E"/>
    <w:rsid w:val="007604EA"/>
    <w:rsid w:val="007605AC"/>
    <w:rsid w:val="00760790"/>
    <w:rsid w:val="0076155F"/>
    <w:rsid w:val="00761D08"/>
    <w:rsid w:val="007624E6"/>
    <w:rsid w:val="007626DB"/>
    <w:rsid w:val="0076294F"/>
    <w:rsid w:val="00762CBC"/>
    <w:rsid w:val="00762DE8"/>
    <w:rsid w:val="0076326D"/>
    <w:rsid w:val="00763394"/>
    <w:rsid w:val="00763521"/>
    <w:rsid w:val="00764BC8"/>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28BB"/>
    <w:rsid w:val="00773FC3"/>
    <w:rsid w:val="00774496"/>
    <w:rsid w:val="00774BBE"/>
    <w:rsid w:val="00774BDF"/>
    <w:rsid w:val="00774DFB"/>
    <w:rsid w:val="007756C1"/>
    <w:rsid w:val="00775D8A"/>
    <w:rsid w:val="007763B3"/>
    <w:rsid w:val="007776AA"/>
    <w:rsid w:val="0078049C"/>
    <w:rsid w:val="00780B72"/>
    <w:rsid w:val="007815B4"/>
    <w:rsid w:val="007828CA"/>
    <w:rsid w:val="00782B00"/>
    <w:rsid w:val="00782B13"/>
    <w:rsid w:val="00783D01"/>
    <w:rsid w:val="007846EC"/>
    <w:rsid w:val="0078514A"/>
    <w:rsid w:val="007870BC"/>
    <w:rsid w:val="00787422"/>
    <w:rsid w:val="00790E08"/>
    <w:rsid w:val="00791F82"/>
    <w:rsid w:val="00792240"/>
    <w:rsid w:val="00792C6F"/>
    <w:rsid w:val="00793149"/>
    <w:rsid w:val="007933AA"/>
    <w:rsid w:val="00794B0F"/>
    <w:rsid w:val="00795207"/>
    <w:rsid w:val="00795368"/>
    <w:rsid w:val="007954D3"/>
    <w:rsid w:val="00795B15"/>
    <w:rsid w:val="00795C0D"/>
    <w:rsid w:val="00796754"/>
    <w:rsid w:val="00796C92"/>
    <w:rsid w:val="00796E72"/>
    <w:rsid w:val="0079789D"/>
    <w:rsid w:val="007979C1"/>
    <w:rsid w:val="00797A9E"/>
    <w:rsid w:val="007A057A"/>
    <w:rsid w:val="007A0B4B"/>
    <w:rsid w:val="007A0F50"/>
    <w:rsid w:val="007A1081"/>
    <w:rsid w:val="007A2901"/>
    <w:rsid w:val="007A2D7C"/>
    <w:rsid w:val="007A4551"/>
    <w:rsid w:val="007A47E7"/>
    <w:rsid w:val="007A5612"/>
    <w:rsid w:val="007A5FF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4B0B"/>
    <w:rsid w:val="007B4EB6"/>
    <w:rsid w:val="007B5E2E"/>
    <w:rsid w:val="007B6F33"/>
    <w:rsid w:val="007B76D4"/>
    <w:rsid w:val="007C01B9"/>
    <w:rsid w:val="007C12D1"/>
    <w:rsid w:val="007C1304"/>
    <w:rsid w:val="007C1CAA"/>
    <w:rsid w:val="007C29F3"/>
    <w:rsid w:val="007C32DB"/>
    <w:rsid w:val="007C3360"/>
    <w:rsid w:val="007C3441"/>
    <w:rsid w:val="007C3CB8"/>
    <w:rsid w:val="007C4127"/>
    <w:rsid w:val="007C4434"/>
    <w:rsid w:val="007C44F5"/>
    <w:rsid w:val="007C4817"/>
    <w:rsid w:val="007C5D0D"/>
    <w:rsid w:val="007C6069"/>
    <w:rsid w:val="007C634B"/>
    <w:rsid w:val="007C6417"/>
    <w:rsid w:val="007C65DC"/>
    <w:rsid w:val="007C7005"/>
    <w:rsid w:val="007C7188"/>
    <w:rsid w:val="007D14B5"/>
    <w:rsid w:val="007D1571"/>
    <w:rsid w:val="007D1797"/>
    <w:rsid w:val="007D17D6"/>
    <w:rsid w:val="007D1B75"/>
    <w:rsid w:val="007D26C9"/>
    <w:rsid w:val="007D31EF"/>
    <w:rsid w:val="007D3C5D"/>
    <w:rsid w:val="007D3F9F"/>
    <w:rsid w:val="007D40B4"/>
    <w:rsid w:val="007D40D0"/>
    <w:rsid w:val="007D45CC"/>
    <w:rsid w:val="007D49BB"/>
    <w:rsid w:val="007D5B24"/>
    <w:rsid w:val="007D6111"/>
    <w:rsid w:val="007D6186"/>
    <w:rsid w:val="007D69B5"/>
    <w:rsid w:val="007D6B84"/>
    <w:rsid w:val="007E02FF"/>
    <w:rsid w:val="007E1168"/>
    <w:rsid w:val="007E1841"/>
    <w:rsid w:val="007E20B1"/>
    <w:rsid w:val="007E32E6"/>
    <w:rsid w:val="007E3E32"/>
    <w:rsid w:val="007E4BED"/>
    <w:rsid w:val="007E694F"/>
    <w:rsid w:val="007E7C10"/>
    <w:rsid w:val="007E7C2D"/>
    <w:rsid w:val="007E7C9B"/>
    <w:rsid w:val="007F03BE"/>
    <w:rsid w:val="007F0C52"/>
    <w:rsid w:val="007F1597"/>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2C4"/>
    <w:rsid w:val="00801DE5"/>
    <w:rsid w:val="00801E81"/>
    <w:rsid w:val="00802E14"/>
    <w:rsid w:val="00804ABA"/>
    <w:rsid w:val="008050CC"/>
    <w:rsid w:val="0080520D"/>
    <w:rsid w:val="00805622"/>
    <w:rsid w:val="00805675"/>
    <w:rsid w:val="00805713"/>
    <w:rsid w:val="00805BAF"/>
    <w:rsid w:val="00805CFF"/>
    <w:rsid w:val="00806A4D"/>
    <w:rsid w:val="00807AAF"/>
    <w:rsid w:val="00807AC4"/>
    <w:rsid w:val="00807F43"/>
    <w:rsid w:val="00810424"/>
    <w:rsid w:val="00810F81"/>
    <w:rsid w:val="008129E9"/>
    <w:rsid w:val="00813798"/>
    <w:rsid w:val="0081386F"/>
    <w:rsid w:val="008141B5"/>
    <w:rsid w:val="00814305"/>
    <w:rsid w:val="00814437"/>
    <w:rsid w:val="00814B5E"/>
    <w:rsid w:val="00814C10"/>
    <w:rsid w:val="00815F5C"/>
    <w:rsid w:val="00815F7E"/>
    <w:rsid w:val="008162C3"/>
    <w:rsid w:val="00816C17"/>
    <w:rsid w:val="008176F7"/>
    <w:rsid w:val="008205FD"/>
    <w:rsid w:val="008208FD"/>
    <w:rsid w:val="0082106A"/>
    <w:rsid w:val="00821991"/>
    <w:rsid w:val="00822F9F"/>
    <w:rsid w:val="00823303"/>
    <w:rsid w:val="00823FC5"/>
    <w:rsid w:val="0082731E"/>
    <w:rsid w:val="00827BD8"/>
    <w:rsid w:val="0083098A"/>
    <w:rsid w:val="00831312"/>
    <w:rsid w:val="008323A0"/>
    <w:rsid w:val="00832477"/>
    <w:rsid w:val="00832E2D"/>
    <w:rsid w:val="0083326A"/>
    <w:rsid w:val="00833564"/>
    <w:rsid w:val="00833616"/>
    <w:rsid w:val="00834636"/>
    <w:rsid w:val="00835562"/>
    <w:rsid w:val="00836C44"/>
    <w:rsid w:val="0083755D"/>
    <w:rsid w:val="00837A07"/>
    <w:rsid w:val="00837AD5"/>
    <w:rsid w:val="00837F34"/>
    <w:rsid w:val="00840174"/>
    <w:rsid w:val="008405F3"/>
    <w:rsid w:val="00843C0E"/>
    <w:rsid w:val="00844315"/>
    <w:rsid w:val="00844B06"/>
    <w:rsid w:val="00844C34"/>
    <w:rsid w:val="0084546C"/>
    <w:rsid w:val="00845D48"/>
    <w:rsid w:val="00846663"/>
    <w:rsid w:val="00846EAD"/>
    <w:rsid w:val="0084794B"/>
    <w:rsid w:val="0085179D"/>
    <w:rsid w:val="008521D3"/>
    <w:rsid w:val="008529DC"/>
    <w:rsid w:val="0085360C"/>
    <w:rsid w:val="00853742"/>
    <w:rsid w:val="008538D0"/>
    <w:rsid w:val="00853987"/>
    <w:rsid w:val="00853BD0"/>
    <w:rsid w:val="0085405C"/>
    <w:rsid w:val="008542A9"/>
    <w:rsid w:val="00855132"/>
    <w:rsid w:val="00855AD6"/>
    <w:rsid w:val="00855BA8"/>
    <w:rsid w:val="00855DBB"/>
    <w:rsid w:val="008565D3"/>
    <w:rsid w:val="00857BD7"/>
    <w:rsid w:val="00857F03"/>
    <w:rsid w:val="0086075E"/>
    <w:rsid w:val="0086237B"/>
    <w:rsid w:val="00862996"/>
    <w:rsid w:val="00862A74"/>
    <w:rsid w:val="00864577"/>
    <w:rsid w:val="00864B5B"/>
    <w:rsid w:val="00864E3E"/>
    <w:rsid w:val="00864F56"/>
    <w:rsid w:val="00865399"/>
    <w:rsid w:val="008659C7"/>
    <w:rsid w:val="00865FAE"/>
    <w:rsid w:val="00866484"/>
    <w:rsid w:val="00866E7D"/>
    <w:rsid w:val="00866F3E"/>
    <w:rsid w:val="00867CD4"/>
    <w:rsid w:val="00867CE0"/>
    <w:rsid w:val="0087091E"/>
    <w:rsid w:val="00870A2C"/>
    <w:rsid w:val="00870B65"/>
    <w:rsid w:val="00872808"/>
    <w:rsid w:val="00872C36"/>
    <w:rsid w:val="00873F01"/>
    <w:rsid w:val="00873F56"/>
    <w:rsid w:val="00873F5F"/>
    <w:rsid w:val="00874E07"/>
    <w:rsid w:val="008765CB"/>
    <w:rsid w:val="0087680B"/>
    <w:rsid w:val="00877868"/>
    <w:rsid w:val="00880F29"/>
    <w:rsid w:val="008811BA"/>
    <w:rsid w:val="008811C9"/>
    <w:rsid w:val="0088192A"/>
    <w:rsid w:val="00881CFA"/>
    <w:rsid w:val="00881D66"/>
    <w:rsid w:val="00882C0C"/>
    <w:rsid w:val="00882DC1"/>
    <w:rsid w:val="008836E0"/>
    <w:rsid w:val="008838CD"/>
    <w:rsid w:val="00883B8D"/>
    <w:rsid w:val="00883C9F"/>
    <w:rsid w:val="00883FC3"/>
    <w:rsid w:val="008853EF"/>
    <w:rsid w:val="0088791F"/>
    <w:rsid w:val="0089012A"/>
    <w:rsid w:val="0089035B"/>
    <w:rsid w:val="00890FD0"/>
    <w:rsid w:val="008911C0"/>
    <w:rsid w:val="00891410"/>
    <w:rsid w:val="00891A7F"/>
    <w:rsid w:val="00891F16"/>
    <w:rsid w:val="00892AF2"/>
    <w:rsid w:val="00892B34"/>
    <w:rsid w:val="00893092"/>
    <w:rsid w:val="00893129"/>
    <w:rsid w:val="00893187"/>
    <w:rsid w:val="00893512"/>
    <w:rsid w:val="0089435F"/>
    <w:rsid w:val="00894467"/>
    <w:rsid w:val="00894761"/>
    <w:rsid w:val="00895263"/>
    <w:rsid w:val="008952F6"/>
    <w:rsid w:val="008955E7"/>
    <w:rsid w:val="0089564A"/>
    <w:rsid w:val="008961BA"/>
    <w:rsid w:val="00896CE0"/>
    <w:rsid w:val="008978D1"/>
    <w:rsid w:val="008A007E"/>
    <w:rsid w:val="008A0A0B"/>
    <w:rsid w:val="008A0B8A"/>
    <w:rsid w:val="008A1290"/>
    <w:rsid w:val="008A1666"/>
    <w:rsid w:val="008A2305"/>
    <w:rsid w:val="008A29E3"/>
    <w:rsid w:val="008A2E54"/>
    <w:rsid w:val="008A3569"/>
    <w:rsid w:val="008A3BF2"/>
    <w:rsid w:val="008A5354"/>
    <w:rsid w:val="008A5502"/>
    <w:rsid w:val="008A5905"/>
    <w:rsid w:val="008A686E"/>
    <w:rsid w:val="008A6EA4"/>
    <w:rsid w:val="008A7A48"/>
    <w:rsid w:val="008B0259"/>
    <w:rsid w:val="008B0390"/>
    <w:rsid w:val="008B096A"/>
    <w:rsid w:val="008B0DC9"/>
    <w:rsid w:val="008B1329"/>
    <w:rsid w:val="008B1B83"/>
    <w:rsid w:val="008B284E"/>
    <w:rsid w:val="008B3116"/>
    <w:rsid w:val="008B45E5"/>
    <w:rsid w:val="008B552C"/>
    <w:rsid w:val="008B639A"/>
    <w:rsid w:val="008B6475"/>
    <w:rsid w:val="008B6774"/>
    <w:rsid w:val="008B6FDF"/>
    <w:rsid w:val="008B74B6"/>
    <w:rsid w:val="008B795B"/>
    <w:rsid w:val="008B7AE2"/>
    <w:rsid w:val="008B7BD0"/>
    <w:rsid w:val="008B7D27"/>
    <w:rsid w:val="008B7DB4"/>
    <w:rsid w:val="008C0468"/>
    <w:rsid w:val="008C0D0C"/>
    <w:rsid w:val="008C1650"/>
    <w:rsid w:val="008C1F12"/>
    <w:rsid w:val="008C223A"/>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2334"/>
    <w:rsid w:val="008D3B0E"/>
    <w:rsid w:val="008D3EAD"/>
    <w:rsid w:val="008D4308"/>
    <w:rsid w:val="008D45E1"/>
    <w:rsid w:val="008D4CBE"/>
    <w:rsid w:val="008D620D"/>
    <w:rsid w:val="008D656D"/>
    <w:rsid w:val="008D68F8"/>
    <w:rsid w:val="008E0286"/>
    <w:rsid w:val="008E159B"/>
    <w:rsid w:val="008E1718"/>
    <w:rsid w:val="008E2287"/>
    <w:rsid w:val="008E3754"/>
    <w:rsid w:val="008E4EF1"/>
    <w:rsid w:val="008E601E"/>
    <w:rsid w:val="008E6785"/>
    <w:rsid w:val="008E69BF"/>
    <w:rsid w:val="008E6CC1"/>
    <w:rsid w:val="008E756B"/>
    <w:rsid w:val="008F0756"/>
    <w:rsid w:val="008F0DAE"/>
    <w:rsid w:val="008F2452"/>
    <w:rsid w:val="008F2506"/>
    <w:rsid w:val="008F28FE"/>
    <w:rsid w:val="008F3324"/>
    <w:rsid w:val="008F3C14"/>
    <w:rsid w:val="008F43C4"/>
    <w:rsid w:val="008F43C9"/>
    <w:rsid w:val="008F57B8"/>
    <w:rsid w:val="008F5F28"/>
    <w:rsid w:val="008F79A6"/>
    <w:rsid w:val="00900075"/>
    <w:rsid w:val="0090024A"/>
    <w:rsid w:val="00900CF0"/>
    <w:rsid w:val="009011F8"/>
    <w:rsid w:val="00901424"/>
    <w:rsid w:val="00901C7F"/>
    <w:rsid w:val="00902F4E"/>
    <w:rsid w:val="00903425"/>
    <w:rsid w:val="00905B46"/>
    <w:rsid w:val="009069D7"/>
    <w:rsid w:val="00906A04"/>
    <w:rsid w:val="00906D63"/>
    <w:rsid w:val="00907787"/>
    <w:rsid w:val="009101EF"/>
    <w:rsid w:val="00910438"/>
    <w:rsid w:val="00910FD3"/>
    <w:rsid w:val="00912340"/>
    <w:rsid w:val="00913669"/>
    <w:rsid w:val="00913D44"/>
    <w:rsid w:val="009143A2"/>
    <w:rsid w:val="00915392"/>
    <w:rsid w:val="00915491"/>
    <w:rsid w:val="0091550D"/>
    <w:rsid w:val="009156EC"/>
    <w:rsid w:val="0091574E"/>
    <w:rsid w:val="009166CA"/>
    <w:rsid w:val="00916C5A"/>
    <w:rsid w:val="0091726E"/>
    <w:rsid w:val="0091734C"/>
    <w:rsid w:val="00917465"/>
    <w:rsid w:val="00917729"/>
    <w:rsid w:val="00917DA0"/>
    <w:rsid w:val="00920057"/>
    <w:rsid w:val="00920BDD"/>
    <w:rsid w:val="009220D4"/>
    <w:rsid w:val="009238F9"/>
    <w:rsid w:val="00923B2A"/>
    <w:rsid w:val="009240E9"/>
    <w:rsid w:val="00924653"/>
    <w:rsid w:val="009249EC"/>
    <w:rsid w:val="00924E71"/>
    <w:rsid w:val="00924F81"/>
    <w:rsid w:val="009255EB"/>
    <w:rsid w:val="00926C9B"/>
    <w:rsid w:val="009276FB"/>
    <w:rsid w:val="00927A7A"/>
    <w:rsid w:val="00932684"/>
    <w:rsid w:val="00932CB4"/>
    <w:rsid w:val="0093377B"/>
    <w:rsid w:val="009338C2"/>
    <w:rsid w:val="00933C61"/>
    <w:rsid w:val="00933C8D"/>
    <w:rsid w:val="00935329"/>
    <w:rsid w:val="00936575"/>
    <w:rsid w:val="0093666C"/>
    <w:rsid w:val="00940013"/>
    <w:rsid w:val="009400DC"/>
    <w:rsid w:val="00940442"/>
    <w:rsid w:val="0094197F"/>
    <w:rsid w:val="00942327"/>
    <w:rsid w:val="009425F5"/>
    <w:rsid w:val="00942725"/>
    <w:rsid w:val="00943A28"/>
    <w:rsid w:val="00944914"/>
    <w:rsid w:val="00944DF4"/>
    <w:rsid w:val="00945517"/>
    <w:rsid w:val="009456D1"/>
    <w:rsid w:val="00946058"/>
    <w:rsid w:val="00947540"/>
    <w:rsid w:val="0094758D"/>
    <w:rsid w:val="00947EAD"/>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41D5"/>
    <w:rsid w:val="00954E5B"/>
    <w:rsid w:val="00955B36"/>
    <w:rsid w:val="00956804"/>
    <w:rsid w:val="009568F6"/>
    <w:rsid w:val="009579E3"/>
    <w:rsid w:val="00960448"/>
    <w:rsid w:val="00960EEA"/>
    <w:rsid w:val="00961914"/>
    <w:rsid w:val="00963C9E"/>
    <w:rsid w:val="00963F7D"/>
    <w:rsid w:val="00964D7C"/>
    <w:rsid w:val="009653A5"/>
    <w:rsid w:val="00965FE0"/>
    <w:rsid w:val="009661CF"/>
    <w:rsid w:val="00966256"/>
    <w:rsid w:val="0096747D"/>
    <w:rsid w:val="009677EE"/>
    <w:rsid w:val="00970075"/>
    <w:rsid w:val="0097177A"/>
    <w:rsid w:val="00972D68"/>
    <w:rsid w:val="00973BF1"/>
    <w:rsid w:val="009749D3"/>
    <w:rsid w:val="00975A64"/>
    <w:rsid w:val="009769F6"/>
    <w:rsid w:val="00977BC6"/>
    <w:rsid w:val="009800FF"/>
    <w:rsid w:val="0098050B"/>
    <w:rsid w:val="00981B7E"/>
    <w:rsid w:val="009827BA"/>
    <w:rsid w:val="00983942"/>
    <w:rsid w:val="00985099"/>
    <w:rsid w:val="00985EFE"/>
    <w:rsid w:val="009873DC"/>
    <w:rsid w:val="00987A70"/>
    <w:rsid w:val="00987CDB"/>
    <w:rsid w:val="009918D9"/>
    <w:rsid w:val="00992186"/>
    <w:rsid w:val="00992CC2"/>
    <w:rsid w:val="009941BC"/>
    <w:rsid w:val="009948BE"/>
    <w:rsid w:val="00995377"/>
    <w:rsid w:val="0099596F"/>
    <w:rsid w:val="00995EDA"/>
    <w:rsid w:val="00996927"/>
    <w:rsid w:val="00997576"/>
    <w:rsid w:val="009A07D1"/>
    <w:rsid w:val="009A0BB4"/>
    <w:rsid w:val="009A0D47"/>
    <w:rsid w:val="009A0ED8"/>
    <w:rsid w:val="009A17AA"/>
    <w:rsid w:val="009A206B"/>
    <w:rsid w:val="009A2E4E"/>
    <w:rsid w:val="009A3D28"/>
    <w:rsid w:val="009A4F80"/>
    <w:rsid w:val="009A6330"/>
    <w:rsid w:val="009A6DC8"/>
    <w:rsid w:val="009B0339"/>
    <w:rsid w:val="009B0719"/>
    <w:rsid w:val="009B0773"/>
    <w:rsid w:val="009B09DC"/>
    <w:rsid w:val="009B0C19"/>
    <w:rsid w:val="009B1987"/>
    <w:rsid w:val="009B24E0"/>
    <w:rsid w:val="009B254E"/>
    <w:rsid w:val="009B285B"/>
    <w:rsid w:val="009B2BE4"/>
    <w:rsid w:val="009B2C6D"/>
    <w:rsid w:val="009B3013"/>
    <w:rsid w:val="009B425F"/>
    <w:rsid w:val="009B5127"/>
    <w:rsid w:val="009B53C3"/>
    <w:rsid w:val="009B58EF"/>
    <w:rsid w:val="009B7E3F"/>
    <w:rsid w:val="009B7EFC"/>
    <w:rsid w:val="009C0BEC"/>
    <w:rsid w:val="009C1B27"/>
    <w:rsid w:val="009C20EF"/>
    <w:rsid w:val="009C27D9"/>
    <w:rsid w:val="009C2925"/>
    <w:rsid w:val="009C35DE"/>
    <w:rsid w:val="009C468C"/>
    <w:rsid w:val="009C570D"/>
    <w:rsid w:val="009C5B67"/>
    <w:rsid w:val="009C60A1"/>
    <w:rsid w:val="009C662E"/>
    <w:rsid w:val="009C7028"/>
    <w:rsid w:val="009C70F4"/>
    <w:rsid w:val="009C73A5"/>
    <w:rsid w:val="009C7497"/>
    <w:rsid w:val="009D1180"/>
    <w:rsid w:val="009D184A"/>
    <w:rsid w:val="009D1EA8"/>
    <w:rsid w:val="009D2C0A"/>
    <w:rsid w:val="009D2CD9"/>
    <w:rsid w:val="009D3D16"/>
    <w:rsid w:val="009D3F5E"/>
    <w:rsid w:val="009D3F6C"/>
    <w:rsid w:val="009D4166"/>
    <w:rsid w:val="009D4487"/>
    <w:rsid w:val="009D628A"/>
    <w:rsid w:val="009D7272"/>
    <w:rsid w:val="009D7707"/>
    <w:rsid w:val="009D7772"/>
    <w:rsid w:val="009D7BD8"/>
    <w:rsid w:val="009E0955"/>
    <w:rsid w:val="009E4400"/>
    <w:rsid w:val="009E48AD"/>
    <w:rsid w:val="009E50CC"/>
    <w:rsid w:val="009E5545"/>
    <w:rsid w:val="009E6327"/>
    <w:rsid w:val="009E6521"/>
    <w:rsid w:val="009E67BF"/>
    <w:rsid w:val="009E6998"/>
    <w:rsid w:val="009E6C1C"/>
    <w:rsid w:val="009E6CE3"/>
    <w:rsid w:val="009E6EB8"/>
    <w:rsid w:val="009E731F"/>
    <w:rsid w:val="009E7B76"/>
    <w:rsid w:val="009E7C12"/>
    <w:rsid w:val="009F04C9"/>
    <w:rsid w:val="009F0FFB"/>
    <w:rsid w:val="009F122B"/>
    <w:rsid w:val="009F1361"/>
    <w:rsid w:val="009F201D"/>
    <w:rsid w:val="009F275D"/>
    <w:rsid w:val="009F2AB8"/>
    <w:rsid w:val="009F302B"/>
    <w:rsid w:val="009F3227"/>
    <w:rsid w:val="009F33A9"/>
    <w:rsid w:val="009F61E6"/>
    <w:rsid w:val="009F6CB8"/>
    <w:rsid w:val="009F7535"/>
    <w:rsid w:val="00A007E4"/>
    <w:rsid w:val="00A01239"/>
    <w:rsid w:val="00A0135F"/>
    <w:rsid w:val="00A0263D"/>
    <w:rsid w:val="00A0266B"/>
    <w:rsid w:val="00A03E50"/>
    <w:rsid w:val="00A04AA3"/>
    <w:rsid w:val="00A04EB0"/>
    <w:rsid w:val="00A06105"/>
    <w:rsid w:val="00A079D5"/>
    <w:rsid w:val="00A07B7A"/>
    <w:rsid w:val="00A07D07"/>
    <w:rsid w:val="00A1146F"/>
    <w:rsid w:val="00A12213"/>
    <w:rsid w:val="00A12503"/>
    <w:rsid w:val="00A13BCA"/>
    <w:rsid w:val="00A13DC6"/>
    <w:rsid w:val="00A142BB"/>
    <w:rsid w:val="00A15B8D"/>
    <w:rsid w:val="00A167AF"/>
    <w:rsid w:val="00A16AFF"/>
    <w:rsid w:val="00A2033F"/>
    <w:rsid w:val="00A20EC1"/>
    <w:rsid w:val="00A213C4"/>
    <w:rsid w:val="00A216E4"/>
    <w:rsid w:val="00A217CD"/>
    <w:rsid w:val="00A22750"/>
    <w:rsid w:val="00A229F6"/>
    <w:rsid w:val="00A23464"/>
    <w:rsid w:val="00A23B5A"/>
    <w:rsid w:val="00A24E81"/>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F08"/>
    <w:rsid w:val="00A34499"/>
    <w:rsid w:val="00A34D81"/>
    <w:rsid w:val="00A35065"/>
    <w:rsid w:val="00A351E1"/>
    <w:rsid w:val="00A35C08"/>
    <w:rsid w:val="00A35D8D"/>
    <w:rsid w:val="00A36BF3"/>
    <w:rsid w:val="00A37649"/>
    <w:rsid w:val="00A37DEE"/>
    <w:rsid w:val="00A37F0C"/>
    <w:rsid w:val="00A40183"/>
    <w:rsid w:val="00A41DF6"/>
    <w:rsid w:val="00A4288A"/>
    <w:rsid w:val="00A44200"/>
    <w:rsid w:val="00A4423D"/>
    <w:rsid w:val="00A4446C"/>
    <w:rsid w:val="00A46DFB"/>
    <w:rsid w:val="00A46E4A"/>
    <w:rsid w:val="00A47037"/>
    <w:rsid w:val="00A47F69"/>
    <w:rsid w:val="00A503C5"/>
    <w:rsid w:val="00A51277"/>
    <w:rsid w:val="00A51484"/>
    <w:rsid w:val="00A5279E"/>
    <w:rsid w:val="00A52996"/>
    <w:rsid w:val="00A532DC"/>
    <w:rsid w:val="00A53BD4"/>
    <w:rsid w:val="00A5490B"/>
    <w:rsid w:val="00A55BA8"/>
    <w:rsid w:val="00A5631F"/>
    <w:rsid w:val="00A5648B"/>
    <w:rsid w:val="00A56B3E"/>
    <w:rsid w:val="00A60059"/>
    <w:rsid w:val="00A61CBB"/>
    <w:rsid w:val="00A62323"/>
    <w:rsid w:val="00A627A7"/>
    <w:rsid w:val="00A629ED"/>
    <w:rsid w:val="00A63EE8"/>
    <w:rsid w:val="00A64B5F"/>
    <w:rsid w:val="00A651CE"/>
    <w:rsid w:val="00A659CB"/>
    <w:rsid w:val="00A662A7"/>
    <w:rsid w:val="00A66572"/>
    <w:rsid w:val="00A6673E"/>
    <w:rsid w:val="00A71496"/>
    <w:rsid w:val="00A72636"/>
    <w:rsid w:val="00A72A90"/>
    <w:rsid w:val="00A72AD0"/>
    <w:rsid w:val="00A73949"/>
    <w:rsid w:val="00A74195"/>
    <w:rsid w:val="00A75B6F"/>
    <w:rsid w:val="00A76119"/>
    <w:rsid w:val="00A77827"/>
    <w:rsid w:val="00A77F46"/>
    <w:rsid w:val="00A77FC1"/>
    <w:rsid w:val="00A80358"/>
    <w:rsid w:val="00A80DFC"/>
    <w:rsid w:val="00A8129D"/>
    <w:rsid w:val="00A81471"/>
    <w:rsid w:val="00A81BF1"/>
    <w:rsid w:val="00A82102"/>
    <w:rsid w:val="00A82833"/>
    <w:rsid w:val="00A849DD"/>
    <w:rsid w:val="00A85900"/>
    <w:rsid w:val="00A8650B"/>
    <w:rsid w:val="00A8669B"/>
    <w:rsid w:val="00A8676E"/>
    <w:rsid w:val="00A874A0"/>
    <w:rsid w:val="00A87E6E"/>
    <w:rsid w:val="00A90741"/>
    <w:rsid w:val="00A90EA5"/>
    <w:rsid w:val="00A91199"/>
    <w:rsid w:val="00A91418"/>
    <w:rsid w:val="00A91454"/>
    <w:rsid w:val="00A92850"/>
    <w:rsid w:val="00A92AF1"/>
    <w:rsid w:val="00A92B74"/>
    <w:rsid w:val="00A932A0"/>
    <w:rsid w:val="00A932FF"/>
    <w:rsid w:val="00A93398"/>
    <w:rsid w:val="00A933C1"/>
    <w:rsid w:val="00A9341F"/>
    <w:rsid w:val="00A93B2B"/>
    <w:rsid w:val="00A940B5"/>
    <w:rsid w:val="00A94567"/>
    <w:rsid w:val="00A9465B"/>
    <w:rsid w:val="00A963AC"/>
    <w:rsid w:val="00A965E6"/>
    <w:rsid w:val="00A9676C"/>
    <w:rsid w:val="00A96D06"/>
    <w:rsid w:val="00A96DF1"/>
    <w:rsid w:val="00A97A8E"/>
    <w:rsid w:val="00A97E8D"/>
    <w:rsid w:val="00AA08A3"/>
    <w:rsid w:val="00AA0F9B"/>
    <w:rsid w:val="00AA20FC"/>
    <w:rsid w:val="00AA3740"/>
    <w:rsid w:val="00AA3AAB"/>
    <w:rsid w:val="00AA3BD0"/>
    <w:rsid w:val="00AA429A"/>
    <w:rsid w:val="00AA4681"/>
    <w:rsid w:val="00AA470C"/>
    <w:rsid w:val="00AA4AAF"/>
    <w:rsid w:val="00AA532E"/>
    <w:rsid w:val="00AA5AD9"/>
    <w:rsid w:val="00AA5B7E"/>
    <w:rsid w:val="00AA5FD7"/>
    <w:rsid w:val="00AA66B2"/>
    <w:rsid w:val="00AA7129"/>
    <w:rsid w:val="00AA7E87"/>
    <w:rsid w:val="00AB0865"/>
    <w:rsid w:val="00AB12F0"/>
    <w:rsid w:val="00AB1776"/>
    <w:rsid w:val="00AB1F55"/>
    <w:rsid w:val="00AB224C"/>
    <w:rsid w:val="00AB32C0"/>
    <w:rsid w:val="00AB343F"/>
    <w:rsid w:val="00AB3ED3"/>
    <w:rsid w:val="00AB5557"/>
    <w:rsid w:val="00AB5B73"/>
    <w:rsid w:val="00AB71D8"/>
    <w:rsid w:val="00AB72A0"/>
    <w:rsid w:val="00AB773A"/>
    <w:rsid w:val="00AC1334"/>
    <w:rsid w:val="00AC1D86"/>
    <w:rsid w:val="00AC22C9"/>
    <w:rsid w:val="00AC2604"/>
    <w:rsid w:val="00AC393D"/>
    <w:rsid w:val="00AC402F"/>
    <w:rsid w:val="00AC41C8"/>
    <w:rsid w:val="00AC4915"/>
    <w:rsid w:val="00AC53F5"/>
    <w:rsid w:val="00AC58FC"/>
    <w:rsid w:val="00AC65DF"/>
    <w:rsid w:val="00AC68F1"/>
    <w:rsid w:val="00AC68F6"/>
    <w:rsid w:val="00AC7923"/>
    <w:rsid w:val="00AC7AC6"/>
    <w:rsid w:val="00AD071F"/>
    <w:rsid w:val="00AD1DAB"/>
    <w:rsid w:val="00AD317F"/>
    <w:rsid w:val="00AD3961"/>
    <w:rsid w:val="00AD3D16"/>
    <w:rsid w:val="00AD43FB"/>
    <w:rsid w:val="00AD464E"/>
    <w:rsid w:val="00AD46DC"/>
    <w:rsid w:val="00AD50F5"/>
    <w:rsid w:val="00AD5513"/>
    <w:rsid w:val="00AD57BC"/>
    <w:rsid w:val="00AD6907"/>
    <w:rsid w:val="00AE09EB"/>
    <w:rsid w:val="00AE1171"/>
    <w:rsid w:val="00AE11B7"/>
    <w:rsid w:val="00AE44C3"/>
    <w:rsid w:val="00AE4894"/>
    <w:rsid w:val="00AE4C51"/>
    <w:rsid w:val="00AE5D14"/>
    <w:rsid w:val="00AF1F90"/>
    <w:rsid w:val="00AF438D"/>
    <w:rsid w:val="00AF4B86"/>
    <w:rsid w:val="00AF551F"/>
    <w:rsid w:val="00AF5CC9"/>
    <w:rsid w:val="00AF5ECB"/>
    <w:rsid w:val="00AF632B"/>
    <w:rsid w:val="00AF6991"/>
    <w:rsid w:val="00AF6CEE"/>
    <w:rsid w:val="00B001AD"/>
    <w:rsid w:val="00B00683"/>
    <w:rsid w:val="00B008FB"/>
    <w:rsid w:val="00B03DCC"/>
    <w:rsid w:val="00B063F7"/>
    <w:rsid w:val="00B07841"/>
    <w:rsid w:val="00B10A53"/>
    <w:rsid w:val="00B11153"/>
    <w:rsid w:val="00B1132A"/>
    <w:rsid w:val="00B12627"/>
    <w:rsid w:val="00B133F3"/>
    <w:rsid w:val="00B13665"/>
    <w:rsid w:val="00B13AC0"/>
    <w:rsid w:val="00B13B6D"/>
    <w:rsid w:val="00B14714"/>
    <w:rsid w:val="00B14FBF"/>
    <w:rsid w:val="00B15D0A"/>
    <w:rsid w:val="00B16F51"/>
    <w:rsid w:val="00B170B9"/>
    <w:rsid w:val="00B17621"/>
    <w:rsid w:val="00B17785"/>
    <w:rsid w:val="00B20C6E"/>
    <w:rsid w:val="00B211FA"/>
    <w:rsid w:val="00B21A24"/>
    <w:rsid w:val="00B21E27"/>
    <w:rsid w:val="00B221B4"/>
    <w:rsid w:val="00B229AC"/>
    <w:rsid w:val="00B237FE"/>
    <w:rsid w:val="00B2437F"/>
    <w:rsid w:val="00B244D8"/>
    <w:rsid w:val="00B24A4E"/>
    <w:rsid w:val="00B24EEF"/>
    <w:rsid w:val="00B251B1"/>
    <w:rsid w:val="00B270FF"/>
    <w:rsid w:val="00B27DEB"/>
    <w:rsid w:val="00B304C3"/>
    <w:rsid w:val="00B30F0E"/>
    <w:rsid w:val="00B30FE5"/>
    <w:rsid w:val="00B3157D"/>
    <w:rsid w:val="00B31F58"/>
    <w:rsid w:val="00B3207F"/>
    <w:rsid w:val="00B32097"/>
    <w:rsid w:val="00B323C6"/>
    <w:rsid w:val="00B33541"/>
    <w:rsid w:val="00B35973"/>
    <w:rsid w:val="00B36554"/>
    <w:rsid w:val="00B36E36"/>
    <w:rsid w:val="00B401B4"/>
    <w:rsid w:val="00B40EC5"/>
    <w:rsid w:val="00B4184B"/>
    <w:rsid w:val="00B420B4"/>
    <w:rsid w:val="00B4217F"/>
    <w:rsid w:val="00B42C05"/>
    <w:rsid w:val="00B430F8"/>
    <w:rsid w:val="00B44592"/>
    <w:rsid w:val="00B452A0"/>
    <w:rsid w:val="00B45373"/>
    <w:rsid w:val="00B45922"/>
    <w:rsid w:val="00B45B53"/>
    <w:rsid w:val="00B46E44"/>
    <w:rsid w:val="00B473EC"/>
    <w:rsid w:val="00B4756A"/>
    <w:rsid w:val="00B4779E"/>
    <w:rsid w:val="00B50734"/>
    <w:rsid w:val="00B50B84"/>
    <w:rsid w:val="00B50CBA"/>
    <w:rsid w:val="00B52068"/>
    <w:rsid w:val="00B52850"/>
    <w:rsid w:val="00B528B8"/>
    <w:rsid w:val="00B52C47"/>
    <w:rsid w:val="00B53029"/>
    <w:rsid w:val="00B5350B"/>
    <w:rsid w:val="00B53935"/>
    <w:rsid w:val="00B53C4A"/>
    <w:rsid w:val="00B54388"/>
    <w:rsid w:val="00B54748"/>
    <w:rsid w:val="00B54877"/>
    <w:rsid w:val="00B54B0C"/>
    <w:rsid w:val="00B54DCF"/>
    <w:rsid w:val="00B56404"/>
    <w:rsid w:val="00B57570"/>
    <w:rsid w:val="00B60FDD"/>
    <w:rsid w:val="00B6177A"/>
    <w:rsid w:val="00B62010"/>
    <w:rsid w:val="00B62CD8"/>
    <w:rsid w:val="00B631D4"/>
    <w:rsid w:val="00B63508"/>
    <w:rsid w:val="00B63827"/>
    <w:rsid w:val="00B63C87"/>
    <w:rsid w:val="00B63E6C"/>
    <w:rsid w:val="00B6463C"/>
    <w:rsid w:val="00B656F8"/>
    <w:rsid w:val="00B66B1D"/>
    <w:rsid w:val="00B66E67"/>
    <w:rsid w:val="00B67073"/>
    <w:rsid w:val="00B672E3"/>
    <w:rsid w:val="00B675B5"/>
    <w:rsid w:val="00B67CF5"/>
    <w:rsid w:val="00B70218"/>
    <w:rsid w:val="00B7052D"/>
    <w:rsid w:val="00B709BA"/>
    <w:rsid w:val="00B715FA"/>
    <w:rsid w:val="00B7218D"/>
    <w:rsid w:val="00B72ABB"/>
    <w:rsid w:val="00B73D5C"/>
    <w:rsid w:val="00B751B2"/>
    <w:rsid w:val="00B75384"/>
    <w:rsid w:val="00B759A3"/>
    <w:rsid w:val="00B75E25"/>
    <w:rsid w:val="00B77115"/>
    <w:rsid w:val="00B77250"/>
    <w:rsid w:val="00B77540"/>
    <w:rsid w:val="00B775C9"/>
    <w:rsid w:val="00B77951"/>
    <w:rsid w:val="00B77AA3"/>
    <w:rsid w:val="00B77E0B"/>
    <w:rsid w:val="00B80994"/>
    <w:rsid w:val="00B80A92"/>
    <w:rsid w:val="00B81453"/>
    <w:rsid w:val="00B81AD2"/>
    <w:rsid w:val="00B81E00"/>
    <w:rsid w:val="00B82B2B"/>
    <w:rsid w:val="00B82B89"/>
    <w:rsid w:val="00B8317A"/>
    <w:rsid w:val="00B832A7"/>
    <w:rsid w:val="00B8340B"/>
    <w:rsid w:val="00B83702"/>
    <w:rsid w:val="00B83E5D"/>
    <w:rsid w:val="00B841BF"/>
    <w:rsid w:val="00B8529D"/>
    <w:rsid w:val="00B85518"/>
    <w:rsid w:val="00B85550"/>
    <w:rsid w:val="00B86E56"/>
    <w:rsid w:val="00B8705F"/>
    <w:rsid w:val="00B873A3"/>
    <w:rsid w:val="00B92AB9"/>
    <w:rsid w:val="00B92BA3"/>
    <w:rsid w:val="00B931E3"/>
    <w:rsid w:val="00B9335A"/>
    <w:rsid w:val="00B934B9"/>
    <w:rsid w:val="00B93A33"/>
    <w:rsid w:val="00B9407B"/>
    <w:rsid w:val="00B948A7"/>
    <w:rsid w:val="00B94FD9"/>
    <w:rsid w:val="00B95893"/>
    <w:rsid w:val="00B95986"/>
    <w:rsid w:val="00B969B9"/>
    <w:rsid w:val="00B96FD3"/>
    <w:rsid w:val="00B97F08"/>
    <w:rsid w:val="00BA03F5"/>
    <w:rsid w:val="00BA0EDB"/>
    <w:rsid w:val="00BA11CC"/>
    <w:rsid w:val="00BA12B8"/>
    <w:rsid w:val="00BA2DD1"/>
    <w:rsid w:val="00BA3219"/>
    <w:rsid w:val="00BA3E20"/>
    <w:rsid w:val="00BA4690"/>
    <w:rsid w:val="00BA482B"/>
    <w:rsid w:val="00BA4EE5"/>
    <w:rsid w:val="00BA5440"/>
    <w:rsid w:val="00BA5FCE"/>
    <w:rsid w:val="00BA6C99"/>
    <w:rsid w:val="00BA7C99"/>
    <w:rsid w:val="00BB13A2"/>
    <w:rsid w:val="00BB1E71"/>
    <w:rsid w:val="00BB25DF"/>
    <w:rsid w:val="00BB2B35"/>
    <w:rsid w:val="00BB2FA5"/>
    <w:rsid w:val="00BB30A6"/>
    <w:rsid w:val="00BB314C"/>
    <w:rsid w:val="00BB3299"/>
    <w:rsid w:val="00BB36C4"/>
    <w:rsid w:val="00BB41ED"/>
    <w:rsid w:val="00BB486A"/>
    <w:rsid w:val="00BB4E0C"/>
    <w:rsid w:val="00BB55F0"/>
    <w:rsid w:val="00BB67D2"/>
    <w:rsid w:val="00BB73B6"/>
    <w:rsid w:val="00BB7466"/>
    <w:rsid w:val="00BC01AE"/>
    <w:rsid w:val="00BC0CC9"/>
    <w:rsid w:val="00BC10F4"/>
    <w:rsid w:val="00BC16DB"/>
    <w:rsid w:val="00BC1962"/>
    <w:rsid w:val="00BC1C54"/>
    <w:rsid w:val="00BC21B5"/>
    <w:rsid w:val="00BC3533"/>
    <w:rsid w:val="00BC3985"/>
    <w:rsid w:val="00BC4ABA"/>
    <w:rsid w:val="00BC4C09"/>
    <w:rsid w:val="00BC55E8"/>
    <w:rsid w:val="00BC5656"/>
    <w:rsid w:val="00BC5E4F"/>
    <w:rsid w:val="00BC64C3"/>
    <w:rsid w:val="00BC64E7"/>
    <w:rsid w:val="00BC7AE5"/>
    <w:rsid w:val="00BC7CB9"/>
    <w:rsid w:val="00BC7EC1"/>
    <w:rsid w:val="00BD0883"/>
    <w:rsid w:val="00BD08D4"/>
    <w:rsid w:val="00BD0A1E"/>
    <w:rsid w:val="00BD0ECF"/>
    <w:rsid w:val="00BD14FE"/>
    <w:rsid w:val="00BD1FAD"/>
    <w:rsid w:val="00BD2182"/>
    <w:rsid w:val="00BD34AE"/>
    <w:rsid w:val="00BD39A5"/>
    <w:rsid w:val="00BD3D68"/>
    <w:rsid w:val="00BD44A8"/>
    <w:rsid w:val="00BD4F8C"/>
    <w:rsid w:val="00BD5196"/>
    <w:rsid w:val="00BD6261"/>
    <w:rsid w:val="00BD6718"/>
    <w:rsid w:val="00BD7779"/>
    <w:rsid w:val="00BD7960"/>
    <w:rsid w:val="00BD7F49"/>
    <w:rsid w:val="00BE006D"/>
    <w:rsid w:val="00BE0903"/>
    <w:rsid w:val="00BE096F"/>
    <w:rsid w:val="00BE0DB8"/>
    <w:rsid w:val="00BE1529"/>
    <w:rsid w:val="00BE227B"/>
    <w:rsid w:val="00BE2488"/>
    <w:rsid w:val="00BE2B4D"/>
    <w:rsid w:val="00BE2E61"/>
    <w:rsid w:val="00BE323D"/>
    <w:rsid w:val="00BE3FE1"/>
    <w:rsid w:val="00BE40B0"/>
    <w:rsid w:val="00BE4ACD"/>
    <w:rsid w:val="00BE538D"/>
    <w:rsid w:val="00BE63D6"/>
    <w:rsid w:val="00BE6BCF"/>
    <w:rsid w:val="00BE6EDF"/>
    <w:rsid w:val="00BE70B3"/>
    <w:rsid w:val="00BE76C8"/>
    <w:rsid w:val="00BE7893"/>
    <w:rsid w:val="00BF005D"/>
    <w:rsid w:val="00BF0DD7"/>
    <w:rsid w:val="00BF1141"/>
    <w:rsid w:val="00BF169A"/>
    <w:rsid w:val="00BF19E0"/>
    <w:rsid w:val="00BF1C9D"/>
    <w:rsid w:val="00BF317B"/>
    <w:rsid w:val="00BF364A"/>
    <w:rsid w:val="00BF36FC"/>
    <w:rsid w:val="00BF52B0"/>
    <w:rsid w:val="00BF5CD2"/>
    <w:rsid w:val="00BF6130"/>
    <w:rsid w:val="00BF6B42"/>
    <w:rsid w:val="00BF7E88"/>
    <w:rsid w:val="00C004AB"/>
    <w:rsid w:val="00C00A03"/>
    <w:rsid w:val="00C011B3"/>
    <w:rsid w:val="00C01E3A"/>
    <w:rsid w:val="00C027D8"/>
    <w:rsid w:val="00C0282E"/>
    <w:rsid w:val="00C03839"/>
    <w:rsid w:val="00C06064"/>
    <w:rsid w:val="00C06D99"/>
    <w:rsid w:val="00C07854"/>
    <w:rsid w:val="00C07DCE"/>
    <w:rsid w:val="00C1030F"/>
    <w:rsid w:val="00C103C9"/>
    <w:rsid w:val="00C10BC2"/>
    <w:rsid w:val="00C11473"/>
    <w:rsid w:val="00C12C9A"/>
    <w:rsid w:val="00C13507"/>
    <w:rsid w:val="00C136CB"/>
    <w:rsid w:val="00C14527"/>
    <w:rsid w:val="00C15B2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083"/>
    <w:rsid w:val="00C2363E"/>
    <w:rsid w:val="00C241E5"/>
    <w:rsid w:val="00C2511D"/>
    <w:rsid w:val="00C25584"/>
    <w:rsid w:val="00C2656F"/>
    <w:rsid w:val="00C2703E"/>
    <w:rsid w:val="00C2799C"/>
    <w:rsid w:val="00C30466"/>
    <w:rsid w:val="00C30556"/>
    <w:rsid w:val="00C31175"/>
    <w:rsid w:val="00C31555"/>
    <w:rsid w:val="00C31584"/>
    <w:rsid w:val="00C3179A"/>
    <w:rsid w:val="00C31E3C"/>
    <w:rsid w:val="00C31F49"/>
    <w:rsid w:val="00C329F2"/>
    <w:rsid w:val="00C34482"/>
    <w:rsid w:val="00C35469"/>
    <w:rsid w:val="00C35EF9"/>
    <w:rsid w:val="00C36DC5"/>
    <w:rsid w:val="00C37CFA"/>
    <w:rsid w:val="00C4060D"/>
    <w:rsid w:val="00C408B5"/>
    <w:rsid w:val="00C40995"/>
    <w:rsid w:val="00C42117"/>
    <w:rsid w:val="00C42692"/>
    <w:rsid w:val="00C428D1"/>
    <w:rsid w:val="00C42A18"/>
    <w:rsid w:val="00C4325F"/>
    <w:rsid w:val="00C43636"/>
    <w:rsid w:val="00C44244"/>
    <w:rsid w:val="00C46433"/>
    <w:rsid w:val="00C476C2"/>
    <w:rsid w:val="00C478FB"/>
    <w:rsid w:val="00C50065"/>
    <w:rsid w:val="00C50700"/>
    <w:rsid w:val="00C5082B"/>
    <w:rsid w:val="00C51371"/>
    <w:rsid w:val="00C527C4"/>
    <w:rsid w:val="00C5289E"/>
    <w:rsid w:val="00C52CAE"/>
    <w:rsid w:val="00C53614"/>
    <w:rsid w:val="00C53CC1"/>
    <w:rsid w:val="00C55AE2"/>
    <w:rsid w:val="00C56812"/>
    <w:rsid w:val="00C56C10"/>
    <w:rsid w:val="00C56FB2"/>
    <w:rsid w:val="00C57294"/>
    <w:rsid w:val="00C57691"/>
    <w:rsid w:val="00C57A14"/>
    <w:rsid w:val="00C60178"/>
    <w:rsid w:val="00C60731"/>
    <w:rsid w:val="00C60E34"/>
    <w:rsid w:val="00C6164F"/>
    <w:rsid w:val="00C61F70"/>
    <w:rsid w:val="00C628EF"/>
    <w:rsid w:val="00C62EE6"/>
    <w:rsid w:val="00C638E5"/>
    <w:rsid w:val="00C66035"/>
    <w:rsid w:val="00C66112"/>
    <w:rsid w:val="00C6644A"/>
    <w:rsid w:val="00C6782B"/>
    <w:rsid w:val="00C71386"/>
    <w:rsid w:val="00C722A3"/>
    <w:rsid w:val="00C72AC7"/>
    <w:rsid w:val="00C72E5E"/>
    <w:rsid w:val="00C73AC6"/>
    <w:rsid w:val="00C73C18"/>
    <w:rsid w:val="00C73EC2"/>
    <w:rsid w:val="00C741D2"/>
    <w:rsid w:val="00C756E7"/>
    <w:rsid w:val="00C756FC"/>
    <w:rsid w:val="00C758A5"/>
    <w:rsid w:val="00C760CC"/>
    <w:rsid w:val="00C7725C"/>
    <w:rsid w:val="00C774AA"/>
    <w:rsid w:val="00C77891"/>
    <w:rsid w:val="00C812A5"/>
    <w:rsid w:val="00C81B42"/>
    <w:rsid w:val="00C82404"/>
    <w:rsid w:val="00C825BA"/>
    <w:rsid w:val="00C82B82"/>
    <w:rsid w:val="00C83BC6"/>
    <w:rsid w:val="00C846C9"/>
    <w:rsid w:val="00C84AA3"/>
    <w:rsid w:val="00C86290"/>
    <w:rsid w:val="00C868C6"/>
    <w:rsid w:val="00C869B6"/>
    <w:rsid w:val="00C86B78"/>
    <w:rsid w:val="00C8702A"/>
    <w:rsid w:val="00C871C7"/>
    <w:rsid w:val="00C876AD"/>
    <w:rsid w:val="00C877B8"/>
    <w:rsid w:val="00C90501"/>
    <w:rsid w:val="00C9071D"/>
    <w:rsid w:val="00C91489"/>
    <w:rsid w:val="00C92F36"/>
    <w:rsid w:val="00C9579D"/>
    <w:rsid w:val="00C969B0"/>
    <w:rsid w:val="00C96CF4"/>
    <w:rsid w:val="00C9705C"/>
    <w:rsid w:val="00C97F6F"/>
    <w:rsid w:val="00CA066E"/>
    <w:rsid w:val="00CA124D"/>
    <w:rsid w:val="00CA2063"/>
    <w:rsid w:val="00CA2296"/>
    <w:rsid w:val="00CA2327"/>
    <w:rsid w:val="00CA233B"/>
    <w:rsid w:val="00CA2738"/>
    <w:rsid w:val="00CA396B"/>
    <w:rsid w:val="00CA4410"/>
    <w:rsid w:val="00CA4AAC"/>
    <w:rsid w:val="00CA6141"/>
    <w:rsid w:val="00CA76D9"/>
    <w:rsid w:val="00CA7CEE"/>
    <w:rsid w:val="00CB0086"/>
    <w:rsid w:val="00CB183A"/>
    <w:rsid w:val="00CB1E27"/>
    <w:rsid w:val="00CB3068"/>
    <w:rsid w:val="00CB3207"/>
    <w:rsid w:val="00CB4474"/>
    <w:rsid w:val="00CB44B9"/>
    <w:rsid w:val="00CB60A5"/>
    <w:rsid w:val="00CB6B74"/>
    <w:rsid w:val="00CB7976"/>
    <w:rsid w:val="00CB7ACC"/>
    <w:rsid w:val="00CC03AB"/>
    <w:rsid w:val="00CC0D24"/>
    <w:rsid w:val="00CC1306"/>
    <w:rsid w:val="00CC1A82"/>
    <w:rsid w:val="00CC2054"/>
    <w:rsid w:val="00CC25CB"/>
    <w:rsid w:val="00CC2D0C"/>
    <w:rsid w:val="00CC30D8"/>
    <w:rsid w:val="00CC39DF"/>
    <w:rsid w:val="00CC3D58"/>
    <w:rsid w:val="00CC41DF"/>
    <w:rsid w:val="00CC4A19"/>
    <w:rsid w:val="00CC578C"/>
    <w:rsid w:val="00CC5FD5"/>
    <w:rsid w:val="00CC6BF5"/>
    <w:rsid w:val="00CC6E7F"/>
    <w:rsid w:val="00CC78A1"/>
    <w:rsid w:val="00CD0456"/>
    <w:rsid w:val="00CD0947"/>
    <w:rsid w:val="00CD1342"/>
    <w:rsid w:val="00CD4A48"/>
    <w:rsid w:val="00CD5FA9"/>
    <w:rsid w:val="00CE0AFF"/>
    <w:rsid w:val="00CE1036"/>
    <w:rsid w:val="00CE1E35"/>
    <w:rsid w:val="00CE1F90"/>
    <w:rsid w:val="00CE2A74"/>
    <w:rsid w:val="00CE2C3C"/>
    <w:rsid w:val="00CE389C"/>
    <w:rsid w:val="00CE53F6"/>
    <w:rsid w:val="00CE5878"/>
    <w:rsid w:val="00CE59B7"/>
    <w:rsid w:val="00CE7195"/>
    <w:rsid w:val="00CF0639"/>
    <w:rsid w:val="00CF0C44"/>
    <w:rsid w:val="00CF187B"/>
    <w:rsid w:val="00CF1B15"/>
    <w:rsid w:val="00CF20C4"/>
    <w:rsid w:val="00CF2B72"/>
    <w:rsid w:val="00CF2EE6"/>
    <w:rsid w:val="00CF2FB4"/>
    <w:rsid w:val="00CF4265"/>
    <w:rsid w:val="00CF496D"/>
    <w:rsid w:val="00CF552E"/>
    <w:rsid w:val="00CF62AC"/>
    <w:rsid w:val="00CF6ABD"/>
    <w:rsid w:val="00CF7327"/>
    <w:rsid w:val="00CF75A7"/>
    <w:rsid w:val="00D01082"/>
    <w:rsid w:val="00D0236E"/>
    <w:rsid w:val="00D02BA3"/>
    <w:rsid w:val="00D02C07"/>
    <w:rsid w:val="00D034CF"/>
    <w:rsid w:val="00D03D94"/>
    <w:rsid w:val="00D05276"/>
    <w:rsid w:val="00D0553E"/>
    <w:rsid w:val="00D06389"/>
    <w:rsid w:val="00D065FA"/>
    <w:rsid w:val="00D06828"/>
    <w:rsid w:val="00D0768D"/>
    <w:rsid w:val="00D10AA0"/>
    <w:rsid w:val="00D11021"/>
    <w:rsid w:val="00D111D2"/>
    <w:rsid w:val="00D11DA3"/>
    <w:rsid w:val="00D12440"/>
    <w:rsid w:val="00D129F5"/>
    <w:rsid w:val="00D12C0A"/>
    <w:rsid w:val="00D14FEF"/>
    <w:rsid w:val="00D15523"/>
    <w:rsid w:val="00D15AE0"/>
    <w:rsid w:val="00D1655C"/>
    <w:rsid w:val="00D16650"/>
    <w:rsid w:val="00D1708B"/>
    <w:rsid w:val="00D170F3"/>
    <w:rsid w:val="00D1727C"/>
    <w:rsid w:val="00D1797F"/>
    <w:rsid w:val="00D179DD"/>
    <w:rsid w:val="00D201E0"/>
    <w:rsid w:val="00D21DAA"/>
    <w:rsid w:val="00D22537"/>
    <w:rsid w:val="00D22683"/>
    <w:rsid w:val="00D23DF0"/>
    <w:rsid w:val="00D23F9F"/>
    <w:rsid w:val="00D24621"/>
    <w:rsid w:val="00D249B7"/>
    <w:rsid w:val="00D24F81"/>
    <w:rsid w:val="00D251FB"/>
    <w:rsid w:val="00D2618D"/>
    <w:rsid w:val="00D263B3"/>
    <w:rsid w:val="00D26443"/>
    <w:rsid w:val="00D26C39"/>
    <w:rsid w:val="00D27B92"/>
    <w:rsid w:val="00D27DA6"/>
    <w:rsid w:val="00D306F2"/>
    <w:rsid w:val="00D30FCD"/>
    <w:rsid w:val="00D319A8"/>
    <w:rsid w:val="00D31FAA"/>
    <w:rsid w:val="00D32791"/>
    <w:rsid w:val="00D32A28"/>
    <w:rsid w:val="00D32F60"/>
    <w:rsid w:val="00D333A7"/>
    <w:rsid w:val="00D337AB"/>
    <w:rsid w:val="00D33EA1"/>
    <w:rsid w:val="00D34BF6"/>
    <w:rsid w:val="00D34C1F"/>
    <w:rsid w:val="00D3503F"/>
    <w:rsid w:val="00D3512A"/>
    <w:rsid w:val="00D35265"/>
    <w:rsid w:val="00D355A1"/>
    <w:rsid w:val="00D40630"/>
    <w:rsid w:val="00D40F23"/>
    <w:rsid w:val="00D415D6"/>
    <w:rsid w:val="00D418AB"/>
    <w:rsid w:val="00D41EED"/>
    <w:rsid w:val="00D4247F"/>
    <w:rsid w:val="00D427BC"/>
    <w:rsid w:val="00D438E7"/>
    <w:rsid w:val="00D4397E"/>
    <w:rsid w:val="00D43CE2"/>
    <w:rsid w:val="00D4437F"/>
    <w:rsid w:val="00D44DB2"/>
    <w:rsid w:val="00D4575B"/>
    <w:rsid w:val="00D45D91"/>
    <w:rsid w:val="00D46AC1"/>
    <w:rsid w:val="00D50074"/>
    <w:rsid w:val="00D50315"/>
    <w:rsid w:val="00D5032A"/>
    <w:rsid w:val="00D505A5"/>
    <w:rsid w:val="00D50FDC"/>
    <w:rsid w:val="00D5170F"/>
    <w:rsid w:val="00D52719"/>
    <w:rsid w:val="00D53513"/>
    <w:rsid w:val="00D537DC"/>
    <w:rsid w:val="00D54044"/>
    <w:rsid w:val="00D54E13"/>
    <w:rsid w:val="00D56B51"/>
    <w:rsid w:val="00D56BD9"/>
    <w:rsid w:val="00D576AC"/>
    <w:rsid w:val="00D57D89"/>
    <w:rsid w:val="00D602DC"/>
    <w:rsid w:val="00D60C7B"/>
    <w:rsid w:val="00D6119E"/>
    <w:rsid w:val="00D621B1"/>
    <w:rsid w:val="00D638F4"/>
    <w:rsid w:val="00D63C4D"/>
    <w:rsid w:val="00D645A6"/>
    <w:rsid w:val="00D6485E"/>
    <w:rsid w:val="00D652F0"/>
    <w:rsid w:val="00D657BF"/>
    <w:rsid w:val="00D6610E"/>
    <w:rsid w:val="00D6699D"/>
    <w:rsid w:val="00D67072"/>
    <w:rsid w:val="00D67A19"/>
    <w:rsid w:val="00D67ACA"/>
    <w:rsid w:val="00D71254"/>
    <w:rsid w:val="00D71353"/>
    <w:rsid w:val="00D714CD"/>
    <w:rsid w:val="00D72157"/>
    <w:rsid w:val="00D72923"/>
    <w:rsid w:val="00D73210"/>
    <w:rsid w:val="00D734EE"/>
    <w:rsid w:val="00D75CAD"/>
    <w:rsid w:val="00D76EED"/>
    <w:rsid w:val="00D76F7F"/>
    <w:rsid w:val="00D77A77"/>
    <w:rsid w:val="00D77AF2"/>
    <w:rsid w:val="00D80625"/>
    <w:rsid w:val="00D8064D"/>
    <w:rsid w:val="00D80BF8"/>
    <w:rsid w:val="00D80DB8"/>
    <w:rsid w:val="00D80E26"/>
    <w:rsid w:val="00D80F9A"/>
    <w:rsid w:val="00D813FB"/>
    <w:rsid w:val="00D81A21"/>
    <w:rsid w:val="00D81A98"/>
    <w:rsid w:val="00D8251D"/>
    <w:rsid w:val="00D8295C"/>
    <w:rsid w:val="00D82EB2"/>
    <w:rsid w:val="00D82F5A"/>
    <w:rsid w:val="00D83954"/>
    <w:rsid w:val="00D842CC"/>
    <w:rsid w:val="00D850EC"/>
    <w:rsid w:val="00D85EBC"/>
    <w:rsid w:val="00D864D2"/>
    <w:rsid w:val="00D86E9B"/>
    <w:rsid w:val="00D87581"/>
    <w:rsid w:val="00D87CF2"/>
    <w:rsid w:val="00D87D75"/>
    <w:rsid w:val="00D9025E"/>
    <w:rsid w:val="00D90B82"/>
    <w:rsid w:val="00D91205"/>
    <w:rsid w:val="00D922A6"/>
    <w:rsid w:val="00D92909"/>
    <w:rsid w:val="00D92C18"/>
    <w:rsid w:val="00D935AA"/>
    <w:rsid w:val="00D93815"/>
    <w:rsid w:val="00D93B19"/>
    <w:rsid w:val="00D94553"/>
    <w:rsid w:val="00D94AD5"/>
    <w:rsid w:val="00D94B7B"/>
    <w:rsid w:val="00D95273"/>
    <w:rsid w:val="00D960DF"/>
    <w:rsid w:val="00D96398"/>
    <w:rsid w:val="00D97491"/>
    <w:rsid w:val="00D97A8D"/>
    <w:rsid w:val="00D97C0F"/>
    <w:rsid w:val="00D97D4C"/>
    <w:rsid w:val="00D97FE4"/>
    <w:rsid w:val="00DA02FB"/>
    <w:rsid w:val="00DA1040"/>
    <w:rsid w:val="00DA1A9A"/>
    <w:rsid w:val="00DA2F10"/>
    <w:rsid w:val="00DA46EF"/>
    <w:rsid w:val="00DA4971"/>
    <w:rsid w:val="00DA4C24"/>
    <w:rsid w:val="00DA4FD4"/>
    <w:rsid w:val="00DA5173"/>
    <w:rsid w:val="00DA61EB"/>
    <w:rsid w:val="00DA632B"/>
    <w:rsid w:val="00DA665A"/>
    <w:rsid w:val="00DA74C6"/>
    <w:rsid w:val="00DA7A19"/>
    <w:rsid w:val="00DA7DF5"/>
    <w:rsid w:val="00DB034F"/>
    <w:rsid w:val="00DB1F73"/>
    <w:rsid w:val="00DB23C0"/>
    <w:rsid w:val="00DB2E0F"/>
    <w:rsid w:val="00DB3521"/>
    <w:rsid w:val="00DB3713"/>
    <w:rsid w:val="00DB4769"/>
    <w:rsid w:val="00DB4A6A"/>
    <w:rsid w:val="00DB5427"/>
    <w:rsid w:val="00DB7368"/>
    <w:rsid w:val="00DB7BBC"/>
    <w:rsid w:val="00DC0C3E"/>
    <w:rsid w:val="00DC0C5E"/>
    <w:rsid w:val="00DC1982"/>
    <w:rsid w:val="00DC1D10"/>
    <w:rsid w:val="00DC3773"/>
    <w:rsid w:val="00DC4927"/>
    <w:rsid w:val="00DC49A1"/>
    <w:rsid w:val="00DC4DD0"/>
    <w:rsid w:val="00DC6F43"/>
    <w:rsid w:val="00DC7159"/>
    <w:rsid w:val="00DC72D0"/>
    <w:rsid w:val="00DC76F2"/>
    <w:rsid w:val="00DD079C"/>
    <w:rsid w:val="00DD0B17"/>
    <w:rsid w:val="00DD1AE6"/>
    <w:rsid w:val="00DD2971"/>
    <w:rsid w:val="00DD3D7F"/>
    <w:rsid w:val="00DD495B"/>
    <w:rsid w:val="00DD502E"/>
    <w:rsid w:val="00DD523A"/>
    <w:rsid w:val="00DD5254"/>
    <w:rsid w:val="00DD6062"/>
    <w:rsid w:val="00DD6412"/>
    <w:rsid w:val="00DD73F0"/>
    <w:rsid w:val="00DD7A3C"/>
    <w:rsid w:val="00DE000A"/>
    <w:rsid w:val="00DE06EB"/>
    <w:rsid w:val="00DE09C4"/>
    <w:rsid w:val="00DE100C"/>
    <w:rsid w:val="00DE12BC"/>
    <w:rsid w:val="00DE1DD5"/>
    <w:rsid w:val="00DE1FB3"/>
    <w:rsid w:val="00DE2B93"/>
    <w:rsid w:val="00DE2E88"/>
    <w:rsid w:val="00DE3FB6"/>
    <w:rsid w:val="00DE4003"/>
    <w:rsid w:val="00DE425B"/>
    <w:rsid w:val="00DE468A"/>
    <w:rsid w:val="00DE4CE6"/>
    <w:rsid w:val="00DE4E44"/>
    <w:rsid w:val="00DE58F1"/>
    <w:rsid w:val="00DE7504"/>
    <w:rsid w:val="00DE7EB7"/>
    <w:rsid w:val="00DF002B"/>
    <w:rsid w:val="00DF0ADC"/>
    <w:rsid w:val="00DF0B9E"/>
    <w:rsid w:val="00DF0C75"/>
    <w:rsid w:val="00DF11DB"/>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2627"/>
    <w:rsid w:val="00E02B35"/>
    <w:rsid w:val="00E02EDA"/>
    <w:rsid w:val="00E045A8"/>
    <w:rsid w:val="00E049AE"/>
    <w:rsid w:val="00E058D8"/>
    <w:rsid w:val="00E059FC"/>
    <w:rsid w:val="00E07AC0"/>
    <w:rsid w:val="00E07B3F"/>
    <w:rsid w:val="00E07BA8"/>
    <w:rsid w:val="00E10508"/>
    <w:rsid w:val="00E10B88"/>
    <w:rsid w:val="00E10BD7"/>
    <w:rsid w:val="00E11666"/>
    <w:rsid w:val="00E12FC0"/>
    <w:rsid w:val="00E13737"/>
    <w:rsid w:val="00E13EEB"/>
    <w:rsid w:val="00E13F7B"/>
    <w:rsid w:val="00E1429F"/>
    <w:rsid w:val="00E145B1"/>
    <w:rsid w:val="00E154BA"/>
    <w:rsid w:val="00E15715"/>
    <w:rsid w:val="00E1595F"/>
    <w:rsid w:val="00E16C6A"/>
    <w:rsid w:val="00E16CBF"/>
    <w:rsid w:val="00E17705"/>
    <w:rsid w:val="00E207D4"/>
    <w:rsid w:val="00E21C50"/>
    <w:rsid w:val="00E21C8C"/>
    <w:rsid w:val="00E224EB"/>
    <w:rsid w:val="00E22A53"/>
    <w:rsid w:val="00E22B41"/>
    <w:rsid w:val="00E23B99"/>
    <w:rsid w:val="00E2440D"/>
    <w:rsid w:val="00E2460D"/>
    <w:rsid w:val="00E2493E"/>
    <w:rsid w:val="00E259BD"/>
    <w:rsid w:val="00E26204"/>
    <w:rsid w:val="00E263B2"/>
    <w:rsid w:val="00E26BB8"/>
    <w:rsid w:val="00E27381"/>
    <w:rsid w:val="00E273C4"/>
    <w:rsid w:val="00E2777F"/>
    <w:rsid w:val="00E279AA"/>
    <w:rsid w:val="00E27E5C"/>
    <w:rsid w:val="00E30450"/>
    <w:rsid w:val="00E314E4"/>
    <w:rsid w:val="00E31E30"/>
    <w:rsid w:val="00E32391"/>
    <w:rsid w:val="00E34A28"/>
    <w:rsid w:val="00E34E53"/>
    <w:rsid w:val="00E35DAE"/>
    <w:rsid w:val="00E36DA3"/>
    <w:rsid w:val="00E40D60"/>
    <w:rsid w:val="00E419EF"/>
    <w:rsid w:val="00E41E6C"/>
    <w:rsid w:val="00E4365E"/>
    <w:rsid w:val="00E4398E"/>
    <w:rsid w:val="00E44244"/>
    <w:rsid w:val="00E44971"/>
    <w:rsid w:val="00E4498E"/>
    <w:rsid w:val="00E44C72"/>
    <w:rsid w:val="00E45649"/>
    <w:rsid w:val="00E4601D"/>
    <w:rsid w:val="00E46886"/>
    <w:rsid w:val="00E46AB9"/>
    <w:rsid w:val="00E46E15"/>
    <w:rsid w:val="00E47AC2"/>
    <w:rsid w:val="00E5075A"/>
    <w:rsid w:val="00E51393"/>
    <w:rsid w:val="00E516DC"/>
    <w:rsid w:val="00E51B85"/>
    <w:rsid w:val="00E5204A"/>
    <w:rsid w:val="00E52123"/>
    <w:rsid w:val="00E52A43"/>
    <w:rsid w:val="00E5351F"/>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DE7"/>
    <w:rsid w:val="00E61EEB"/>
    <w:rsid w:val="00E6244D"/>
    <w:rsid w:val="00E6282B"/>
    <w:rsid w:val="00E63592"/>
    <w:rsid w:val="00E64152"/>
    <w:rsid w:val="00E6453F"/>
    <w:rsid w:val="00E6539B"/>
    <w:rsid w:val="00E657C9"/>
    <w:rsid w:val="00E660C0"/>
    <w:rsid w:val="00E6672B"/>
    <w:rsid w:val="00E669CC"/>
    <w:rsid w:val="00E672A4"/>
    <w:rsid w:val="00E675A0"/>
    <w:rsid w:val="00E70383"/>
    <w:rsid w:val="00E72452"/>
    <w:rsid w:val="00E7254F"/>
    <w:rsid w:val="00E726E5"/>
    <w:rsid w:val="00E731AB"/>
    <w:rsid w:val="00E73540"/>
    <w:rsid w:val="00E73CCA"/>
    <w:rsid w:val="00E7542D"/>
    <w:rsid w:val="00E76069"/>
    <w:rsid w:val="00E763C9"/>
    <w:rsid w:val="00E768DC"/>
    <w:rsid w:val="00E76D5D"/>
    <w:rsid w:val="00E80395"/>
    <w:rsid w:val="00E80AEF"/>
    <w:rsid w:val="00E8101A"/>
    <w:rsid w:val="00E8208A"/>
    <w:rsid w:val="00E821BE"/>
    <w:rsid w:val="00E823A0"/>
    <w:rsid w:val="00E829C3"/>
    <w:rsid w:val="00E85610"/>
    <w:rsid w:val="00E85AE6"/>
    <w:rsid w:val="00E8633C"/>
    <w:rsid w:val="00E86925"/>
    <w:rsid w:val="00E87712"/>
    <w:rsid w:val="00E8793E"/>
    <w:rsid w:val="00E92C5A"/>
    <w:rsid w:val="00E92F5C"/>
    <w:rsid w:val="00E9304D"/>
    <w:rsid w:val="00E93C6E"/>
    <w:rsid w:val="00E93E5A"/>
    <w:rsid w:val="00E9402D"/>
    <w:rsid w:val="00E94A94"/>
    <w:rsid w:val="00E950DD"/>
    <w:rsid w:val="00E95ACE"/>
    <w:rsid w:val="00E95D32"/>
    <w:rsid w:val="00E960CA"/>
    <w:rsid w:val="00E9664E"/>
    <w:rsid w:val="00E96840"/>
    <w:rsid w:val="00E96977"/>
    <w:rsid w:val="00E9699C"/>
    <w:rsid w:val="00E96B24"/>
    <w:rsid w:val="00E97340"/>
    <w:rsid w:val="00E97535"/>
    <w:rsid w:val="00EA0261"/>
    <w:rsid w:val="00EA09D0"/>
    <w:rsid w:val="00EA159F"/>
    <w:rsid w:val="00EA15D0"/>
    <w:rsid w:val="00EA36BB"/>
    <w:rsid w:val="00EA3958"/>
    <w:rsid w:val="00EA454C"/>
    <w:rsid w:val="00EA493B"/>
    <w:rsid w:val="00EA4FA2"/>
    <w:rsid w:val="00EA552E"/>
    <w:rsid w:val="00EA6D09"/>
    <w:rsid w:val="00EA7528"/>
    <w:rsid w:val="00EA772A"/>
    <w:rsid w:val="00EA7F44"/>
    <w:rsid w:val="00EB03BD"/>
    <w:rsid w:val="00EB0566"/>
    <w:rsid w:val="00EB1473"/>
    <w:rsid w:val="00EB151A"/>
    <w:rsid w:val="00EB1547"/>
    <w:rsid w:val="00EB1969"/>
    <w:rsid w:val="00EB2C4C"/>
    <w:rsid w:val="00EB4D8A"/>
    <w:rsid w:val="00EB5673"/>
    <w:rsid w:val="00EB606B"/>
    <w:rsid w:val="00EB664C"/>
    <w:rsid w:val="00EB6921"/>
    <w:rsid w:val="00EB6E96"/>
    <w:rsid w:val="00EC0D6A"/>
    <w:rsid w:val="00EC0DE7"/>
    <w:rsid w:val="00EC1732"/>
    <w:rsid w:val="00EC176D"/>
    <w:rsid w:val="00EC19D3"/>
    <w:rsid w:val="00EC1A19"/>
    <w:rsid w:val="00EC255A"/>
    <w:rsid w:val="00EC2B9F"/>
    <w:rsid w:val="00EC3D1F"/>
    <w:rsid w:val="00EC3E2A"/>
    <w:rsid w:val="00EC49C9"/>
    <w:rsid w:val="00EC4BE0"/>
    <w:rsid w:val="00EC4D1E"/>
    <w:rsid w:val="00EC4FA8"/>
    <w:rsid w:val="00EC6334"/>
    <w:rsid w:val="00EC69BC"/>
    <w:rsid w:val="00EC76A4"/>
    <w:rsid w:val="00EC7853"/>
    <w:rsid w:val="00ED05A2"/>
    <w:rsid w:val="00ED0F77"/>
    <w:rsid w:val="00ED14C6"/>
    <w:rsid w:val="00ED2902"/>
    <w:rsid w:val="00ED3C4B"/>
    <w:rsid w:val="00ED4312"/>
    <w:rsid w:val="00ED4686"/>
    <w:rsid w:val="00ED4CAE"/>
    <w:rsid w:val="00ED5561"/>
    <w:rsid w:val="00ED65D9"/>
    <w:rsid w:val="00ED6BB6"/>
    <w:rsid w:val="00ED71B3"/>
    <w:rsid w:val="00ED78B9"/>
    <w:rsid w:val="00ED7DBC"/>
    <w:rsid w:val="00EE0043"/>
    <w:rsid w:val="00EE01F5"/>
    <w:rsid w:val="00EE0425"/>
    <w:rsid w:val="00EE05D2"/>
    <w:rsid w:val="00EE0CB4"/>
    <w:rsid w:val="00EE27EB"/>
    <w:rsid w:val="00EE2948"/>
    <w:rsid w:val="00EE2CE6"/>
    <w:rsid w:val="00EE32CA"/>
    <w:rsid w:val="00EE40C4"/>
    <w:rsid w:val="00EE4E07"/>
    <w:rsid w:val="00EE585C"/>
    <w:rsid w:val="00EE72EB"/>
    <w:rsid w:val="00EE74CD"/>
    <w:rsid w:val="00EE78BF"/>
    <w:rsid w:val="00EF0D67"/>
    <w:rsid w:val="00EF2AA7"/>
    <w:rsid w:val="00EF2C98"/>
    <w:rsid w:val="00EF2F9B"/>
    <w:rsid w:val="00EF42EF"/>
    <w:rsid w:val="00EF62EF"/>
    <w:rsid w:val="00EF67B5"/>
    <w:rsid w:val="00EF6C14"/>
    <w:rsid w:val="00F0078F"/>
    <w:rsid w:val="00F0082A"/>
    <w:rsid w:val="00F01D01"/>
    <w:rsid w:val="00F02322"/>
    <w:rsid w:val="00F026C4"/>
    <w:rsid w:val="00F030C1"/>
    <w:rsid w:val="00F03409"/>
    <w:rsid w:val="00F03DD0"/>
    <w:rsid w:val="00F03E32"/>
    <w:rsid w:val="00F042E5"/>
    <w:rsid w:val="00F04386"/>
    <w:rsid w:val="00F04A30"/>
    <w:rsid w:val="00F05B9F"/>
    <w:rsid w:val="00F0644E"/>
    <w:rsid w:val="00F06AEC"/>
    <w:rsid w:val="00F10585"/>
    <w:rsid w:val="00F105A0"/>
    <w:rsid w:val="00F10F01"/>
    <w:rsid w:val="00F11D77"/>
    <w:rsid w:val="00F11E0D"/>
    <w:rsid w:val="00F12182"/>
    <w:rsid w:val="00F129E5"/>
    <w:rsid w:val="00F12A6A"/>
    <w:rsid w:val="00F12FBC"/>
    <w:rsid w:val="00F133C8"/>
    <w:rsid w:val="00F133ED"/>
    <w:rsid w:val="00F1385D"/>
    <w:rsid w:val="00F13E9C"/>
    <w:rsid w:val="00F14952"/>
    <w:rsid w:val="00F153C7"/>
    <w:rsid w:val="00F1658F"/>
    <w:rsid w:val="00F17D45"/>
    <w:rsid w:val="00F17E2B"/>
    <w:rsid w:val="00F210D3"/>
    <w:rsid w:val="00F211B0"/>
    <w:rsid w:val="00F212B4"/>
    <w:rsid w:val="00F214AF"/>
    <w:rsid w:val="00F2151F"/>
    <w:rsid w:val="00F21A9D"/>
    <w:rsid w:val="00F21B6D"/>
    <w:rsid w:val="00F22844"/>
    <w:rsid w:val="00F230A5"/>
    <w:rsid w:val="00F23899"/>
    <w:rsid w:val="00F23C02"/>
    <w:rsid w:val="00F23EA1"/>
    <w:rsid w:val="00F24617"/>
    <w:rsid w:val="00F24BA6"/>
    <w:rsid w:val="00F2520C"/>
    <w:rsid w:val="00F25E22"/>
    <w:rsid w:val="00F269AB"/>
    <w:rsid w:val="00F27217"/>
    <w:rsid w:val="00F27C82"/>
    <w:rsid w:val="00F27FFA"/>
    <w:rsid w:val="00F304B2"/>
    <w:rsid w:val="00F30925"/>
    <w:rsid w:val="00F315B3"/>
    <w:rsid w:val="00F32B88"/>
    <w:rsid w:val="00F32F45"/>
    <w:rsid w:val="00F330B4"/>
    <w:rsid w:val="00F33FDB"/>
    <w:rsid w:val="00F34152"/>
    <w:rsid w:val="00F35142"/>
    <w:rsid w:val="00F354F2"/>
    <w:rsid w:val="00F3591B"/>
    <w:rsid w:val="00F35CCD"/>
    <w:rsid w:val="00F36708"/>
    <w:rsid w:val="00F367F0"/>
    <w:rsid w:val="00F36995"/>
    <w:rsid w:val="00F36DF0"/>
    <w:rsid w:val="00F37141"/>
    <w:rsid w:val="00F4000C"/>
    <w:rsid w:val="00F410AE"/>
    <w:rsid w:val="00F41399"/>
    <w:rsid w:val="00F41E3C"/>
    <w:rsid w:val="00F41EB0"/>
    <w:rsid w:val="00F42EB1"/>
    <w:rsid w:val="00F43F88"/>
    <w:rsid w:val="00F43F99"/>
    <w:rsid w:val="00F445E2"/>
    <w:rsid w:val="00F44B51"/>
    <w:rsid w:val="00F4773F"/>
    <w:rsid w:val="00F50449"/>
    <w:rsid w:val="00F50BDF"/>
    <w:rsid w:val="00F515F2"/>
    <w:rsid w:val="00F51760"/>
    <w:rsid w:val="00F52644"/>
    <w:rsid w:val="00F53524"/>
    <w:rsid w:val="00F544AE"/>
    <w:rsid w:val="00F547F6"/>
    <w:rsid w:val="00F55F0B"/>
    <w:rsid w:val="00F56599"/>
    <w:rsid w:val="00F57752"/>
    <w:rsid w:val="00F577FD"/>
    <w:rsid w:val="00F60272"/>
    <w:rsid w:val="00F60467"/>
    <w:rsid w:val="00F606B2"/>
    <w:rsid w:val="00F61734"/>
    <w:rsid w:val="00F61E94"/>
    <w:rsid w:val="00F62557"/>
    <w:rsid w:val="00F63152"/>
    <w:rsid w:val="00F65B5A"/>
    <w:rsid w:val="00F65FBA"/>
    <w:rsid w:val="00F66276"/>
    <w:rsid w:val="00F66AED"/>
    <w:rsid w:val="00F66BFF"/>
    <w:rsid w:val="00F66D16"/>
    <w:rsid w:val="00F673EB"/>
    <w:rsid w:val="00F674AC"/>
    <w:rsid w:val="00F67648"/>
    <w:rsid w:val="00F6792D"/>
    <w:rsid w:val="00F704EF"/>
    <w:rsid w:val="00F7050B"/>
    <w:rsid w:val="00F70DCC"/>
    <w:rsid w:val="00F720E1"/>
    <w:rsid w:val="00F721AB"/>
    <w:rsid w:val="00F7347C"/>
    <w:rsid w:val="00F76050"/>
    <w:rsid w:val="00F760A8"/>
    <w:rsid w:val="00F763C9"/>
    <w:rsid w:val="00F7682D"/>
    <w:rsid w:val="00F778A1"/>
    <w:rsid w:val="00F77F44"/>
    <w:rsid w:val="00F8049F"/>
    <w:rsid w:val="00F80CD4"/>
    <w:rsid w:val="00F80D1B"/>
    <w:rsid w:val="00F828B7"/>
    <w:rsid w:val="00F82F91"/>
    <w:rsid w:val="00F83368"/>
    <w:rsid w:val="00F837AC"/>
    <w:rsid w:val="00F84921"/>
    <w:rsid w:val="00F84DDD"/>
    <w:rsid w:val="00F84F43"/>
    <w:rsid w:val="00F85063"/>
    <w:rsid w:val="00F85C49"/>
    <w:rsid w:val="00F86137"/>
    <w:rsid w:val="00F86224"/>
    <w:rsid w:val="00F8691D"/>
    <w:rsid w:val="00F90648"/>
    <w:rsid w:val="00F90A75"/>
    <w:rsid w:val="00F90D61"/>
    <w:rsid w:val="00F90FC2"/>
    <w:rsid w:val="00F91793"/>
    <w:rsid w:val="00F92B63"/>
    <w:rsid w:val="00F92F95"/>
    <w:rsid w:val="00F9341B"/>
    <w:rsid w:val="00F938F1"/>
    <w:rsid w:val="00F9452C"/>
    <w:rsid w:val="00F94687"/>
    <w:rsid w:val="00F95AC7"/>
    <w:rsid w:val="00F95DFA"/>
    <w:rsid w:val="00F96407"/>
    <w:rsid w:val="00F96F8A"/>
    <w:rsid w:val="00F97779"/>
    <w:rsid w:val="00F979D8"/>
    <w:rsid w:val="00F97B13"/>
    <w:rsid w:val="00FA1371"/>
    <w:rsid w:val="00FA184D"/>
    <w:rsid w:val="00FA2439"/>
    <w:rsid w:val="00FA2F14"/>
    <w:rsid w:val="00FA2F4C"/>
    <w:rsid w:val="00FA38D9"/>
    <w:rsid w:val="00FA3900"/>
    <w:rsid w:val="00FA3E79"/>
    <w:rsid w:val="00FA4478"/>
    <w:rsid w:val="00FA57EB"/>
    <w:rsid w:val="00FA6654"/>
    <w:rsid w:val="00FA67D4"/>
    <w:rsid w:val="00FA7C5A"/>
    <w:rsid w:val="00FB00EA"/>
    <w:rsid w:val="00FB0A96"/>
    <w:rsid w:val="00FB1674"/>
    <w:rsid w:val="00FB1705"/>
    <w:rsid w:val="00FB1D64"/>
    <w:rsid w:val="00FB1E28"/>
    <w:rsid w:val="00FB364B"/>
    <w:rsid w:val="00FB47CA"/>
    <w:rsid w:val="00FB493A"/>
    <w:rsid w:val="00FB4DB4"/>
    <w:rsid w:val="00FB5C52"/>
    <w:rsid w:val="00FB5DF8"/>
    <w:rsid w:val="00FB6CEC"/>
    <w:rsid w:val="00FB7027"/>
    <w:rsid w:val="00FB73EB"/>
    <w:rsid w:val="00FB7A7A"/>
    <w:rsid w:val="00FB7F7B"/>
    <w:rsid w:val="00FC0518"/>
    <w:rsid w:val="00FC077B"/>
    <w:rsid w:val="00FC08D5"/>
    <w:rsid w:val="00FC1066"/>
    <w:rsid w:val="00FC1B75"/>
    <w:rsid w:val="00FC2CD4"/>
    <w:rsid w:val="00FC3479"/>
    <w:rsid w:val="00FC3C8C"/>
    <w:rsid w:val="00FC4AB0"/>
    <w:rsid w:val="00FC4B3A"/>
    <w:rsid w:val="00FC62B0"/>
    <w:rsid w:val="00FC62BD"/>
    <w:rsid w:val="00FC6AE3"/>
    <w:rsid w:val="00FD1177"/>
    <w:rsid w:val="00FD1E6E"/>
    <w:rsid w:val="00FD2082"/>
    <w:rsid w:val="00FD20D8"/>
    <w:rsid w:val="00FD2783"/>
    <w:rsid w:val="00FD27A9"/>
    <w:rsid w:val="00FD38CC"/>
    <w:rsid w:val="00FD3B11"/>
    <w:rsid w:val="00FD5252"/>
    <w:rsid w:val="00FD59A7"/>
    <w:rsid w:val="00FD5FE2"/>
    <w:rsid w:val="00FD65C9"/>
    <w:rsid w:val="00FD7157"/>
    <w:rsid w:val="00FD7275"/>
    <w:rsid w:val="00FE09DA"/>
    <w:rsid w:val="00FE0CE0"/>
    <w:rsid w:val="00FE1781"/>
    <w:rsid w:val="00FE17F3"/>
    <w:rsid w:val="00FE1FBE"/>
    <w:rsid w:val="00FE2085"/>
    <w:rsid w:val="00FE22D0"/>
    <w:rsid w:val="00FE3C33"/>
    <w:rsid w:val="00FE536F"/>
    <w:rsid w:val="00FE6791"/>
    <w:rsid w:val="00FE6C72"/>
    <w:rsid w:val="00FE7D02"/>
    <w:rsid w:val="00FF09A2"/>
    <w:rsid w:val="00FF0E3F"/>
    <w:rsid w:val="00FF1458"/>
    <w:rsid w:val="00FF29B7"/>
    <w:rsid w:val="00FF397A"/>
    <w:rsid w:val="00FF39FE"/>
    <w:rsid w:val="00FF3E4C"/>
    <w:rsid w:val="00FF3E88"/>
    <w:rsid w:val="00FF4A62"/>
    <w:rsid w:val="00FF4D8D"/>
    <w:rsid w:val="00FF503C"/>
    <w:rsid w:val="00FF5A9B"/>
    <w:rsid w:val="00FF5F3F"/>
    <w:rsid w:val="00FF6140"/>
    <w:rsid w:val="00FF6621"/>
    <w:rsid w:val="00FF6701"/>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3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EC"/>
    <w:pPr>
      <w:ind w:left="0" w:firstLine="0"/>
    </w:pPr>
  </w:style>
  <w:style w:type="paragraph" w:styleId="Heading1">
    <w:name w:val="heading 1"/>
    <w:basedOn w:val="Normal"/>
    <w:next w:val="Normal"/>
    <w:link w:val="Heading1Char"/>
    <w:uiPriority w:val="9"/>
    <w:qFormat/>
    <w:rsid w:val="00D850E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E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D850EC"/>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D850EC"/>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D850EC"/>
    <w:rPr>
      <w:rFonts w:ascii="Arial" w:hAnsi="Arial" w:cs="Arial"/>
      <w:b/>
      <w:sz w:val="52"/>
      <w:szCs w:val="52"/>
    </w:rPr>
  </w:style>
  <w:style w:type="character" w:customStyle="1" w:styleId="GBITableofContentsHeader">
    <w:name w:val="GBI Table of Contents Header"/>
    <w:uiPriority w:val="1"/>
    <w:qFormat/>
    <w:rsid w:val="00D850EC"/>
    <w:rPr>
      <w:rFonts w:ascii="Arial" w:hAnsi="Arial"/>
      <w:color w:val="244061" w:themeColor="accent1" w:themeShade="80"/>
      <w:sz w:val="32"/>
      <w:u w:val="single"/>
    </w:rPr>
  </w:style>
  <w:style w:type="paragraph" w:customStyle="1" w:styleId="GBISectionHeader">
    <w:name w:val="GBI Section Header"/>
    <w:next w:val="Normal"/>
    <w:qFormat/>
    <w:rsid w:val="00D850EC"/>
    <w:pPr>
      <w:framePr w:w="10080" w:wrap="around" w:hAnchor="text" w:xAlign="center" w:yAlign="top"/>
      <w:numPr>
        <w:ilvl w:val="1"/>
        <w:numId w:val="36"/>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D850EC"/>
    <w:pPr>
      <w:numPr>
        <w:ilvl w:val="2"/>
        <w:numId w:val="36"/>
      </w:numPr>
    </w:pPr>
    <w:rPr>
      <w:rFonts w:cs="Times New Roman"/>
      <w:b/>
      <w:iCs/>
      <w:szCs w:val="24"/>
      <w:lang w:bidi="en-US"/>
    </w:rPr>
  </w:style>
  <w:style w:type="paragraph" w:customStyle="1" w:styleId="GBIPartHeader">
    <w:name w:val="GBI Part Header"/>
    <w:basedOn w:val="Heading1"/>
    <w:autoRedefine/>
    <w:qFormat/>
    <w:rsid w:val="00D850EC"/>
    <w:pPr>
      <w:numPr>
        <w:numId w:val="36"/>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D850EC"/>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D850EC"/>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D850EC"/>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D850EC"/>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D850EC"/>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D850EC"/>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D850EC"/>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D850EC"/>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D850EC"/>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D850EC"/>
    <w:rPr>
      <w:rFonts w:cs="Arial"/>
      <w:b/>
      <w:color w:val="FF0000"/>
      <w:szCs w:val="52"/>
    </w:rPr>
  </w:style>
  <w:style w:type="paragraph" w:styleId="ListParagraph">
    <w:name w:val="List Paragraph"/>
    <w:basedOn w:val="Normal"/>
    <w:uiPriority w:val="34"/>
    <w:qFormat/>
    <w:rsid w:val="00D850EC"/>
    <w:pPr>
      <w:ind w:left="720"/>
      <w:contextualSpacing/>
    </w:pPr>
  </w:style>
  <w:style w:type="paragraph" w:styleId="Header">
    <w:name w:val="header"/>
    <w:basedOn w:val="Normal"/>
    <w:link w:val="HeaderChar"/>
    <w:uiPriority w:val="99"/>
    <w:unhideWhenUsed/>
    <w:rsid w:val="00D850EC"/>
    <w:pPr>
      <w:tabs>
        <w:tab w:val="center" w:pos="4680"/>
        <w:tab w:val="right" w:pos="9360"/>
      </w:tabs>
    </w:pPr>
  </w:style>
  <w:style w:type="character" w:customStyle="1" w:styleId="HeaderChar">
    <w:name w:val="Header Char"/>
    <w:basedOn w:val="DefaultParagraphFont"/>
    <w:link w:val="Header"/>
    <w:uiPriority w:val="99"/>
    <w:rsid w:val="00D850EC"/>
  </w:style>
  <w:style w:type="paragraph" w:styleId="Footer">
    <w:name w:val="footer"/>
    <w:basedOn w:val="Normal"/>
    <w:link w:val="FooterChar"/>
    <w:unhideWhenUsed/>
    <w:rsid w:val="00D850EC"/>
    <w:pPr>
      <w:tabs>
        <w:tab w:val="center" w:pos="4680"/>
        <w:tab w:val="right" w:pos="9360"/>
      </w:tabs>
    </w:pPr>
  </w:style>
  <w:style w:type="character" w:customStyle="1" w:styleId="FooterChar">
    <w:name w:val="Footer Char"/>
    <w:basedOn w:val="DefaultParagraphFont"/>
    <w:link w:val="Footer"/>
    <w:rsid w:val="00D850EC"/>
  </w:style>
  <w:style w:type="character" w:styleId="Hyperlink">
    <w:name w:val="Hyperlink"/>
    <w:basedOn w:val="DefaultParagraphFont"/>
    <w:uiPriority w:val="99"/>
    <w:unhideWhenUsed/>
    <w:rsid w:val="00D850EC"/>
    <w:rPr>
      <w:color w:val="0000FF" w:themeColor="hyperlink"/>
      <w:u w:val="single"/>
    </w:rPr>
  </w:style>
  <w:style w:type="paragraph" w:styleId="TOC1">
    <w:name w:val="toc 1"/>
    <w:aliases w:val="GBI Table of Contents"/>
    <w:basedOn w:val="Normal"/>
    <w:next w:val="Normal"/>
    <w:autoRedefine/>
    <w:uiPriority w:val="39"/>
    <w:unhideWhenUsed/>
    <w:qFormat/>
    <w:rsid w:val="00D850EC"/>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D850EC"/>
    <w:pPr>
      <w:spacing w:after="160" w:line="259" w:lineRule="auto"/>
      <w:ind w:left="0" w:firstLine="0"/>
      <w:jc w:val="center"/>
    </w:pPr>
    <w:rPr>
      <w:b/>
      <w:caps/>
      <w:vanish/>
      <w:color w:val="FF0000"/>
      <w:sz w:val="52"/>
    </w:rPr>
  </w:style>
  <w:style w:type="paragraph" w:styleId="BalloonText">
    <w:name w:val="Balloon Text"/>
    <w:basedOn w:val="Normal"/>
    <w:link w:val="BalloonTextChar"/>
    <w:uiPriority w:val="99"/>
    <w:semiHidden/>
    <w:unhideWhenUsed/>
    <w:rsid w:val="00AA4A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AA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EC"/>
    <w:pPr>
      <w:ind w:left="0" w:firstLine="0"/>
    </w:pPr>
  </w:style>
  <w:style w:type="paragraph" w:styleId="Heading1">
    <w:name w:val="heading 1"/>
    <w:basedOn w:val="Normal"/>
    <w:next w:val="Normal"/>
    <w:link w:val="Heading1Char"/>
    <w:uiPriority w:val="9"/>
    <w:qFormat/>
    <w:rsid w:val="00D850E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E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D850EC"/>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D850EC"/>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D850EC"/>
    <w:rPr>
      <w:rFonts w:ascii="Arial" w:hAnsi="Arial" w:cs="Arial"/>
      <w:b/>
      <w:sz w:val="52"/>
      <w:szCs w:val="52"/>
    </w:rPr>
  </w:style>
  <w:style w:type="character" w:customStyle="1" w:styleId="GBITableofContentsHeader">
    <w:name w:val="GBI Table of Contents Header"/>
    <w:uiPriority w:val="1"/>
    <w:qFormat/>
    <w:rsid w:val="00D850EC"/>
    <w:rPr>
      <w:rFonts w:ascii="Arial" w:hAnsi="Arial"/>
      <w:color w:val="244061" w:themeColor="accent1" w:themeShade="80"/>
      <w:sz w:val="32"/>
      <w:u w:val="single"/>
    </w:rPr>
  </w:style>
  <w:style w:type="paragraph" w:customStyle="1" w:styleId="GBISectionHeader">
    <w:name w:val="GBI Section Header"/>
    <w:next w:val="Normal"/>
    <w:qFormat/>
    <w:rsid w:val="00D850EC"/>
    <w:pPr>
      <w:framePr w:w="10080" w:wrap="around" w:hAnchor="text" w:xAlign="center" w:yAlign="top"/>
      <w:numPr>
        <w:ilvl w:val="1"/>
        <w:numId w:val="36"/>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D850EC"/>
    <w:pPr>
      <w:numPr>
        <w:ilvl w:val="2"/>
        <w:numId w:val="36"/>
      </w:numPr>
    </w:pPr>
    <w:rPr>
      <w:rFonts w:cs="Times New Roman"/>
      <w:b/>
      <w:iCs/>
      <w:szCs w:val="24"/>
      <w:lang w:bidi="en-US"/>
    </w:rPr>
  </w:style>
  <w:style w:type="paragraph" w:customStyle="1" w:styleId="GBIPartHeader">
    <w:name w:val="GBI Part Header"/>
    <w:basedOn w:val="Heading1"/>
    <w:autoRedefine/>
    <w:qFormat/>
    <w:rsid w:val="00D850EC"/>
    <w:pPr>
      <w:numPr>
        <w:numId w:val="36"/>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D850EC"/>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D850EC"/>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D850EC"/>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D850EC"/>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D850EC"/>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D850EC"/>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D850EC"/>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D850EC"/>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D850EC"/>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D850EC"/>
    <w:rPr>
      <w:rFonts w:cs="Arial"/>
      <w:b/>
      <w:color w:val="FF0000"/>
      <w:szCs w:val="52"/>
    </w:rPr>
  </w:style>
  <w:style w:type="paragraph" w:styleId="ListParagraph">
    <w:name w:val="List Paragraph"/>
    <w:basedOn w:val="Normal"/>
    <w:uiPriority w:val="34"/>
    <w:qFormat/>
    <w:rsid w:val="00D850EC"/>
    <w:pPr>
      <w:ind w:left="720"/>
      <w:contextualSpacing/>
    </w:pPr>
  </w:style>
  <w:style w:type="paragraph" w:styleId="Header">
    <w:name w:val="header"/>
    <w:basedOn w:val="Normal"/>
    <w:link w:val="HeaderChar"/>
    <w:uiPriority w:val="99"/>
    <w:unhideWhenUsed/>
    <w:rsid w:val="00D850EC"/>
    <w:pPr>
      <w:tabs>
        <w:tab w:val="center" w:pos="4680"/>
        <w:tab w:val="right" w:pos="9360"/>
      </w:tabs>
    </w:pPr>
  </w:style>
  <w:style w:type="character" w:customStyle="1" w:styleId="HeaderChar">
    <w:name w:val="Header Char"/>
    <w:basedOn w:val="DefaultParagraphFont"/>
    <w:link w:val="Header"/>
    <w:uiPriority w:val="99"/>
    <w:rsid w:val="00D850EC"/>
  </w:style>
  <w:style w:type="paragraph" w:styleId="Footer">
    <w:name w:val="footer"/>
    <w:basedOn w:val="Normal"/>
    <w:link w:val="FooterChar"/>
    <w:unhideWhenUsed/>
    <w:rsid w:val="00D850EC"/>
    <w:pPr>
      <w:tabs>
        <w:tab w:val="center" w:pos="4680"/>
        <w:tab w:val="right" w:pos="9360"/>
      </w:tabs>
    </w:pPr>
  </w:style>
  <w:style w:type="character" w:customStyle="1" w:styleId="FooterChar">
    <w:name w:val="Footer Char"/>
    <w:basedOn w:val="DefaultParagraphFont"/>
    <w:link w:val="Footer"/>
    <w:rsid w:val="00D850EC"/>
  </w:style>
  <w:style w:type="character" w:styleId="Hyperlink">
    <w:name w:val="Hyperlink"/>
    <w:basedOn w:val="DefaultParagraphFont"/>
    <w:uiPriority w:val="99"/>
    <w:unhideWhenUsed/>
    <w:rsid w:val="00D850EC"/>
    <w:rPr>
      <w:color w:val="0000FF" w:themeColor="hyperlink"/>
      <w:u w:val="single"/>
    </w:rPr>
  </w:style>
  <w:style w:type="paragraph" w:styleId="TOC1">
    <w:name w:val="toc 1"/>
    <w:aliases w:val="GBI Table of Contents"/>
    <w:basedOn w:val="Normal"/>
    <w:next w:val="Normal"/>
    <w:autoRedefine/>
    <w:uiPriority w:val="39"/>
    <w:unhideWhenUsed/>
    <w:qFormat/>
    <w:rsid w:val="00D850EC"/>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D850EC"/>
    <w:pPr>
      <w:spacing w:after="160" w:line="259" w:lineRule="auto"/>
      <w:ind w:left="0" w:firstLine="0"/>
      <w:jc w:val="center"/>
    </w:pPr>
    <w:rPr>
      <w:b/>
      <w:caps/>
      <w:vanish/>
      <w:color w:val="FF0000"/>
      <w:sz w:val="52"/>
    </w:rPr>
  </w:style>
  <w:style w:type="paragraph" w:styleId="BalloonText">
    <w:name w:val="Balloon Text"/>
    <w:basedOn w:val="Normal"/>
    <w:link w:val="BalloonTextChar"/>
    <w:uiPriority w:val="99"/>
    <w:semiHidden/>
    <w:unhideWhenUsed/>
    <w:rsid w:val="00AA4A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A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311713763">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Layout" Target="diagrams/layout19.xml"/><Relationship Id="rId21" Type="http://schemas.openxmlformats.org/officeDocument/2006/relationships/diagramQuickStyle" Target="diagrams/quickStyle2.xml"/><Relationship Id="rId42" Type="http://schemas.openxmlformats.org/officeDocument/2006/relationships/diagramColors" Target="diagrams/colors6.xml"/><Relationship Id="rId47" Type="http://schemas.openxmlformats.org/officeDocument/2006/relationships/image" Target="media/image6.png"/><Relationship Id="rId63" Type="http://schemas.openxmlformats.org/officeDocument/2006/relationships/diagramLayout" Target="diagrams/layout9.xml"/><Relationship Id="rId68" Type="http://schemas.openxmlformats.org/officeDocument/2006/relationships/diagramLayout" Target="diagrams/layout10.xml"/><Relationship Id="rId84" Type="http://schemas.openxmlformats.org/officeDocument/2006/relationships/image" Target="media/image13.png"/><Relationship Id="rId89" Type="http://schemas.microsoft.com/office/2007/relationships/diagramDrawing" Target="diagrams/drawing13.xml"/><Relationship Id="rId112" Type="http://schemas.openxmlformats.org/officeDocument/2006/relationships/diagramLayout" Target="diagrams/layout18.xml"/><Relationship Id="rId16" Type="http://schemas.openxmlformats.org/officeDocument/2006/relationships/diagramQuickStyle" Target="diagrams/quickStyle1.xml"/><Relationship Id="rId107" Type="http://schemas.openxmlformats.org/officeDocument/2006/relationships/diagramLayout" Target="diagrams/layout17.xml"/><Relationship Id="rId11" Type="http://schemas.openxmlformats.org/officeDocument/2006/relationships/endnotes" Target="endnotes.xml"/><Relationship Id="rId32" Type="http://schemas.openxmlformats.org/officeDocument/2006/relationships/diagramColors" Target="diagrams/colors4.xml"/><Relationship Id="rId37" Type="http://schemas.openxmlformats.org/officeDocument/2006/relationships/diagramColors" Target="diagrams/colors5.xml"/><Relationship Id="rId53" Type="http://schemas.openxmlformats.org/officeDocument/2006/relationships/diagramQuickStyle" Target="diagrams/quickStyle7.xml"/><Relationship Id="rId58" Type="http://schemas.openxmlformats.org/officeDocument/2006/relationships/diagramQuickStyle" Target="diagrams/quickStyle8.xml"/><Relationship Id="rId74" Type="http://schemas.openxmlformats.org/officeDocument/2006/relationships/diagramData" Target="diagrams/data11.xml"/><Relationship Id="rId79" Type="http://schemas.openxmlformats.org/officeDocument/2006/relationships/diagramData" Target="diagrams/data12.xml"/><Relationship Id="rId102" Type="http://schemas.openxmlformats.org/officeDocument/2006/relationships/diagramLayout" Target="diagrams/layout16.xml"/><Relationship Id="rId123" Type="http://schemas.openxmlformats.org/officeDocument/2006/relationships/diagramQuickStyle" Target="diagrams/quickStyle20.xml"/><Relationship Id="rId128"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diagramData" Target="diagrams/data14.xml"/><Relationship Id="rId95" Type="http://schemas.openxmlformats.org/officeDocument/2006/relationships/image" Target="media/image14.png"/><Relationship Id="rId22" Type="http://schemas.openxmlformats.org/officeDocument/2006/relationships/diagramColors" Target="diagrams/colors2.xml"/><Relationship Id="rId27" Type="http://schemas.openxmlformats.org/officeDocument/2006/relationships/diagramColors" Target="diagrams/colors3.xml"/><Relationship Id="rId43" Type="http://schemas.microsoft.com/office/2007/relationships/diagramDrawing" Target="diagrams/drawing6.xml"/><Relationship Id="rId48" Type="http://schemas.openxmlformats.org/officeDocument/2006/relationships/image" Target="media/image7.png"/><Relationship Id="rId64" Type="http://schemas.openxmlformats.org/officeDocument/2006/relationships/diagramQuickStyle" Target="diagrams/quickStyle9.xml"/><Relationship Id="rId69" Type="http://schemas.openxmlformats.org/officeDocument/2006/relationships/diagramQuickStyle" Target="diagrams/quickStyle10.xml"/><Relationship Id="rId113" Type="http://schemas.openxmlformats.org/officeDocument/2006/relationships/diagramQuickStyle" Target="diagrams/quickStyle18.xml"/><Relationship Id="rId118" Type="http://schemas.openxmlformats.org/officeDocument/2006/relationships/diagramQuickStyle" Target="diagrams/quickStyle19.xml"/><Relationship Id="rId80" Type="http://schemas.openxmlformats.org/officeDocument/2006/relationships/diagramLayout" Target="diagrams/layout12.xml"/><Relationship Id="rId85" Type="http://schemas.openxmlformats.org/officeDocument/2006/relationships/diagramData" Target="diagrams/data13.xml"/><Relationship Id="rId12" Type="http://schemas.openxmlformats.org/officeDocument/2006/relationships/image" Target="media/image1.jpeg"/><Relationship Id="rId17" Type="http://schemas.openxmlformats.org/officeDocument/2006/relationships/diagramColors" Target="diagrams/colors1.xml"/><Relationship Id="rId33" Type="http://schemas.microsoft.com/office/2007/relationships/diagramDrawing" Target="diagrams/drawing4.xml"/><Relationship Id="rId38" Type="http://schemas.microsoft.com/office/2007/relationships/diagramDrawing" Target="diagrams/drawing5.xml"/><Relationship Id="rId59" Type="http://schemas.openxmlformats.org/officeDocument/2006/relationships/diagramColors" Target="diagrams/colors8.xml"/><Relationship Id="rId103" Type="http://schemas.openxmlformats.org/officeDocument/2006/relationships/diagramQuickStyle" Target="diagrams/quickStyle16.xml"/><Relationship Id="rId108" Type="http://schemas.openxmlformats.org/officeDocument/2006/relationships/diagramQuickStyle" Target="diagrams/quickStyle17.xml"/><Relationship Id="rId124" Type="http://schemas.openxmlformats.org/officeDocument/2006/relationships/diagramColors" Target="diagrams/colors20.xml"/><Relationship Id="rId129" Type="http://schemas.openxmlformats.org/officeDocument/2006/relationships/fontTable" Target="fontTable.xml"/><Relationship Id="rId54" Type="http://schemas.openxmlformats.org/officeDocument/2006/relationships/diagramColors" Target="diagrams/colors7.xml"/><Relationship Id="rId70" Type="http://schemas.openxmlformats.org/officeDocument/2006/relationships/diagramColors" Target="diagrams/colors10.xml"/><Relationship Id="rId75" Type="http://schemas.openxmlformats.org/officeDocument/2006/relationships/diagramLayout" Target="diagrams/layout11.xml"/><Relationship Id="rId91" Type="http://schemas.openxmlformats.org/officeDocument/2006/relationships/diagramLayout" Target="diagrams/layout14.xml"/><Relationship Id="rId96" Type="http://schemas.openxmlformats.org/officeDocument/2006/relationships/diagramData" Target="diagrams/data15.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07/relationships/diagramDrawing" Target="diagrams/drawing2.xml"/><Relationship Id="rId28" Type="http://schemas.microsoft.com/office/2007/relationships/diagramDrawing" Target="diagrams/drawing3.xml"/><Relationship Id="rId49" Type="http://schemas.openxmlformats.org/officeDocument/2006/relationships/image" Target="media/image8.png"/><Relationship Id="rId114" Type="http://schemas.openxmlformats.org/officeDocument/2006/relationships/diagramColors" Target="diagrams/colors18.xml"/><Relationship Id="rId119" Type="http://schemas.openxmlformats.org/officeDocument/2006/relationships/diagramColors" Target="diagrams/colors19.xml"/><Relationship Id="rId44" Type="http://schemas.openxmlformats.org/officeDocument/2006/relationships/image" Target="media/image3.png"/><Relationship Id="rId60" Type="http://schemas.microsoft.com/office/2007/relationships/diagramDrawing" Target="diagrams/drawing8.xml"/><Relationship Id="rId65" Type="http://schemas.openxmlformats.org/officeDocument/2006/relationships/diagramColors" Target="diagrams/colors9.xml"/><Relationship Id="rId81" Type="http://schemas.openxmlformats.org/officeDocument/2006/relationships/diagramQuickStyle" Target="diagrams/quickStyle12.xml"/><Relationship Id="rId86" Type="http://schemas.openxmlformats.org/officeDocument/2006/relationships/diagramLayout" Target="diagrams/layout13.xml"/><Relationship Id="rId130" Type="http://schemas.openxmlformats.org/officeDocument/2006/relationships/theme" Target="theme/theme1.xml"/><Relationship Id="rId13" Type="http://schemas.openxmlformats.org/officeDocument/2006/relationships/image" Target="media/image2.gif"/><Relationship Id="rId18" Type="http://schemas.microsoft.com/office/2007/relationships/diagramDrawing" Target="diagrams/drawing1.xml"/><Relationship Id="rId39" Type="http://schemas.openxmlformats.org/officeDocument/2006/relationships/diagramData" Target="diagrams/data6.xml"/><Relationship Id="rId109" Type="http://schemas.openxmlformats.org/officeDocument/2006/relationships/diagramColors" Target="diagrams/colors17.xml"/><Relationship Id="rId34" Type="http://schemas.openxmlformats.org/officeDocument/2006/relationships/diagramData" Target="diagrams/data5.xml"/><Relationship Id="rId50" Type="http://schemas.openxmlformats.org/officeDocument/2006/relationships/image" Target="media/image9.png"/><Relationship Id="rId55" Type="http://schemas.microsoft.com/office/2007/relationships/diagramDrawing" Target="diagrams/drawing7.xml"/><Relationship Id="rId76" Type="http://schemas.openxmlformats.org/officeDocument/2006/relationships/diagramQuickStyle" Target="diagrams/quickStyle11.xml"/><Relationship Id="rId97" Type="http://schemas.openxmlformats.org/officeDocument/2006/relationships/diagramLayout" Target="diagrams/layout15.xml"/><Relationship Id="rId104" Type="http://schemas.openxmlformats.org/officeDocument/2006/relationships/diagramColors" Target="diagrams/colors16.xml"/><Relationship Id="rId120" Type="http://schemas.microsoft.com/office/2007/relationships/diagramDrawing" Target="diagrams/drawing19.xml"/><Relationship Id="rId125" Type="http://schemas.microsoft.com/office/2007/relationships/diagramDrawing" Target="diagrams/drawing20.xml"/><Relationship Id="rId7" Type="http://schemas.microsoft.com/office/2007/relationships/stylesWithEffects" Target="stylesWithEffects.xml"/><Relationship Id="rId71" Type="http://schemas.microsoft.com/office/2007/relationships/diagramDrawing" Target="diagrams/drawing10.xml"/><Relationship Id="rId92" Type="http://schemas.openxmlformats.org/officeDocument/2006/relationships/diagramQuickStyle" Target="diagrams/quickStyle14.xml"/><Relationship Id="rId2" Type="http://schemas.openxmlformats.org/officeDocument/2006/relationships/customXml" Target="../customXml/item2.xml"/><Relationship Id="rId29" Type="http://schemas.openxmlformats.org/officeDocument/2006/relationships/diagramData" Target="diagrams/data4.xml"/><Relationship Id="rId24" Type="http://schemas.openxmlformats.org/officeDocument/2006/relationships/diagramData" Target="diagrams/data3.xml"/><Relationship Id="rId40" Type="http://schemas.openxmlformats.org/officeDocument/2006/relationships/diagramLayout" Target="diagrams/layout6.xml"/><Relationship Id="rId45" Type="http://schemas.openxmlformats.org/officeDocument/2006/relationships/image" Target="media/image4.png"/><Relationship Id="rId66" Type="http://schemas.microsoft.com/office/2007/relationships/diagramDrawing" Target="diagrams/drawing9.xml"/><Relationship Id="rId87" Type="http://schemas.openxmlformats.org/officeDocument/2006/relationships/diagramQuickStyle" Target="diagrams/quickStyle13.xml"/><Relationship Id="rId110" Type="http://schemas.microsoft.com/office/2007/relationships/diagramDrawing" Target="diagrams/drawing17.xml"/><Relationship Id="rId115" Type="http://schemas.microsoft.com/office/2007/relationships/diagramDrawing" Target="diagrams/drawing18.xml"/><Relationship Id="rId61" Type="http://schemas.openxmlformats.org/officeDocument/2006/relationships/image" Target="media/image10.png"/><Relationship Id="rId82" Type="http://schemas.openxmlformats.org/officeDocument/2006/relationships/diagramColors" Target="diagrams/colors12.xml"/><Relationship Id="rId19" Type="http://schemas.openxmlformats.org/officeDocument/2006/relationships/diagramData" Target="diagrams/data2.xml"/><Relationship Id="rId14" Type="http://schemas.openxmlformats.org/officeDocument/2006/relationships/diagramData" Target="diagrams/data1.xml"/><Relationship Id="rId30" Type="http://schemas.openxmlformats.org/officeDocument/2006/relationships/diagramLayout" Target="diagrams/layout4.xml"/><Relationship Id="rId35" Type="http://schemas.openxmlformats.org/officeDocument/2006/relationships/diagramLayout" Target="diagrams/layout5.xml"/><Relationship Id="rId56" Type="http://schemas.openxmlformats.org/officeDocument/2006/relationships/diagramData" Target="diagrams/data8.xml"/><Relationship Id="rId77" Type="http://schemas.openxmlformats.org/officeDocument/2006/relationships/diagramColors" Target="diagrams/colors11.xml"/><Relationship Id="rId100" Type="http://schemas.microsoft.com/office/2007/relationships/diagramDrawing" Target="diagrams/drawing15.xml"/><Relationship Id="rId105" Type="http://schemas.microsoft.com/office/2007/relationships/diagramDrawing" Target="diagrams/drawing16.xml"/><Relationship Id="rId126" Type="http://schemas.openxmlformats.org/officeDocument/2006/relationships/image" Target="media/image15.png"/><Relationship Id="rId8" Type="http://schemas.openxmlformats.org/officeDocument/2006/relationships/settings" Target="settings.xml"/><Relationship Id="rId51" Type="http://schemas.openxmlformats.org/officeDocument/2006/relationships/diagramData" Target="diagrams/data7.xml"/><Relationship Id="rId72" Type="http://schemas.openxmlformats.org/officeDocument/2006/relationships/image" Target="media/image11.png"/><Relationship Id="rId93" Type="http://schemas.openxmlformats.org/officeDocument/2006/relationships/diagramColors" Target="diagrams/colors14.xml"/><Relationship Id="rId98" Type="http://schemas.openxmlformats.org/officeDocument/2006/relationships/diagramQuickStyle" Target="diagrams/quickStyle15.xml"/><Relationship Id="rId121" Type="http://schemas.openxmlformats.org/officeDocument/2006/relationships/diagramData" Target="diagrams/data20.xml"/><Relationship Id="rId3" Type="http://schemas.openxmlformats.org/officeDocument/2006/relationships/customXml" Target="../customXml/item3.xml"/><Relationship Id="rId25" Type="http://schemas.openxmlformats.org/officeDocument/2006/relationships/diagramLayout" Target="diagrams/layout3.xml"/><Relationship Id="rId46" Type="http://schemas.openxmlformats.org/officeDocument/2006/relationships/image" Target="media/image5.png"/><Relationship Id="rId67" Type="http://schemas.openxmlformats.org/officeDocument/2006/relationships/diagramData" Target="diagrams/data10.xml"/><Relationship Id="rId116" Type="http://schemas.openxmlformats.org/officeDocument/2006/relationships/diagramData" Target="diagrams/data19.xml"/><Relationship Id="rId20" Type="http://schemas.openxmlformats.org/officeDocument/2006/relationships/diagramLayout" Target="diagrams/layout2.xml"/><Relationship Id="rId41" Type="http://schemas.openxmlformats.org/officeDocument/2006/relationships/diagramQuickStyle" Target="diagrams/quickStyle6.xml"/><Relationship Id="rId62" Type="http://schemas.openxmlformats.org/officeDocument/2006/relationships/diagramData" Target="diagrams/data9.xml"/><Relationship Id="rId83" Type="http://schemas.microsoft.com/office/2007/relationships/diagramDrawing" Target="diagrams/drawing12.xml"/><Relationship Id="rId88" Type="http://schemas.openxmlformats.org/officeDocument/2006/relationships/diagramColors" Target="diagrams/colors13.xml"/><Relationship Id="rId111" Type="http://schemas.openxmlformats.org/officeDocument/2006/relationships/diagramData" Target="diagrams/data18.xml"/><Relationship Id="rId15" Type="http://schemas.openxmlformats.org/officeDocument/2006/relationships/diagramLayout" Target="diagrams/layout1.xml"/><Relationship Id="rId36" Type="http://schemas.openxmlformats.org/officeDocument/2006/relationships/diagramQuickStyle" Target="diagrams/quickStyle5.xml"/><Relationship Id="rId57" Type="http://schemas.openxmlformats.org/officeDocument/2006/relationships/diagramLayout" Target="diagrams/layout8.xml"/><Relationship Id="rId106" Type="http://schemas.openxmlformats.org/officeDocument/2006/relationships/diagramData" Target="diagrams/data17.xml"/><Relationship Id="rId127" Type="http://schemas.openxmlformats.org/officeDocument/2006/relationships/footer" Target="footer1.xml"/><Relationship Id="rId10" Type="http://schemas.openxmlformats.org/officeDocument/2006/relationships/footnotes" Target="footnotes.xml"/><Relationship Id="rId31" Type="http://schemas.openxmlformats.org/officeDocument/2006/relationships/diagramQuickStyle" Target="diagrams/quickStyle4.xml"/><Relationship Id="rId52" Type="http://schemas.openxmlformats.org/officeDocument/2006/relationships/diagramLayout" Target="diagrams/layout7.xml"/><Relationship Id="rId73" Type="http://schemas.openxmlformats.org/officeDocument/2006/relationships/image" Target="media/image12.png"/><Relationship Id="rId78" Type="http://schemas.microsoft.com/office/2007/relationships/diagramDrawing" Target="diagrams/drawing11.xml"/><Relationship Id="rId94" Type="http://schemas.microsoft.com/office/2007/relationships/diagramDrawing" Target="diagrams/drawing14.xml"/><Relationship Id="rId99" Type="http://schemas.openxmlformats.org/officeDocument/2006/relationships/diagramColors" Target="diagrams/colors15.xml"/><Relationship Id="rId101" Type="http://schemas.openxmlformats.org/officeDocument/2006/relationships/diagramData" Target="diagrams/data16.xml"/><Relationship Id="rId122" Type="http://schemas.openxmlformats.org/officeDocument/2006/relationships/diagramLayout" Target="diagrams/layout20.xml"/><Relationship Id="rId4" Type="http://schemas.openxmlformats.org/officeDocument/2006/relationships/customXml" Target="../customXml/item4.xml"/><Relationship Id="rId9" Type="http://schemas.openxmlformats.org/officeDocument/2006/relationships/webSettings" Target="webSettings.xml"/><Relationship Id="rId26" Type="http://schemas.openxmlformats.org/officeDocument/2006/relationships/diagramQuickStyle" Target="diagrams/quickStyle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t>
        <a:bodyPr/>
        <a:lstStyle/>
        <a:p>
          <a:endParaRPr lang="en-US"/>
        </a:p>
      </dgm:t>
    </dgm:pt>
  </dgm:ptLst>
  <dgm:cxnLst>
    <dgm:cxn modelId="{84A96193-3A3C-438E-87CC-140C521145EC}" type="presOf" srcId="{8E051415-6E8C-41C3-8FB0-E2E60E155655}" destId="{C1F9B15D-F7F0-4EA4-94C4-1586760CBB54}" srcOrd="0" destOrd="0" presId="urn:microsoft.com/office/officeart/2005/8/layout/chevron1"/>
    <dgm:cxn modelId="{29A86482-7878-4DFA-8327-5FD4E9A2E362}" type="presOf" srcId="{70DDF67B-CD2A-40F8-90CD-BDC3ED514CF8}" destId="{B3D56C96-35E5-4B97-8FA7-3A5F7B33C044}"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99178096-71D1-489A-8205-AE8788520CA6}" srcId="{274A39B8-3A5F-415E-9C6B-57B4617BAE58}" destId="{70DDF67B-CD2A-40F8-90CD-BDC3ED514CF8}" srcOrd="0" destOrd="0" parTransId="{F5F4644D-A815-492E-A1AF-22F8D651B855}" sibTransId="{D18E4069-A6A5-4C5D-AD73-D4EDC8C7CE3F}"/>
    <dgm:cxn modelId="{4BA716DB-E877-4392-89DB-0223DA328060}" type="presOf" srcId="{D0569520-1B32-4C85-B390-EBF026326097}" destId="{F690EF15-7248-4B9D-89A0-5888CF5C3FBF}" srcOrd="0" destOrd="0" presId="urn:microsoft.com/office/officeart/2005/8/layout/chevron1"/>
    <dgm:cxn modelId="{5F959DFA-E7B2-4862-BDC7-B8467DC5E396}" type="presOf" srcId="{274A39B8-3A5F-415E-9C6B-57B4617BAE58}" destId="{4988C1CD-54B2-4DB3-9B97-EF513A7E5A08}"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83CEFA38-872A-4563-B067-DC6E930A4DF9}" srcId="{274A39B8-3A5F-415E-9C6B-57B4617BAE58}" destId="{D0569520-1B32-4C85-B390-EBF026326097}" srcOrd="1" destOrd="0" parTransId="{0CF136A9-27CE-4080-B03F-A6EB6F058984}" sibTransId="{F8C280CA-1FB1-4A58-9DCA-0DB59AED1B98}"/>
    <dgm:cxn modelId="{98968803-D5C9-4655-B9CE-944E8AC56810}" type="presOf" srcId="{893F5E94-1190-49D4-87E6-BA06CDFBB59D}" destId="{574DD6B7-8EBE-4DD3-BBEC-B3FBC57ADCC2}" srcOrd="0" destOrd="0" presId="urn:microsoft.com/office/officeart/2005/8/layout/chevron1"/>
    <dgm:cxn modelId="{42DFB571-DB9D-4D97-8652-57471697787B}" type="presParOf" srcId="{4988C1CD-54B2-4DB3-9B97-EF513A7E5A08}" destId="{B3D56C96-35E5-4B97-8FA7-3A5F7B33C044}" srcOrd="0" destOrd="0" presId="urn:microsoft.com/office/officeart/2005/8/layout/chevron1"/>
    <dgm:cxn modelId="{2659367B-C446-49A1-A28C-827427E78B0E}" type="presParOf" srcId="{4988C1CD-54B2-4DB3-9B97-EF513A7E5A08}" destId="{A5370893-BF2A-4D8B-BAED-69E6710B44D2}" srcOrd="1" destOrd="0" presId="urn:microsoft.com/office/officeart/2005/8/layout/chevron1"/>
    <dgm:cxn modelId="{6E11AD6C-BC97-4F03-93A4-676938E2341E}" type="presParOf" srcId="{4988C1CD-54B2-4DB3-9B97-EF513A7E5A08}" destId="{F690EF15-7248-4B9D-89A0-5888CF5C3FBF}" srcOrd="2" destOrd="0" presId="urn:microsoft.com/office/officeart/2005/8/layout/chevron1"/>
    <dgm:cxn modelId="{30B9339B-B7D1-471B-AC74-950A103195BD}" type="presParOf" srcId="{4988C1CD-54B2-4DB3-9B97-EF513A7E5A08}" destId="{80F1BD2B-A0DB-4F12-9086-700013DA5575}" srcOrd="3" destOrd="0" presId="urn:microsoft.com/office/officeart/2005/8/layout/chevron1"/>
    <dgm:cxn modelId="{F8821BD9-D8B7-4903-9434-1643F8633478}" type="presParOf" srcId="{4988C1CD-54B2-4DB3-9B97-EF513A7E5A08}" destId="{C1F9B15D-F7F0-4EA4-94C4-1586760CBB54}" srcOrd="4" destOrd="0" presId="urn:microsoft.com/office/officeart/2005/8/layout/chevron1"/>
    <dgm:cxn modelId="{3D472B09-9B74-450A-8225-036E2D0F1628}" type="presParOf" srcId="{4988C1CD-54B2-4DB3-9B97-EF513A7E5A08}" destId="{1D8A7B3D-C8C6-4BDE-93C7-6BD06D7377BB}" srcOrd="5" destOrd="0" presId="urn:microsoft.com/office/officeart/2005/8/layout/chevron1"/>
    <dgm:cxn modelId="{BE0E7CD1-4C80-4753-965E-59D58A5A32F0}"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t>
        <a:bodyPr/>
        <a:lstStyle/>
        <a:p>
          <a:endParaRPr lang="en-US"/>
        </a:p>
      </dgm:t>
    </dgm:pt>
  </dgm:ptLst>
  <dgm:cxnLst>
    <dgm:cxn modelId="{A4C52DB3-521B-4F4F-901B-4BA811F09367}" srcId="{274A39B8-3A5F-415E-9C6B-57B4617BAE58}" destId="{0B8803C1-C8FF-48B4-BE1C-8B045B2FBFD8}" srcOrd="0" destOrd="0" parTransId="{1CE8FCA8-7574-471F-B3D5-0A1593DE9D88}" sibTransId="{B657F83D-7BA1-4BF1-83EF-572A114286D9}"/>
    <dgm:cxn modelId="{24EB760A-0891-4602-8CC5-27E5F5B34C99}" srcId="{274A39B8-3A5F-415E-9C6B-57B4617BAE58}" destId="{0C970C8F-9933-45E9-B844-28931DAFDA9E}" srcOrd="2" destOrd="0" parTransId="{F57EB3F5-3408-4A2F-8173-96B73C0508D9}" sibTransId="{0B9A4105-62D7-430F-808D-055EF86BA610}"/>
    <dgm:cxn modelId="{05A77E3A-A70A-42D0-87C2-2CBAC30C9B76}" type="presOf" srcId="{0B8803C1-C8FF-48B4-BE1C-8B045B2FBFD8}" destId="{816EFA6D-A4E3-4F00-B48F-850B6F9F99EA}" srcOrd="0" destOrd="0" presId="urn:microsoft.com/office/officeart/2005/8/layout/chevron1"/>
    <dgm:cxn modelId="{D262A98E-423D-4C12-AACC-967B65C47FBF}" srcId="{274A39B8-3A5F-415E-9C6B-57B4617BAE58}" destId="{022FB661-1C07-4332-8A7E-734D14E9A039}" srcOrd="1" destOrd="0" parTransId="{169145BA-6B9D-4A84-BEE0-245BC8658994}" sibTransId="{089DC01A-D36F-4D87-BD30-0F568CDE4CD4}"/>
    <dgm:cxn modelId="{1F4D26EC-9D3C-420B-A481-D3DA026238DF}" type="presOf" srcId="{3A3EF34D-382C-4D74-9218-0B72C8246756}" destId="{23766F45-46C3-4739-AC1D-DF0984B17BCA}"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9FF9D078-DDF8-415E-A50C-6939E82C10C5}" type="presOf" srcId="{0C970C8F-9933-45E9-B844-28931DAFDA9E}" destId="{D15F2C84-83C3-4952-AF21-A3857EE9E4C3}"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B6CA1492-2C9B-4E6D-9911-574B3C0BEF5E}" type="presOf" srcId="{274A39B8-3A5F-415E-9C6B-57B4617BAE58}" destId="{4988C1CD-54B2-4DB3-9B97-EF513A7E5A08}" srcOrd="0" destOrd="0" presId="urn:microsoft.com/office/officeart/2005/8/layout/chevron1"/>
    <dgm:cxn modelId="{A3F9C5FA-FDD5-4EF4-8E0A-E8C5036A1420}" type="presOf" srcId="{022FB661-1C07-4332-8A7E-734D14E9A039}" destId="{50CDEC6C-DCA1-4F89-92DF-997494DD1309}" srcOrd="0" destOrd="0" presId="urn:microsoft.com/office/officeart/2005/8/layout/chevron1"/>
    <dgm:cxn modelId="{3B2D6DE1-4F9D-4A61-ACF6-70A088EBEEF3}" type="presOf" srcId="{DD60C402-2956-43EF-96EE-CFAD68CEA916}" destId="{2BBA669C-EA19-4376-BAB0-BAA42F24B010}" srcOrd="0" destOrd="0" presId="urn:microsoft.com/office/officeart/2005/8/layout/chevron1"/>
    <dgm:cxn modelId="{0EFFBA22-22A7-4DE7-92CA-27B341F5E759}" type="presParOf" srcId="{4988C1CD-54B2-4DB3-9B97-EF513A7E5A08}" destId="{816EFA6D-A4E3-4F00-B48F-850B6F9F99EA}" srcOrd="0" destOrd="0" presId="urn:microsoft.com/office/officeart/2005/8/layout/chevron1"/>
    <dgm:cxn modelId="{12350A0C-4AD4-4892-A51C-E06B684F7799}" type="presParOf" srcId="{4988C1CD-54B2-4DB3-9B97-EF513A7E5A08}" destId="{F5D937CE-D0AC-4FC9-A592-0A92B2F4568F}" srcOrd="1" destOrd="0" presId="urn:microsoft.com/office/officeart/2005/8/layout/chevron1"/>
    <dgm:cxn modelId="{0DD3A970-FF23-4483-8646-11CDC46DC29D}" type="presParOf" srcId="{4988C1CD-54B2-4DB3-9B97-EF513A7E5A08}" destId="{50CDEC6C-DCA1-4F89-92DF-997494DD1309}" srcOrd="2" destOrd="0" presId="urn:microsoft.com/office/officeart/2005/8/layout/chevron1"/>
    <dgm:cxn modelId="{3C0D745A-5661-4105-B6FE-41C2A66D5555}" type="presParOf" srcId="{4988C1CD-54B2-4DB3-9B97-EF513A7E5A08}" destId="{21141548-77D6-4FAD-88A0-6DA105DB7741}" srcOrd="3" destOrd="0" presId="urn:microsoft.com/office/officeart/2005/8/layout/chevron1"/>
    <dgm:cxn modelId="{BEDC9D96-E5FB-4ABB-BA94-A4E29059A9CE}" type="presParOf" srcId="{4988C1CD-54B2-4DB3-9B97-EF513A7E5A08}" destId="{D15F2C84-83C3-4952-AF21-A3857EE9E4C3}" srcOrd="4" destOrd="0" presId="urn:microsoft.com/office/officeart/2005/8/layout/chevron1"/>
    <dgm:cxn modelId="{DF99C209-790E-4DC6-B457-D4F930670407}" type="presParOf" srcId="{4988C1CD-54B2-4DB3-9B97-EF513A7E5A08}" destId="{EED537AB-F750-4B72-836E-ED2146FF58DF}" srcOrd="5" destOrd="0" presId="urn:microsoft.com/office/officeart/2005/8/layout/chevron1"/>
    <dgm:cxn modelId="{7635170D-D916-482B-9CB4-9A5A5C1CE7E6}" type="presParOf" srcId="{4988C1CD-54B2-4DB3-9B97-EF513A7E5A08}" destId="{2BBA669C-EA19-4376-BAB0-BAA42F24B010}" srcOrd="6" destOrd="0" presId="urn:microsoft.com/office/officeart/2005/8/layout/chevron1"/>
    <dgm:cxn modelId="{1AFFBF5D-6D0A-4E73-9061-2A21A7654192}" type="presParOf" srcId="{4988C1CD-54B2-4DB3-9B97-EF513A7E5A08}" destId="{EDA1EB55-A938-4968-A4D3-BB02CB245907}" srcOrd="7" destOrd="0" presId="urn:microsoft.com/office/officeart/2005/8/layout/chevron1"/>
    <dgm:cxn modelId="{77BE1C50-6015-46E7-9B1A-DB34307306C6}"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t>
        <a:bodyPr/>
        <a:lstStyle/>
        <a:p>
          <a:endParaRPr lang="en-US"/>
        </a:p>
      </dgm:t>
    </dgm:pt>
  </dgm:ptLst>
  <dgm:cxnLst>
    <dgm:cxn modelId="{3AC90712-5C33-40C7-980C-48BEB03EB3A8}" type="presOf" srcId="{893F5E94-1190-49D4-87E6-BA06CDFBB59D}" destId="{574DD6B7-8EBE-4DD3-BBEC-B3FBC57ADCC2}" srcOrd="0" destOrd="0" presId="urn:microsoft.com/office/officeart/2005/8/layout/chevron1"/>
    <dgm:cxn modelId="{6CB558BC-6CBF-45CB-A302-ADF9C20D7C36}" type="presOf" srcId="{D0569520-1B32-4C85-B390-EBF026326097}" destId="{F690EF15-7248-4B9D-89A0-5888CF5C3FBF}"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99178096-71D1-489A-8205-AE8788520CA6}" srcId="{274A39B8-3A5F-415E-9C6B-57B4617BAE58}" destId="{70DDF67B-CD2A-40F8-90CD-BDC3ED514CF8}" srcOrd="0" destOrd="0" parTransId="{F5F4644D-A815-492E-A1AF-22F8D651B855}" sibTransId="{D18E4069-A6A5-4C5D-AD73-D4EDC8C7CE3F}"/>
    <dgm:cxn modelId="{F7FB147B-4CF4-4B21-8FD2-58DC8EDA2E37}"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12BB1E7D-31E1-4DE7-ADA3-4BBF00C5917C}" srcId="{274A39B8-3A5F-415E-9C6B-57B4617BAE58}" destId="{8E051415-6E8C-41C3-8FB0-E2E60E155655}" srcOrd="2" destOrd="0" parTransId="{18DA769F-C583-423D-A55D-75521D0EA91D}" sibTransId="{A0579388-6940-4D29-8A3F-4C6386D2D3C1}"/>
    <dgm:cxn modelId="{3D187965-ECBD-4989-BAC1-01A7DE1A5A9C}" type="presOf" srcId="{274A39B8-3A5F-415E-9C6B-57B4617BAE58}" destId="{4988C1CD-54B2-4DB3-9B97-EF513A7E5A08}" srcOrd="0" destOrd="0" presId="urn:microsoft.com/office/officeart/2005/8/layout/chevron1"/>
    <dgm:cxn modelId="{0C0D05DC-E9AC-4E14-B755-8391B636E08F}" type="presOf" srcId="{8E051415-6E8C-41C3-8FB0-E2E60E155655}" destId="{C1F9B15D-F7F0-4EA4-94C4-1586760CBB54}" srcOrd="0" destOrd="0" presId="urn:microsoft.com/office/officeart/2005/8/layout/chevron1"/>
    <dgm:cxn modelId="{FB5C6CC7-CB2A-49A2-AE66-5D4F3E6D7C8F}" type="presParOf" srcId="{4988C1CD-54B2-4DB3-9B97-EF513A7E5A08}" destId="{B3D56C96-35E5-4B97-8FA7-3A5F7B33C044}" srcOrd="0" destOrd="0" presId="urn:microsoft.com/office/officeart/2005/8/layout/chevron1"/>
    <dgm:cxn modelId="{D5B8AE1F-493F-43B0-B375-07CC28691330}" type="presParOf" srcId="{4988C1CD-54B2-4DB3-9B97-EF513A7E5A08}" destId="{A5370893-BF2A-4D8B-BAED-69E6710B44D2}" srcOrd="1" destOrd="0" presId="urn:microsoft.com/office/officeart/2005/8/layout/chevron1"/>
    <dgm:cxn modelId="{E2213A7A-8DFB-4209-BB9D-DF6582210AC0}" type="presParOf" srcId="{4988C1CD-54B2-4DB3-9B97-EF513A7E5A08}" destId="{F690EF15-7248-4B9D-89A0-5888CF5C3FBF}" srcOrd="2" destOrd="0" presId="urn:microsoft.com/office/officeart/2005/8/layout/chevron1"/>
    <dgm:cxn modelId="{BF5A4792-00CC-4830-B77C-2E6B2CC8356B}" type="presParOf" srcId="{4988C1CD-54B2-4DB3-9B97-EF513A7E5A08}" destId="{80F1BD2B-A0DB-4F12-9086-700013DA5575}" srcOrd="3" destOrd="0" presId="urn:microsoft.com/office/officeart/2005/8/layout/chevron1"/>
    <dgm:cxn modelId="{628D70DA-ED2F-43FB-9F5B-26466FA36690}" type="presParOf" srcId="{4988C1CD-54B2-4DB3-9B97-EF513A7E5A08}" destId="{C1F9B15D-F7F0-4EA4-94C4-1586760CBB54}" srcOrd="4" destOrd="0" presId="urn:microsoft.com/office/officeart/2005/8/layout/chevron1"/>
    <dgm:cxn modelId="{D60105A6-6E5E-489D-9018-60B82A1E3C82}" type="presParOf" srcId="{4988C1CD-54B2-4DB3-9B97-EF513A7E5A08}" destId="{1D8A7B3D-C8C6-4BDE-93C7-6BD06D7377BB}" srcOrd="5" destOrd="0" presId="urn:microsoft.com/office/officeart/2005/8/layout/chevron1"/>
    <dgm:cxn modelId="{DD838391-0FC5-4E05-8D05-EA63503F7459}"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t>
        <a:bodyPr/>
        <a:lstStyle/>
        <a:p>
          <a:endParaRPr lang="en-US"/>
        </a:p>
      </dgm:t>
    </dgm:pt>
  </dgm:ptLst>
  <dgm:cxnLst>
    <dgm:cxn modelId="{C36C7852-BB2C-4CC6-9A93-5100AFDECE8C}" type="presOf" srcId="{022FB661-1C07-4332-8A7E-734D14E9A039}" destId="{50CDEC6C-DCA1-4F89-92DF-997494DD1309}"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69EA5E6E-7197-42D4-8E4A-5FA2B78D5C9E}" type="presOf" srcId="{274A39B8-3A5F-415E-9C6B-57B4617BAE58}" destId="{4988C1CD-54B2-4DB3-9B97-EF513A7E5A08}" srcOrd="0" destOrd="0" presId="urn:microsoft.com/office/officeart/2005/8/layout/chevron1"/>
    <dgm:cxn modelId="{D262A98E-423D-4C12-AACC-967B65C47FBF}" srcId="{274A39B8-3A5F-415E-9C6B-57B4617BAE58}" destId="{022FB661-1C07-4332-8A7E-734D14E9A039}" srcOrd="1" destOrd="0" parTransId="{169145BA-6B9D-4A84-BEE0-245BC8658994}" sibTransId="{089DC01A-D36F-4D87-BD30-0F568CDE4CD4}"/>
    <dgm:cxn modelId="{B6C515DA-1CB6-471C-A9C6-F715FF4E56FF}" type="presOf" srcId="{3A3EF34D-382C-4D74-9218-0B72C8246756}" destId="{23766F45-46C3-4739-AC1D-DF0984B17BCA}" srcOrd="0" destOrd="0" presId="urn:microsoft.com/office/officeart/2005/8/layout/chevron1"/>
    <dgm:cxn modelId="{A718A2AA-E151-4DE6-9443-BE7A1089ADFA}" type="presOf" srcId="{0C970C8F-9933-45E9-B844-28931DAFDA9E}" destId="{D15F2C84-83C3-4952-AF21-A3857EE9E4C3}" srcOrd="0" destOrd="0" presId="urn:microsoft.com/office/officeart/2005/8/layout/chevron1"/>
    <dgm:cxn modelId="{B812D159-BEA4-40B7-908B-07FC0671E490}" type="presOf" srcId="{DD60C402-2956-43EF-96EE-CFAD68CEA916}" destId="{2BBA669C-EA19-4376-BAB0-BAA42F24B010}" srcOrd="0" destOrd="0" presId="urn:microsoft.com/office/officeart/2005/8/layout/chevron1"/>
    <dgm:cxn modelId="{A4C52DB3-521B-4F4F-901B-4BA811F09367}" srcId="{274A39B8-3A5F-415E-9C6B-57B4617BAE58}" destId="{0B8803C1-C8FF-48B4-BE1C-8B045B2FBFD8}" srcOrd="0" destOrd="0" parTransId="{1CE8FCA8-7574-471F-B3D5-0A1593DE9D88}" sibTransId="{B657F83D-7BA1-4BF1-83EF-572A114286D9}"/>
    <dgm:cxn modelId="{24EB760A-0891-4602-8CC5-27E5F5B34C99}" srcId="{274A39B8-3A5F-415E-9C6B-57B4617BAE58}" destId="{0C970C8F-9933-45E9-B844-28931DAFDA9E}" srcOrd="2" destOrd="0" parTransId="{F57EB3F5-3408-4A2F-8173-96B73C0508D9}" sibTransId="{0B9A4105-62D7-430F-808D-055EF86BA610}"/>
    <dgm:cxn modelId="{1B27DD9A-FDC1-4BEE-B331-ADCC9E3B35B5}" type="presOf" srcId="{0B8803C1-C8FF-48B4-BE1C-8B045B2FBFD8}" destId="{816EFA6D-A4E3-4F00-B48F-850B6F9F99EA}" srcOrd="0" destOrd="0" presId="urn:microsoft.com/office/officeart/2005/8/layout/chevron1"/>
    <dgm:cxn modelId="{4C0FC782-CE84-4DAD-9924-A940025E6A83}" type="presParOf" srcId="{4988C1CD-54B2-4DB3-9B97-EF513A7E5A08}" destId="{816EFA6D-A4E3-4F00-B48F-850B6F9F99EA}" srcOrd="0" destOrd="0" presId="urn:microsoft.com/office/officeart/2005/8/layout/chevron1"/>
    <dgm:cxn modelId="{FF0AA01D-4CB4-4576-AE0E-BE4FA3E630CE}" type="presParOf" srcId="{4988C1CD-54B2-4DB3-9B97-EF513A7E5A08}" destId="{F5D937CE-D0AC-4FC9-A592-0A92B2F4568F}" srcOrd="1" destOrd="0" presId="urn:microsoft.com/office/officeart/2005/8/layout/chevron1"/>
    <dgm:cxn modelId="{F87F8AE8-3D8B-4EE3-835E-46B0AC40CEC7}" type="presParOf" srcId="{4988C1CD-54B2-4DB3-9B97-EF513A7E5A08}" destId="{50CDEC6C-DCA1-4F89-92DF-997494DD1309}" srcOrd="2" destOrd="0" presId="urn:microsoft.com/office/officeart/2005/8/layout/chevron1"/>
    <dgm:cxn modelId="{BF84F3A7-69CA-45F4-B62C-E881ED1B3437}" type="presParOf" srcId="{4988C1CD-54B2-4DB3-9B97-EF513A7E5A08}" destId="{21141548-77D6-4FAD-88A0-6DA105DB7741}" srcOrd="3" destOrd="0" presId="urn:microsoft.com/office/officeart/2005/8/layout/chevron1"/>
    <dgm:cxn modelId="{7485DC4B-6A1E-486D-80EE-B3037EEB7B86}" type="presParOf" srcId="{4988C1CD-54B2-4DB3-9B97-EF513A7E5A08}" destId="{D15F2C84-83C3-4952-AF21-A3857EE9E4C3}" srcOrd="4" destOrd="0" presId="urn:microsoft.com/office/officeart/2005/8/layout/chevron1"/>
    <dgm:cxn modelId="{88A39D6D-E1D7-4EBA-AE97-FB17D7D928C1}" type="presParOf" srcId="{4988C1CD-54B2-4DB3-9B97-EF513A7E5A08}" destId="{EED537AB-F750-4B72-836E-ED2146FF58DF}" srcOrd="5" destOrd="0" presId="urn:microsoft.com/office/officeart/2005/8/layout/chevron1"/>
    <dgm:cxn modelId="{5E2F2F2D-F6FD-4029-8D1C-CAD3238BF017}" type="presParOf" srcId="{4988C1CD-54B2-4DB3-9B97-EF513A7E5A08}" destId="{2BBA669C-EA19-4376-BAB0-BAA42F24B010}" srcOrd="6" destOrd="0" presId="urn:microsoft.com/office/officeart/2005/8/layout/chevron1"/>
    <dgm:cxn modelId="{BA7E37BF-AEA4-4D94-8293-CC12587B85E2}" type="presParOf" srcId="{4988C1CD-54B2-4DB3-9B97-EF513A7E5A08}" destId="{EDA1EB55-A938-4968-A4D3-BB02CB245907}" srcOrd="7" destOrd="0" presId="urn:microsoft.com/office/officeart/2005/8/layout/chevron1"/>
    <dgm:cxn modelId="{CA7F623B-59FE-44D2-A5EB-39B3DBE89F88}"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t>
        <a:bodyPr/>
        <a:lstStyle/>
        <a:p>
          <a:endParaRPr lang="en-US"/>
        </a:p>
      </dgm:t>
    </dgm:pt>
  </dgm:ptLst>
  <dgm:cxnLst>
    <dgm:cxn modelId="{EB0D2DF1-D662-48E2-A3E0-5C27A4186FD5}" type="presOf" srcId="{274A39B8-3A5F-415E-9C6B-57B4617BAE58}" destId="{4988C1CD-54B2-4DB3-9B97-EF513A7E5A08}" srcOrd="0" destOrd="0" presId="urn:microsoft.com/office/officeart/2005/8/layout/chevron1"/>
    <dgm:cxn modelId="{6B7D81E5-63F6-472A-9BB7-2D0700486331}" type="presOf" srcId="{70DDF67B-CD2A-40F8-90CD-BDC3ED514CF8}" destId="{B3D56C96-35E5-4B97-8FA7-3A5F7B33C044}"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99178096-71D1-489A-8205-AE8788520CA6}" srcId="{274A39B8-3A5F-415E-9C6B-57B4617BAE58}" destId="{70DDF67B-CD2A-40F8-90CD-BDC3ED514CF8}" srcOrd="0" destOrd="0" parTransId="{F5F4644D-A815-492E-A1AF-22F8D651B855}" sibTransId="{D18E4069-A6A5-4C5D-AD73-D4EDC8C7CE3F}"/>
    <dgm:cxn modelId="{788D8BD7-FCF9-4E2A-B63A-17719C404D7D}"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12BB1E7D-31E1-4DE7-ADA3-4BBF00C5917C}" srcId="{274A39B8-3A5F-415E-9C6B-57B4617BAE58}" destId="{8E051415-6E8C-41C3-8FB0-E2E60E155655}" srcOrd="2" destOrd="0" parTransId="{18DA769F-C583-423D-A55D-75521D0EA91D}" sibTransId="{A0579388-6940-4D29-8A3F-4C6386D2D3C1}"/>
    <dgm:cxn modelId="{A2CADAB7-0D3F-4C5C-A627-1EEA5B1E151C}" type="presOf" srcId="{893F5E94-1190-49D4-87E6-BA06CDFBB59D}" destId="{574DD6B7-8EBE-4DD3-BBEC-B3FBC57ADCC2}" srcOrd="0" destOrd="0" presId="urn:microsoft.com/office/officeart/2005/8/layout/chevron1"/>
    <dgm:cxn modelId="{E7EB017F-FB8F-477A-8AC7-54ACDDC830E2}" type="presOf" srcId="{8E051415-6E8C-41C3-8FB0-E2E60E155655}" destId="{C1F9B15D-F7F0-4EA4-94C4-1586760CBB54}" srcOrd="0" destOrd="0" presId="urn:microsoft.com/office/officeart/2005/8/layout/chevron1"/>
    <dgm:cxn modelId="{F38B5BB8-83BD-41AA-94AE-481E69F2F025}" type="presParOf" srcId="{4988C1CD-54B2-4DB3-9B97-EF513A7E5A08}" destId="{B3D56C96-35E5-4B97-8FA7-3A5F7B33C044}" srcOrd="0" destOrd="0" presId="urn:microsoft.com/office/officeart/2005/8/layout/chevron1"/>
    <dgm:cxn modelId="{B69B4DFA-6638-425C-A32A-6EB7D0D85069}" type="presParOf" srcId="{4988C1CD-54B2-4DB3-9B97-EF513A7E5A08}" destId="{A5370893-BF2A-4D8B-BAED-69E6710B44D2}" srcOrd="1" destOrd="0" presId="urn:microsoft.com/office/officeart/2005/8/layout/chevron1"/>
    <dgm:cxn modelId="{0D726767-FF14-44C1-8359-2B6C3E86FD39}" type="presParOf" srcId="{4988C1CD-54B2-4DB3-9B97-EF513A7E5A08}" destId="{F690EF15-7248-4B9D-89A0-5888CF5C3FBF}" srcOrd="2" destOrd="0" presId="urn:microsoft.com/office/officeart/2005/8/layout/chevron1"/>
    <dgm:cxn modelId="{46702A52-D509-4C11-8D46-750AFAC66F3E}" type="presParOf" srcId="{4988C1CD-54B2-4DB3-9B97-EF513A7E5A08}" destId="{80F1BD2B-A0DB-4F12-9086-700013DA5575}" srcOrd="3" destOrd="0" presId="urn:microsoft.com/office/officeart/2005/8/layout/chevron1"/>
    <dgm:cxn modelId="{D4940FA3-4BD3-4021-9C8E-E811C8426A92}" type="presParOf" srcId="{4988C1CD-54B2-4DB3-9B97-EF513A7E5A08}" destId="{C1F9B15D-F7F0-4EA4-94C4-1586760CBB54}" srcOrd="4" destOrd="0" presId="urn:microsoft.com/office/officeart/2005/8/layout/chevron1"/>
    <dgm:cxn modelId="{30594822-A350-4116-A5CB-1A4A7AD44473}" type="presParOf" srcId="{4988C1CD-54B2-4DB3-9B97-EF513A7E5A08}" destId="{1D8A7B3D-C8C6-4BDE-93C7-6BD06D7377BB}" srcOrd="5" destOrd="0" presId="urn:microsoft.com/office/officeart/2005/8/layout/chevron1"/>
    <dgm:cxn modelId="{BE95B30A-6066-42D5-BAC4-4DB8F2FA5FEF}"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t>
        <a:bodyPr/>
        <a:lstStyle/>
        <a:p>
          <a:endParaRPr lang="en-US"/>
        </a:p>
      </dgm:t>
    </dgm:pt>
  </dgm:ptLst>
  <dgm:cxnLst>
    <dgm:cxn modelId="{CA0D1716-09FB-424F-9591-AFBF9726D179}" type="presOf" srcId="{0B8803C1-C8FF-48B4-BE1C-8B045B2FBFD8}" destId="{816EFA6D-A4E3-4F00-B48F-850B6F9F99EA}"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95B07255-96DB-4C95-8868-287C0A17E806}" type="presOf" srcId="{022FB661-1C07-4332-8A7E-734D14E9A039}" destId="{50CDEC6C-DCA1-4F89-92DF-997494DD1309}"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CFDC701B-95BD-4BE9-AFC9-13CC24F43BD9}" type="presOf" srcId="{DD60C402-2956-43EF-96EE-CFAD68CEA916}" destId="{2BBA669C-EA19-4376-BAB0-BAA42F24B010}" srcOrd="0" destOrd="0" presId="urn:microsoft.com/office/officeart/2005/8/layout/chevron1"/>
    <dgm:cxn modelId="{75C5D2C8-A142-446E-816F-16221DEA183E}" type="presOf" srcId="{3A3EF34D-382C-4D74-9218-0B72C8246756}" destId="{23766F45-46C3-4739-AC1D-DF0984B17BCA}" srcOrd="0" destOrd="0" presId="urn:microsoft.com/office/officeart/2005/8/layout/chevron1"/>
    <dgm:cxn modelId="{96516394-F7FE-4BA0-B0F5-9E5ABAB7288D}" type="presOf" srcId="{274A39B8-3A5F-415E-9C6B-57B4617BAE58}" destId="{4988C1CD-54B2-4DB3-9B97-EF513A7E5A08}" srcOrd="0" destOrd="0" presId="urn:microsoft.com/office/officeart/2005/8/layout/chevron1"/>
    <dgm:cxn modelId="{D262A98E-423D-4C12-AACC-967B65C47FBF}" srcId="{274A39B8-3A5F-415E-9C6B-57B4617BAE58}" destId="{022FB661-1C07-4332-8A7E-734D14E9A039}" srcOrd="1" destOrd="0" parTransId="{169145BA-6B9D-4A84-BEE0-245BC8658994}" sibTransId="{089DC01A-D36F-4D87-BD30-0F568CDE4CD4}"/>
    <dgm:cxn modelId="{91BF67A4-3CC7-46B6-B7C1-F849001BF9F9}" type="presOf" srcId="{0C970C8F-9933-45E9-B844-28931DAFDA9E}" destId="{D15F2C84-83C3-4952-AF21-A3857EE9E4C3}" srcOrd="0" destOrd="0" presId="urn:microsoft.com/office/officeart/2005/8/layout/chevron1"/>
    <dgm:cxn modelId="{A4C52DB3-521B-4F4F-901B-4BA811F09367}" srcId="{274A39B8-3A5F-415E-9C6B-57B4617BAE58}" destId="{0B8803C1-C8FF-48B4-BE1C-8B045B2FBFD8}" srcOrd="0" destOrd="0" parTransId="{1CE8FCA8-7574-471F-B3D5-0A1593DE9D88}" sibTransId="{B657F83D-7BA1-4BF1-83EF-572A114286D9}"/>
    <dgm:cxn modelId="{24EB760A-0891-4602-8CC5-27E5F5B34C99}" srcId="{274A39B8-3A5F-415E-9C6B-57B4617BAE58}" destId="{0C970C8F-9933-45E9-B844-28931DAFDA9E}" srcOrd="2" destOrd="0" parTransId="{F57EB3F5-3408-4A2F-8173-96B73C0508D9}" sibTransId="{0B9A4105-62D7-430F-808D-055EF86BA610}"/>
    <dgm:cxn modelId="{D9B50C1E-DDF3-451D-8222-E326397DC956}" type="presParOf" srcId="{4988C1CD-54B2-4DB3-9B97-EF513A7E5A08}" destId="{816EFA6D-A4E3-4F00-B48F-850B6F9F99EA}" srcOrd="0" destOrd="0" presId="urn:microsoft.com/office/officeart/2005/8/layout/chevron1"/>
    <dgm:cxn modelId="{AA1C6B20-4CF9-412B-9513-0B5B8D32F9B9}" type="presParOf" srcId="{4988C1CD-54B2-4DB3-9B97-EF513A7E5A08}" destId="{F5D937CE-D0AC-4FC9-A592-0A92B2F4568F}" srcOrd="1" destOrd="0" presId="urn:microsoft.com/office/officeart/2005/8/layout/chevron1"/>
    <dgm:cxn modelId="{918B1FB4-5CFB-407C-8ACD-1C58C0BA88D8}" type="presParOf" srcId="{4988C1CD-54B2-4DB3-9B97-EF513A7E5A08}" destId="{50CDEC6C-DCA1-4F89-92DF-997494DD1309}" srcOrd="2" destOrd="0" presId="urn:microsoft.com/office/officeart/2005/8/layout/chevron1"/>
    <dgm:cxn modelId="{86639C74-EF79-43D3-96B0-716C5CCD457C}" type="presParOf" srcId="{4988C1CD-54B2-4DB3-9B97-EF513A7E5A08}" destId="{21141548-77D6-4FAD-88A0-6DA105DB7741}" srcOrd="3" destOrd="0" presId="urn:microsoft.com/office/officeart/2005/8/layout/chevron1"/>
    <dgm:cxn modelId="{30132007-4C19-4D02-A9BB-4F87CC683051}" type="presParOf" srcId="{4988C1CD-54B2-4DB3-9B97-EF513A7E5A08}" destId="{D15F2C84-83C3-4952-AF21-A3857EE9E4C3}" srcOrd="4" destOrd="0" presId="urn:microsoft.com/office/officeart/2005/8/layout/chevron1"/>
    <dgm:cxn modelId="{3F68F40C-AA28-457E-BD2A-71415C2432AF}" type="presParOf" srcId="{4988C1CD-54B2-4DB3-9B97-EF513A7E5A08}" destId="{EED537AB-F750-4B72-836E-ED2146FF58DF}" srcOrd="5" destOrd="0" presId="urn:microsoft.com/office/officeart/2005/8/layout/chevron1"/>
    <dgm:cxn modelId="{D0D88E4E-F888-4A37-BBBC-F68499F9CE6C}" type="presParOf" srcId="{4988C1CD-54B2-4DB3-9B97-EF513A7E5A08}" destId="{2BBA669C-EA19-4376-BAB0-BAA42F24B010}" srcOrd="6" destOrd="0" presId="urn:microsoft.com/office/officeart/2005/8/layout/chevron1"/>
    <dgm:cxn modelId="{00BCCAC5-1BB6-49CB-A798-6824FFC71EFF}" type="presParOf" srcId="{4988C1CD-54B2-4DB3-9B97-EF513A7E5A08}" destId="{EDA1EB55-A938-4968-A4D3-BB02CB245907}" srcOrd="7" destOrd="0" presId="urn:microsoft.com/office/officeart/2005/8/layout/chevron1"/>
    <dgm:cxn modelId="{3B7069CE-0801-461F-A7E4-611D745591DE}"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t>
        <a:bodyPr/>
        <a:lstStyle/>
        <a:p>
          <a:endParaRPr lang="en-US"/>
        </a:p>
      </dgm:t>
    </dgm:pt>
  </dgm:ptLst>
  <dgm:cxnLst>
    <dgm:cxn modelId="{E65F7347-A334-4438-BD4C-F93F31C1EA0D}" type="presOf" srcId="{D0569520-1B32-4C85-B390-EBF026326097}" destId="{F690EF15-7248-4B9D-89A0-5888CF5C3FBF}"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03491559-0349-43B6-A21C-9B84FB5CB5DD}" type="presOf" srcId="{70DDF67B-CD2A-40F8-90CD-BDC3ED514CF8}" destId="{B3D56C96-35E5-4B97-8FA7-3A5F7B33C04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8DCC9A3A-222A-4C6C-A615-7231F6E3A8C2}" type="presOf" srcId="{8E051415-6E8C-41C3-8FB0-E2E60E155655}" destId="{C1F9B15D-F7F0-4EA4-94C4-1586760CBB54}" srcOrd="0" destOrd="0" presId="urn:microsoft.com/office/officeart/2005/8/layout/chevron1"/>
    <dgm:cxn modelId="{24AF5ED0-4358-4697-80A7-68B4FEAB49CC}" type="presOf" srcId="{893F5E94-1190-49D4-87E6-BA06CDFBB59D}" destId="{574DD6B7-8EBE-4DD3-BBEC-B3FBC57ADCC2}"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83CEFA38-872A-4563-B067-DC6E930A4DF9}" srcId="{274A39B8-3A5F-415E-9C6B-57B4617BAE58}" destId="{D0569520-1B32-4C85-B390-EBF026326097}" srcOrd="1" destOrd="0" parTransId="{0CF136A9-27CE-4080-B03F-A6EB6F058984}" sibTransId="{F8C280CA-1FB1-4A58-9DCA-0DB59AED1B98}"/>
    <dgm:cxn modelId="{42EB78D7-E6A0-4BCA-9124-934C43B825BE}" type="presOf" srcId="{274A39B8-3A5F-415E-9C6B-57B4617BAE58}" destId="{4988C1CD-54B2-4DB3-9B97-EF513A7E5A08}" srcOrd="0" destOrd="0" presId="urn:microsoft.com/office/officeart/2005/8/layout/chevron1"/>
    <dgm:cxn modelId="{30275CDF-655C-4DDA-8513-F4F6A60CB2EE}" type="presParOf" srcId="{4988C1CD-54B2-4DB3-9B97-EF513A7E5A08}" destId="{B3D56C96-35E5-4B97-8FA7-3A5F7B33C044}" srcOrd="0" destOrd="0" presId="urn:microsoft.com/office/officeart/2005/8/layout/chevron1"/>
    <dgm:cxn modelId="{4B5C60C7-08DB-4A55-A081-EBFDA430ECB4}" type="presParOf" srcId="{4988C1CD-54B2-4DB3-9B97-EF513A7E5A08}" destId="{A5370893-BF2A-4D8B-BAED-69E6710B44D2}" srcOrd="1" destOrd="0" presId="urn:microsoft.com/office/officeart/2005/8/layout/chevron1"/>
    <dgm:cxn modelId="{BA581013-A0C5-4B7F-AEE9-AE87AAE90A59}" type="presParOf" srcId="{4988C1CD-54B2-4DB3-9B97-EF513A7E5A08}" destId="{F690EF15-7248-4B9D-89A0-5888CF5C3FBF}" srcOrd="2" destOrd="0" presId="urn:microsoft.com/office/officeart/2005/8/layout/chevron1"/>
    <dgm:cxn modelId="{5561A4BF-809C-4654-968E-E423B44DAB78}" type="presParOf" srcId="{4988C1CD-54B2-4DB3-9B97-EF513A7E5A08}" destId="{80F1BD2B-A0DB-4F12-9086-700013DA5575}" srcOrd="3" destOrd="0" presId="urn:microsoft.com/office/officeart/2005/8/layout/chevron1"/>
    <dgm:cxn modelId="{7094DABF-C9E1-4743-A0B7-6D8DE0287C53}" type="presParOf" srcId="{4988C1CD-54B2-4DB3-9B97-EF513A7E5A08}" destId="{C1F9B15D-F7F0-4EA4-94C4-1586760CBB54}" srcOrd="4" destOrd="0" presId="urn:microsoft.com/office/officeart/2005/8/layout/chevron1"/>
    <dgm:cxn modelId="{880583A6-538D-47A7-9273-2058225141DF}" type="presParOf" srcId="{4988C1CD-54B2-4DB3-9B97-EF513A7E5A08}" destId="{1D8A7B3D-C8C6-4BDE-93C7-6BD06D7377BB}" srcOrd="5" destOrd="0" presId="urn:microsoft.com/office/officeart/2005/8/layout/chevron1"/>
    <dgm:cxn modelId="{C2F418F9-F637-4984-B1D5-8194C6D0ECB0}"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100"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2">
            <a:schemeClr val="accent1"/>
          </a:lnRef>
          <a:fillRef idx="1">
            <a:schemeClr val="lt1"/>
          </a:fillRef>
          <a:effectRef idx="0">
            <a:schemeClr val="accent1"/>
          </a:effectRef>
          <a:fontRef idx="minor">
            <a:schemeClr val="dk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t>
        <a:bodyPr/>
        <a:lstStyle/>
        <a:p>
          <a:endParaRPr lang="en-US"/>
        </a:p>
      </dgm:t>
    </dgm:pt>
  </dgm:ptLst>
  <dgm:cxnLst>
    <dgm:cxn modelId="{0D04B15B-3156-488F-8ECB-0BBA4EC228F6}" type="presOf" srcId="{0C970C8F-9933-45E9-B844-28931DAFDA9E}" destId="{D15F2C84-83C3-4952-AF21-A3857EE9E4C3}" srcOrd="0" destOrd="0" presId="urn:microsoft.com/office/officeart/2005/8/layout/chevron1"/>
    <dgm:cxn modelId="{D262A98E-423D-4C12-AACC-967B65C47FBF}" srcId="{274A39B8-3A5F-415E-9C6B-57B4617BAE58}" destId="{022FB661-1C07-4332-8A7E-734D14E9A039}" srcOrd="1" destOrd="0" parTransId="{169145BA-6B9D-4A84-BEE0-245BC8658994}" sibTransId="{089DC01A-D36F-4D87-BD30-0F568CDE4CD4}"/>
    <dgm:cxn modelId="{578F8486-D53D-4C6D-A2FD-1FB8E7083289}" type="presOf" srcId="{0B8803C1-C8FF-48B4-BE1C-8B045B2FBFD8}" destId="{816EFA6D-A4E3-4F00-B48F-850B6F9F99EA}" srcOrd="0" destOrd="0" presId="urn:microsoft.com/office/officeart/2005/8/layout/chevron1"/>
    <dgm:cxn modelId="{69D82EA0-A2C4-432A-9087-A5DF7E5D36A2}" type="presOf" srcId="{DD60C402-2956-43EF-96EE-CFAD68CEA916}" destId="{2BBA669C-EA19-4376-BAB0-BAA42F24B010}"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A4C52DB3-521B-4F4F-901B-4BA811F09367}" srcId="{274A39B8-3A5F-415E-9C6B-57B4617BAE58}" destId="{0B8803C1-C8FF-48B4-BE1C-8B045B2FBFD8}" srcOrd="0" destOrd="0" parTransId="{1CE8FCA8-7574-471F-B3D5-0A1593DE9D88}" sibTransId="{B657F83D-7BA1-4BF1-83EF-572A114286D9}"/>
    <dgm:cxn modelId="{24EB760A-0891-4602-8CC5-27E5F5B34C99}" srcId="{274A39B8-3A5F-415E-9C6B-57B4617BAE58}" destId="{0C970C8F-9933-45E9-B844-28931DAFDA9E}" srcOrd="2" destOrd="0" parTransId="{F57EB3F5-3408-4A2F-8173-96B73C0508D9}" sibTransId="{0B9A4105-62D7-430F-808D-055EF86BA610}"/>
    <dgm:cxn modelId="{1758E687-339C-4CC8-91E6-7BBAF8528F39}" srcId="{274A39B8-3A5F-415E-9C6B-57B4617BAE58}" destId="{DD60C402-2956-43EF-96EE-CFAD68CEA916}" srcOrd="3" destOrd="0" parTransId="{519E1DF4-EA7D-4CA6-B6DB-627470550129}" sibTransId="{277D948C-130D-44FA-896E-8DED756C5D6D}"/>
    <dgm:cxn modelId="{541D729E-8E86-4BCF-AB61-1D54C6C54B39}" type="presOf" srcId="{274A39B8-3A5F-415E-9C6B-57B4617BAE58}" destId="{4988C1CD-54B2-4DB3-9B97-EF513A7E5A08}" srcOrd="0" destOrd="0" presId="urn:microsoft.com/office/officeart/2005/8/layout/chevron1"/>
    <dgm:cxn modelId="{5FD40E1A-62DD-46C0-B53C-55CD6FAE3EF7}" type="presOf" srcId="{022FB661-1C07-4332-8A7E-734D14E9A039}" destId="{50CDEC6C-DCA1-4F89-92DF-997494DD1309}" srcOrd="0" destOrd="0" presId="urn:microsoft.com/office/officeart/2005/8/layout/chevron1"/>
    <dgm:cxn modelId="{A5163289-F23E-4F8D-B102-8B5662845834}" type="presOf" srcId="{3A3EF34D-382C-4D74-9218-0B72C8246756}" destId="{23766F45-46C3-4739-AC1D-DF0984B17BCA}" srcOrd="0" destOrd="0" presId="urn:microsoft.com/office/officeart/2005/8/layout/chevron1"/>
    <dgm:cxn modelId="{F52F0558-1D79-4A1C-BD19-2FFD69686705}" type="presParOf" srcId="{4988C1CD-54B2-4DB3-9B97-EF513A7E5A08}" destId="{816EFA6D-A4E3-4F00-B48F-850B6F9F99EA}" srcOrd="0" destOrd="0" presId="urn:microsoft.com/office/officeart/2005/8/layout/chevron1"/>
    <dgm:cxn modelId="{F3E461BD-7856-4378-9E3D-148ADD5FA666}" type="presParOf" srcId="{4988C1CD-54B2-4DB3-9B97-EF513A7E5A08}" destId="{F5D937CE-D0AC-4FC9-A592-0A92B2F4568F}" srcOrd="1" destOrd="0" presId="urn:microsoft.com/office/officeart/2005/8/layout/chevron1"/>
    <dgm:cxn modelId="{7B96412C-DBC6-4FB7-863B-85F4A0D9E502}" type="presParOf" srcId="{4988C1CD-54B2-4DB3-9B97-EF513A7E5A08}" destId="{50CDEC6C-DCA1-4F89-92DF-997494DD1309}" srcOrd="2" destOrd="0" presId="urn:microsoft.com/office/officeart/2005/8/layout/chevron1"/>
    <dgm:cxn modelId="{D9A3F4C5-9074-4AFC-AE9D-E28EB739B964}" type="presParOf" srcId="{4988C1CD-54B2-4DB3-9B97-EF513A7E5A08}" destId="{21141548-77D6-4FAD-88A0-6DA105DB7741}" srcOrd="3" destOrd="0" presId="urn:microsoft.com/office/officeart/2005/8/layout/chevron1"/>
    <dgm:cxn modelId="{5DC0DB2C-3F15-449B-843D-3367384C80C5}" type="presParOf" srcId="{4988C1CD-54B2-4DB3-9B97-EF513A7E5A08}" destId="{D15F2C84-83C3-4952-AF21-A3857EE9E4C3}" srcOrd="4" destOrd="0" presId="urn:microsoft.com/office/officeart/2005/8/layout/chevron1"/>
    <dgm:cxn modelId="{C98C16D1-0E47-44CA-947E-670D33F5E013}" type="presParOf" srcId="{4988C1CD-54B2-4DB3-9B97-EF513A7E5A08}" destId="{EED537AB-F750-4B72-836E-ED2146FF58DF}" srcOrd="5" destOrd="0" presId="urn:microsoft.com/office/officeart/2005/8/layout/chevron1"/>
    <dgm:cxn modelId="{F02F078B-D55A-4226-AD5D-50D84FD66ADE}" type="presParOf" srcId="{4988C1CD-54B2-4DB3-9B97-EF513A7E5A08}" destId="{2BBA669C-EA19-4376-BAB0-BAA42F24B010}" srcOrd="6" destOrd="0" presId="urn:microsoft.com/office/officeart/2005/8/layout/chevron1"/>
    <dgm:cxn modelId="{8508F23D-CC59-4625-86D2-D50198280620}" type="presParOf" srcId="{4988C1CD-54B2-4DB3-9B97-EF513A7E5A08}" destId="{EDA1EB55-A938-4968-A4D3-BB02CB245907}" srcOrd="7" destOrd="0" presId="urn:microsoft.com/office/officeart/2005/8/layout/chevron1"/>
    <dgm:cxn modelId="{F6BB6BDF-B301-430C-B75D-130ADFB96590}"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105"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t>
        <a:bodyPr/>
        <a:lstStyle/>
        <a:p>
          <a:endParaRPr lang="en-US"/>
        </a:p>
      </dgm:t>
    </dgm:pt>
  </dgm:ptLst>
  <dgm:cxnLst>
    <dgm:cxn modelId="{10D9735D-4AD4-4E9B-8A75-C5159D1054AA}" type="presOf" srcId="{D0569520-1B32-4C85-B390-EBF026326097}" destId="{F690EF15-7248-4B9D-89A0-5888CF5C3FBF}"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99178096-71D1-489A-8205-AE8788520CA6}" srcId="{274A39B8-3A5F-415E-9C6B-57B4617BAE58}" destId="{70DDF67B-CD2A-40F8-90CD-BDC3ED514CF8}" srcOrd="0" destOrd="0" parTransId="{F5F4644D-A815-492E-A1AF-22F8D651B855}" sibTransId="{D18E4069-A6A5-4C5D-AD73-D4EDC8C7CE3F}"/>
    <dgm:cxn modelId="{28A67879-6F4B-47C0-868E-FFA6A87BAB22}" type="presOf" srcId="{274A39B8-3A5F-415E-9C6B-57B4617BAE58}" destId="{4988C1CD-54B2-4DB3-9B97-EF513A7E5A08}" srcOrd="0" destOrd="0" presId="urn:microsoft.com/office/officeart/2005/8/layout/chevron1"/>
    <dgm:cxn modelId="{F7411910-2772-4B7E-9838-E0F3CE5AD875}" type="presOf" srcId="{893F5E94-1190-49D4-87E6-BA06CDFBB59D}" destId="{574DD6B7-8EBE-4DD3-BBEC-B3FBC57ADCC2}" srcOrd="0" destOrd="0" presId="urn:microsoft.com/office/officeart/2005/8/layout/chevron1"/>
    <dgm:cxn modelId="{0603D88E-8A6C-4022-8D2F-3F68A8BA4FFF}"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12BB1E7D-31E1-4DE7-ADA3-4BBF00C5917C}" srcId="{274A39B8-3A5F-415E-9C6B-57B4617BAE58}" destId="{8E051415-6E8C-41C3-8FB0-E2E60E155655}" srcOrd="2" destOrd="0" parTransId="{18DA769F-C583-423D-A55D-75521D0EA91D}" sibTransId="{A0579388-6940-4D29-8A3F-4C6386D2D3C1}"/>
    <dgm:cxn modelId="{E18F2230-6440-4B06-82D8-1CADEB2309EF}" type="presOf" srcId="{8E051415-6E8C-41C3-8FB0-E2E60E155655}" destId="{C1F9B15D-F7F0-4EA4-94C4-1586760CBB54}" srcOrd="0" destOrd="0" presId="urn:microsoft.com/office/officeart/2005/8/layout/chevron1"/>
    <dgm:cxn modelId="{53308F4D-BA6C-41F2-9A82-43B4DAF6AD01}" type="presParOf" srcId="{4988C1CD-54B2-4DB3-9B97-EF513A7E5A08}" destId="{B3D56C96-35E5-4B97-8FA7-3A5F7B33C044}" srcOrd="0" destOrd="0" presId="urn:microsoft.com/office/officeart/2005/8/layout/chevron1"/>
    <dgm:cxn modelId="{C5C2FD40-2D48-457F-8CC1-F3F3025FF3EE}" type="presParOf" srcId="{4988C1CD-54B2-4DB3-9B97-EF513A7E5A08}" destId="{A5370893-BF2A-4D8B-BAED-69E6710B44D2}" srcOrd="1" destOrd="0" presId="urn:microsoft.com/office/officeart/2005/8/layout/chevron1"/>
    <dgm:cxn modelId="{3AF3A25F-7D37-4A11-A72F-7608D8A113A5}" type="presParOf" srcId="{4988C1CD-54B2-4DB3-9B97-EF513A7E5A08}" destId="{F690EF15-7248-4B9D-89A0-5888CF5C3FBF}" srcOrd="2" destOrd="0" presId="urn:microsoft.com/office/officeart/2005/8/layout/chevron1"/>
    <dgm:cxn modelId="{27976FE7-1F02-444B-981A-F56D3CE97DAF}" type="presParOf" srcId="{4988C1CD-54B2-4DB3-9B97-EF513A7E5A08}" destId="{80F1BD2B-A0DB-4F12-9086-700013DA5575}" srcOrd="3" destOrd="0" presId="urn:microsoft.com/office/officeart/2005/8/layout/chevron1"/>
    <dgm:cxn modelId="{F4979FCC-B2C9-4A18-879B-EA2A42036087}" type="presParOf" srcId="{4988C1CD-54B2-4DB3-9B97-EF513A7E5A08}" destId="{C1F9B15D-F7F0-4EA4-94C4-1586760CBB54}" srcOrd="4" destOrd="0" presId="urn:microsoft.com/office/officeart/2005/8/layout/chevron1"/>
    <dgm:cxn modelId="{02FDFC3D-FFB9-4F9B-B112-84513F1C3521}" type="presParOf" srcId="{4988C1CD-54B2-4DB3-9B97-EF513A7E5A08}" destId="{1D8A7B3D-C8C6-4BDE-93C7-6BD06D7377BB}" srcOrd="5" destOrd="0" presId="urn:microsoft.com/office/officeart/2005/8/layout/chevron1"/>
    <dgm:cxn modelId="{66409A7C-D0CC-4A37-94D2-830E2AD61437}"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110"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t>
        <a:bodyPr/>
        <a:lstStyle/>
        <a:p>
          <a:endParaRPr lang="en-US"/>
        </a:p>
      </dgm:t>
    </dgm:pt>
  </dgm:ptLst>
  <dgm:cxnLst>
    <dgm:cxn modelId="{90F85096-8FED-42F2-AB1C-B2EF39640324}" type="presOf" srcId="{274A39B8-3A5F-415E-9C6B-57B4617BAE58}" destId="{4988C1CD-54B2-4DB3-9B97-EF513A7E5A08}" srcOrd="0" destOrd="0" presId="urn:microsoft.com/office/officeart/2005/8/layout/chevron1"/>
    <dgm:cxn modelId="{E60E892A-1CDE-403D-A740-206386C444A1}" type="presOf" srcId="{3A3EF34D-382C-4D74-9218-0B72C8246756}" destId="{23766F45-46C3-4739-AC1D-DF0984B17BCA}"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0534D103-4E09-4FB7-944D-A26DB2DE4F60}" type="presOf" srcId="{DD60C402-2956-43EF-96EE-CFAD68CEA916}" destId="{2BBA669C-EA19-4376-BAB0-BAA42F24B010}"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0BAFA7FF-0C1F-4355-96E9-C09718D8D31A}" type="presOf" srcId="{022FB661-1C07-4332-8A7E-734D14E9A039}" destId="{50CDEC6C-DCA1-4F89-92DF-997494DD1309}" srcOrd="0" destOrd="0" presId="urn:microsoft.com/office/officeart/2005/8/layout/chevron1"/>
    <dgm:cxn modelId="{D262A98E-423D-4C12-AACC-967B65C47FBF}" srcId="{274A39B8-3A5F-415E-9C6B-57B4617BAE58}" destId="{022FB661-1C07-4332-8A7E-734D14E9A039}" srcOrd="1" destOrd="0" parTransId="{169145BA-6B9D-4A84-BEE0-245BC8658994}" sibTransId="{089DC01A-D36F-4D87-BD30-0F568CDE4CD4}"/>
    <dgm:cxn modelId="{B994F170-F060-4CD6-9B39-55E9B05905C3}" type="presOf" srcId="{0C970C8F-9933-45E9-B844-28931DAFDA9E}" destId="{D15F2C84-83C3-4952-AF21-A3857EE9E4C3}" srcOrd="0" destOrd="0" presId="urn:microsoft.com/office/officeart/2005/8/layout/chevron1"/>
    <dgm:cxn modelId="{A4C52DB3-521B-4F4F-901B-4BA811F09367}" srcId="{274A39B8-3A5F-415E-9C6B-57B4617BAE58}" destId="{0B8803C1-C8FF-48B4-BE1C-8B045B2FBFD8}" srcOrd="0" destOrd="0" parTransId="{1CE8FCA8-7574-471F-B3D5-0A1593DE9D88}" sibTransId="{B657F83D-7BA1-4BF1-83EF-572A114286D9}"/>
    <dgm:cxn modelId="{24EB760A-0891-4602-8CC5-27E5F5B34C99}" srcId="{274A39B8-3A5F-415E-9C6B-57B4617BAE58}" destId="{0C970C8F-9933-45E9-B844-28931DAFDA9E}" srcOrd="2" destOrd="0" parTransId="{F57EB3F5-3408-4A2F-8173-96B73C0508D9}" sibTransId="{0B9A4105-62D7-430F-808D-055EF86BA610}"/>
    <dgm:cxn modelId="{DBF352A8-2825-4871-A843-2DCCD5E38C76}" type="presOf" srcId="{0B8803C1-C8FF-48B4-BE1C-8B045B2FBFD8}" destId="{816EFA6D-A4E3-4F00-B48F-850B6F9F99EA}" srcOrd="0" destOrd="0" presId="urn:microsoft.com/office/officeart/2005/8/layout/chevron1"/>
    <dgm:cxn modelId="{11B9A40E-0D48-4CB9-B699-91801FF30486}" type="presParOf" srcId="{4988C1CD-54B2-4DB3-9B97-EF513A7E5A08}" destId="{816EFA6D-A4E3-4F00-B48F-850B6F9F99EA}" srcOrd="0" destOrd="0" presId="urn:microsoft.com/office/officeart/2005/8/layout/chevron1"/>
    <dgm:cxn modelId="{1CC3AC4A-FC6E-49D0-A651-74190CA17D63}" type="presParOf" srcId="{4988C1CD-54B2-4DB3-9B97-EF513A7E5A08}" destId="{F5D937CE-D0AC-4FC9-A592-0A92B2F4568F}" srcOrd="1" destOrd="0" presId="urn:microsoft.com/office/officeart/2005/8/layout/chevron1"/>
    <dgm:cxn modelId="{5586F02B-057D-448F-9CF9-52A866A75C88}" type="presParOf" srcId="{4988C1CD-54B2-4DB3-9B97-EF513A7E5A08}" destId="{50CDEC6C-DCA1-4F89-92DF-997494DD1309}" srcOrd="2" destOrd="0" presId="urn:microsoft.com/office/officeart/2005/8/layout/chevron1"/>
    <dgm:cxn modelId="{10529192-25CA-46DF-B3E3-2F011716679A}" type="presParOf" srcId="{4988C1CD-54B2-4DB3-9B97-EF513A7E5A08}" destId="{21141548-77D6-4FAD-88A0-6DA105DB7741}" srcOrd="3" destOrd="0" presId="urn:microsoft.com/office/officeart/2005/8/layout/chevron1"/>
    <dgm:cxn modelId="{CC617A31-E584-4C72-83EE-1BE4711981A6}" type="presParOf" srcId="{4988C1CD-54B2-4DB3-9B97-EF513A7E5A08}" destId="{D15F2C84-83C3-4952-AF21-A3857EE9E4C3}" srcOrd="4" destOrd="0" presId="urn:microsoft.com/office/officeart/2005/8/layout/chevron1"/>
    <dgm:cxn modelId="{11C0E8B6-1893-4720-9735-3C663347137F}" type="presParOf" srcId="{4988C1CD-54B2-4DB3-9B97-EF513A7E5A08}" destId="{EED537AB-F750-4B72-836E-ED2146FF58DF}" srcOrd="5" destOrd="0" presId="urn:microsoft.com/office/officeart/2005/8/layout/chevron1"/>
    <dgm:cxn modelId="{5C90D5C3-E6F4-4914-B355-C19FA73C8B6B}" type="presParOf" srcId="{4988C1CD-54B2-4DB3-9B97-EF513A7E5A08}" destId="{2BBA669C-EA19-4376-BAB0-BAA42F24B010}" srcOrd="6" destOrd="0" presId="urn:microsoft.com/office/officeart/2005/8/layout/chevron1"/>
    <dgm:cxn modelId="{F4472E54-1A60-4D07-BAD1-40A12AE76AFA}" type="presParOf" srcId="{4988C1CD-54B2-4DB3-9B97-EF513A7E5A08}" destId="{EDA1EB55-A938-4968-A4D3-BB02CB245907}" srcOrd="7" destOrd="0" presId="urn:microsoft.com/office/officeart/2005/8/layout/chevron1"/>
    <dgm:cxn modelId="{A58C490E-0977-48EF-A88F-6A98ADCB8CFF}"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115"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t>
        <a:bodyPr/>
        <a:lstStyle/>
        <a:p>
          <a:endParaRPr lang="en-US"/>
        </a:p>
      </dgm:t>
    </dgm:pt>
  </dgm:ptLst>
  <dgm:cxnLst>
    <dgm:cxn modelId="{857979AB-D631-46E5-9C75-07516EB1F474}" type="presOf" srcId="{274A39B8-3A5F-415E-9C6B-57B4617BAE58}" destId="{4988C1CD-54B2-4DB3-9B97-EF513A7E5A08}" srcOrd="0" destOrd="0" presId="urn:microsoft.com/office/officeart/2005/8/layout/chevron1"/>
    <dgm:cxn modelId="{692740B6-068C-4A8B-B995-4FEDF1D54101}" type="presOf" srcId="{70DDF67B-CD2A-40F8-90CD-BDC3ED514CF8}" destId="{B3D56C96-35E5-4B97-8FA7-3A5F7B33C044}"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99178096-71D1-489A-8205-AE8788520CA6}" srcId="{274A39B8-3A5F-415E-9C6B-57B4617BAE58}" destId="{70DDF67B-CD2A-40F8-90CD-BDC3ED514CF8}" srcOrd="0" destOrd="0" parTransId="{F5F4644D-A815-492E-A1AF-22F8D651B855}" sibTransId="{D18E4069-A6A5-4C5D-AD73-D4EDC8C7CE3F}"/>
    <dgm:cxn modelId="{4A8C4411-60A7-492D-98D7-C3555BF7496A}" type="presOf" srcId="{D0569520-1B32-4C85-B390-EBF026326097}" destId="{F690EF15-7248-4B9D-89A0-5888CF5C3FBF}"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5CEDBEC4-CBD8-4AA8-A8D5-5DBD3CDE32A0}" type="presOf" srcId="{8E051415-6E8C-41C3-8FB0-E2E60E155655}" destId="{C1F9B15D-F7F0-4EA4-94C4-1586760CBB5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FC692E84-2D54-415E-8556-EE5E2B912BC5}" type="presOf" srcId="{893F5E94-1190-49D4-87E6-BA06CDFBB59D}" destId="{574DD6B7-8EBE-4DD3-BBEC-B3FBC57ADCC2}" srcOrd="0" destOrd="0" presId="urn:microsoft.com/office/officeart/2005/8/layout/chevron1"/>
    <dgm:cxn modelId="{AB9D548D-43AF-4BA8-A8B5-8591EB3BDEB5}" type="presParOf" srcId="{4988C1CD-54B2-4DB3-9B97-EF513A7E5A08}" destId="{B3D56C96-35E5-4B97-8FA7-3A5F7B33C044}" srcOrd="0" destOrd="0" presId="urn:microsoft.com/office/officeart/2005/8/layout/chevron1"/>
    <dgm:cxn modelId="{A6E18558-E88B-47DC-B54F-87C8C49576B0}" type="presParOf" srcId="{4988C1CD-54B2-4DB3-9B97-EF513A7E5A08}" destId="{A5370893-BF2A-4D8B-BAED-69E6710B44D2}" srcOrd="1" destOrd="0" presId="urn:microsoft.com/office/officeart/2005/8/layout/chevron1"/>
    <dgm:cxn modelId="{88ED653D-1194-466C-9D30-69E701F9A5ED}" type="presParOf" srcId="{4988C1CD-54B2-4DB3-9B97-EF513A7E5A08}" destId="{F690EF15-7248-4B9D-89A0-5888CF5C3FBF}" srcOrd="2" destOrd="0" presId="urn:microsoft.com/office/officeart/2005/8/layout/chevron1"/>
    <dgm:cxn modelId="{F27D260A-441D-418F-8AFE-0C60CBF9E3CE}" type="presParOf" srcId="{4988C1CD-54B2-4DB3-9B97-EF513A7E5A08}" destId="{80F1BD2B-A0DB-4F12-9086-700013DA5575}" srcOrd="3" destOrd="0" presId="urn:microsoft.com/office/officeart/2005/8/layout/chevron1"/>
    <dgm:cxn modelId="{1684E6CB-D75E-4F91-96E2-D95678439023}" type="presParOf" srcId="{4988C1CD-54B2-4DB3-9B97-EF513A7E5A08}" destId="{C1F9B15D-F7F0-4EA4-94C4-1586760CBB54}" srcOrd="4" destOrd="0" presId="urn:microsoft.com/office/officeart/2005/8/layout/chevron1"/>
    <dgm:cxn modelId="{D17B0359-EDBF-4C24-A025-C69D65C3BC8E}" type="presParOf" srcId="{4988C1CD-54B2-4DB3-9B97-EF513A7E5A08}" destId="{1D8A7B3D-C8C6-4BDE-93C7-6BD06D7377BB}" srcOrd="5" destOrd="0" presId="urn:microsoft.com/office/officeart/2005/8/layout/chevron1"/>
    <dgm:cxn modelId="{E8A14E5B-08F9-4EED-AEBB-4B7C2B096E75}"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1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t>
        <a:bodyPr/>
        <a:lstStyle/>
        <a:p>
          <a:endParaRPr lang="en-US"/>
        </a:p>
      </dgm:t>
    </dgm:pt>
  </dgm:ptLst>
  <dgm:cxnLst>
    <dgm:cxn modelId="{F82F200F-3C85-4CF6-8366-3604204F49DC}" type="presOf" srcId="{3A3EF34D-382C-4D74-9218-0B72C8246756}" destId="{23766F45-46C3-4739-AC1D-DF0984B17BCA}"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A9A7F8C9-0407-4530-8FF2-D47A8754381B}" type="presOf" srcId="{274A39B8-3A5F-415E-9C6B-57B4617BAE58}" destId="{4988C1CD-54B2-4DB3-9B97-EF513A7E5A08}"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3C0292E0-ED20-4599-9A0D-017D250FDD8C}" type="presOf" srcId="{022FB661-1C07-4332-8A7E-734D14E9A039}" destId="{50CDEC6C-DCA1-4F89-92DF-997494DD1309}" srcOrd="0" destOrd="0" presId="urn:microsoft.com/office/officeart/2005/8/layout/chevron1"/>
    <dgm:cxn modelId="{C165E7CB-C03A-40FE-9DCC-FD5B5B1A6B6D}" type="presOf" srcId="{0B8803C1-C8FF-48B4-BE1C-8B045B2FBFD8}" destId="{816EFA6D-A4E3-4F00-B48F-850B6F9F99EA}" srcOrd="0" destOrd="0" presId="urn:microsoft.com/office/officeart/2005/8/layout/chevron1"/>
    <dgm:cxn modelId="{D262A98E-423D-4C12-AACC-967B65C47FBF}" srcId="{274A39B8-3A5F-415E-9C6B-57B4617BAE58}" destId="{022FB661-1C07-4332-8A7E-734D14E9A039}" srcOrd="1" destOrd="0" parTransId="{169145BA-6B9D-4A84-BEE0-245BC8658994}" sibTransId="{089DC01A-D36F-4D87-BD30-0F568CDE4CD4}"/>
    <dgm:cxn modelId="{8BB44A31-BECC-403F-B677-8F225047ED5C}" type="presOf" srcId="{DD60C402-2956-43EF-96EE-CFAD68CEA916}" destId="{2BBA669C-EA19-4376-BAB0-BAA42F24B010}" srcOrd="0" destOrd="0" presId="urn:microsoft.com/office/officeart/2005/8/layout/chevron1"/>
    <dgm:cxn modelId="{A865FA0B-30B2-4A65-8BA8-3E3950715DDB}" type="presOf" srcId="{0C970C8F-9933-45E9-B844-28931DAFDA9E}" destId="{D15F2C84-83C3-4952-AF21-A3857EE9E4C3}" srcOrd="0" destOrd="0" presId="urn:microsoft.com/office/officeart/2005/8/layout/chevron1"/>
    <dgm:cxn modelId="{A4C52DB3-521B-4F4F-901B-4BA811F09367}" srcId="{274A39B8-3A5F-415E-9C6B-57B4617BAE58}" destId="{0B8803C1-C8FF-48B4-BE1C-8B045B2FBFD8}" srcOrd="0" destOrd="0" parTransId="{1CE8FCA8-7574-471F-B3D5-0A1593DE9D88}" sibTransId="{B657F83D-7BA1-4BF1-83EF-572A114286D9}"/>
    <dgm:cxn modelId="{24EB760A-0891-4602-8CC5-27E5F5B34C99}" srcId="{274A39B8-3A5F-415E-9C6B-57B4617BAE58}" destId="{0C970C8F-9933-45E9-B844-28931DAFDA9E}" srcOrd="2" destOrd="0" parTransId="{F57EB3F5-3408-4A2F-8173-96B73C0508D9}" sibTransId="{0B9A4105-62D7-430F-808D-055EF86BA610}"/>
    <dgm:cxn modelId="{BB626E79-BC1C-4DFD-8488-4032C431361D}" type="presParOf" srcId="{4988C1CD-54B2-4DB3-9B97-EF513A7E5A08}" destId="{816EFA6D-A4E3-4F00-B48F-850B6F9F99EA}" srcOrd="0" destOrd="0" presId="urn:microsoft.com/office/officeart/2005/8/layout/chevron1"/>
    <dgm:cxn modelId="{E9E430E5-FC76-4566-90E3-596AF30216F3}" type="presParOf" srcId="{4988C1CD-54B2-4DB3-9B97-EF513A7E5A08}" destId="{F5D937CE-D0AC-4FC9-A592-0A92B2F4568F}" srcOrd="1" destOrd="0" presId="urn:microsoft.com/office/officeart/2005/8/layout/chevron1"/>
    <dgm:cxn modelId="{FC91CB1A-829F-4DCC-B085-7CF6FCC1DAD9}" type="presParOf" srcId="{4988C1CD-54B2-4DB3-9B97-EF513A7E5A08}" destId="{50CDEC6C-DCA1-4F89-92DF-997494DD1309}" srcOrd="2" destOrd="0" presId="urn:microsoft.com/office/officeart/2005/8/layout/chevron1"/>
    <dgm:cxn modelId="{CA6C5A67-5CFB-4619-BBDC-E387BF02BF4C}" type="presParOf" srcId="{4988C1CD-54B2-4DB3-9B97-EF513A7E5A08}" destId="{21141548-77D6-4FAD-88A0-6DA105DB7741}" srcOrd="3" destOrd="0" presId="urn:microsoft.com/office/officeart/2005/8/layout/chevron1"/>
    <dgm:cxn modelId="{72CEB72E-0F59-4B8E-8AF0-CC6BCE13944B}" type="presParOf" srcId="{4988C1CD-54B2-4DB3-9B97-EF513A7E5A08}" destId="{D15F2C84-83C3-4952-AF21-A3857EE9E4C3}" srcOrd="4" destOrd="0" presId="urn:microsoft.com/office/officeart/2005/8/layout/chevron1"/>
    <dgm:cxn modelId="{A5192B0F-3680-4911-AE3E-31DDAA6A9659}" type="presParOf" srcId="{4988C1CD-54B2-4DB3-9B97-EF513A7E5A08}" destId="{EED537AB-F750-4B72-836E-ED2146FF58DF}" srcOrd="5" destOrd="0" presId="urn:microsoft.com/office/officeart/2005/8/layout/chevron1"/>
    <dgm:cxn modelId="{569A2AC8-9762-4CF5-89B6-EF2E53E1A5C0}" type="presParOf" srcId="{4988C1CD-54B2-4DB3-9B97-EF513A7E5A08}" destId="{2BBA669C-EA19-4376-BAB0-BAA42F24B010}" srcOrd="6" destOrd="0" presId="urn:microsoft.com/office/officeart/2005/8/layout/chevron1"/>
    <dgm:cxn modelId="{C0BB667B-1E55-46FB-8411-DBC8633BDA77}" type="presParOf" srcId="{4988C1CD-54B2-4DB3-9B97-EF513A7E5A08}" destId="{EDA1EB55-A938-4968-A4D3-BB02CB245907}" srcOrd="7" destOrd="0" presId="urn:microsoft.com/office/officeart/2005/8/layout/chevron1"/>
    <dgm:cxn modelId="{CA4926D4-1B2F-4138-AC75-2CD9C8E18707}"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t>
        <a:bodyPr/>
        <a:lstStyle/>
        <a:p>
          <a:endParaRPr lang="en-US"/>
        </a:p>
      </dgm:t>
    </dgm:pt>
  </dgm:ptLst>
  <dgm:cxnLst>
    <dgm:cxn modelId="{93380875-6BBC-4A6E-BD91-2C6A0D6BE836}" srcId="{274A39B8-3A5F-415E-9C6B-57B4617BAE58}" destId="{3A3EF34D-382C-4D74-9218-0B72C8246756}" srcOrd="4" destOrd="0" parTransId="{A20829FE-340B-4E0F-A90C-86AEFF0A2192}" sibTransId="{3A1A57B4-90AE-4E54-BC1E-77647D3C3E3B}"/>
    <dgm:cxn modelId="{0CDEA7F2-91B3-4C1B-AA20-356E8DB4C99C}" type="presOf" srcId="{274A39B8-3A5F-415E-9C6B-57B4617BAE58}" destId="{4988C1CD-54B2-4DB3-9B97-EF513A7E5A08}"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F0C65875-81D9-4F6E-A8B2-6576256AFED1}" type="presOf" srcId="{0B8803C1-C8FF-48B4-BE1C-8B045B2FBFD8}" destId="{816EFA6D-A4E3-4F00-B48F-850B6F9F99EA}" srcOrd="0" destOrd="0" presId="urn:microsoft.com/office/officeart/2005/8/layout/chevron1"/>
    <dgm:cxn modelId="{1F861141-1AC5-4EEE-8433-52ADD45CF728}" type="presOf" srcId="{3A3EF34D-382C-4D74-9218-0B72C8246756}" destId="{23766F45-46C3-4739-AC1D-DF0984B17BCA}" srcOrd="0" destOrd="0" presId="urn:microsoft.com/office/officeart/2005/8/layout/chevron1"/>
    <dgm:cxn modelId="{D262A98E-423D-4C12-AACC-967B65C47FBF}" srcId="{274A39B8-3A5F-415E-9C6B-57B4617BAE58}" destId="{022FB661-1C07-4332-8A7E-734D14E9A039}" srcOrd="1" destOrd="0" parTransId="{169145BA-6B9D-4A84-BEE0-245BC8658994}" sibTransId="{089DC01A-D36F-4D87-BD30-0F568CDE4CD4}"/>
    <dgm:cxn modelId="{0490EF57-FDFE-40EC-A771-B41169846D25}" type="presOf" srcId="{DD60C402-2956-43EF-96EE-CFAD68CEA916}" destId="{2BBA669C-EA19-4376-BAB0-BAA42F24B010}" srcOrd="0" destOrd="0" presId="urn:microsoft.com/office/officeart/2005/8/layout/chevron1"/>
    <dgm:cxn modelId="{1633C04F-247D-4F0C-9A91-38D25D97FA8D}" type="presOf" srcId="{0C970C8F-9933-45E9-B844-28931DAFDA9E}" destId="{D15F2C84-83C3-4952-AF21-A3857EE9E4C3}" srcOrd="0" destOrd="0" presId="urn:microsoft.com/office/officeart/2005/8/layout/chevron1"/>
    <dgm:cxn modelId="{94A13575-E7EE-4306-96B5-A0D16884D75A}" type="presOf" srcId="{022FB661-1C07-4332-8A7E-734D14E9A039}" destId="{50CDEC6C-DCA1-4F89-92DF-997494DD1309}" srcOrd="0" destOrd="0" presId="urn:microsoft.com/office/officeart/2005/8/layout/chevron1"/>
    <dgm:cxn modelId="{A4C52DB3-521B-4F4F-901B-4BA811F09367}" srcId="{274A39B8-3A5F-415E-9C6B-57B4617BAE58}" destId="{0B8803C1-C8FF-48B4-BE1C-8B045B2FBFD8}" srcOrd="0" destOrd="0" parTransId="{1CE8FCA8-7574-471F-B3D5-0A1593DE9D88}" sibTransId="{B657F83D-7BA1-4BF1-83EF-572A114286D9}"/>
    <dgm:cxn modelId="{24EB760A-0891-4602-8CC5-27E5F5B34C99}" srcId="{274A39B8-3A5F-415E-9C6B-57B4617BAE58}" destId="{0C970C8F-9933-45E9-B844-28931DAFDA9E}" srcOrd="2" destOrd="0" parTransId="{F57EB3F5-3408-4A2F-8173-96B73C0508D9}" sibTransId="{0B9A4105-62D7-430F-808D-055EF86BA610}"/>
    <dgm:cxn modelId="{7304BAB3-4FA0-436D-B72C-E51E70167F6B}" type="presParOf" srcId="{4988C1CD-54B2-4DB3-9B97-EF513A7E5A08}" destId="{816EFA6D-A4E3-4F00-B48F-850B6F9F99EA}" srcOrd="0" destOrd="0" presId="urn:microsoft.com/office/officeart/2005/8/layout/chevron1"/>
    <dgm:cxn modelId="{0CF93078-9686-4DB4-910D-0B60264BDF3A}" type="presParOf" srcId="{4988C1CD-54B2-4DB3-9B97-EF513A7E5A08}" destId="{F5D937CE-D0AC-4FC9-A592-0A92B2F4568F}" srcOrd="1" destOrd="0" presId="urn:microsoft.com/office/officeart/2005/8/layout/chevron1"/>
    <dgm:cxn modelId="{E5D5D9AE-4322-48ED-BB52-C055EB3B251E}" type="presParOf" srcId="{4988C1CD-54B2-4DB3-9B97-EF513A7E5A08}" destId="{50CDEC6C-DCA1-4F89-92DF-997494DD1309}" srcOrd="2" destOrd="0" presId="urn:microsoft.com/office/officeart/2005/8/layout/chevron1"/>
    <dgm:cxn modelId="{1770A587-27F5-4BBA-8D32-59C8593B14A5}" type="presParOf" srcId="{4988C1CD-54B2-4DB3-9B97-EF513A7E5A08}" destId="{21141548-77D6-4FAD-88A0-6DA105DB7741}" srcOrd="3" destOrd="0" presId="urn:microsoft.com/office/officeart/2005/8/layout/chevron1"/>
    <dgm:cxn modelId="{4B008C4F-44A1-422D-A236-7E4E35AD9DF6}" type="presParOf" srcId="{4988C1CD-54B2-4DB3-9B97-EF513A7E5A08}" destId="{D15F2C84-83C3-4952-AF21-A3857EE9E4C3}" srcOrd="4" destOrd="0" presId="urn:microsoft.com/office/officeart/2005/8/layout/chevron1"/>
    <dgm:cxn modelId="{E231B8B2-C98F-47C6-9F0B-A6A17CB0A498}" type="presParOf" srcId="{4988C1CD-54B2-4DB3-9B97-EF513A7E5A08}" destId="{EED537AB-F750-4B72-836E-ED2146FF58DF}" srcOrd="5" destOrd="0" presId="urn:microsoft.com/office/officeart/2005/8/layout/chevron1"/>
    <dgm:cxn modelId="{9AD1B443-946A-49C3-851C-FD9ADC8D8A1C}" type="presParOf" srcId="{4988C1CD-54B2-4DB3-9B97-EF513A7E5A08}" destId="{2BBA669C-EA19-4376-BAB0-BAA42F24B010}" srcOrd="6" destOrd="0" presId="urn:microsoft.com/office/officeart/2005/8/layout/chevron1"/>
    <dgm:cxn modelId="{4281EE61-303A-485E-92DD-73481FC8B125}" type="presParOf" srcId="{4988C1CD-54B2-4DB3-9B97-EF513A7E5A08}" destId="{EDA1EB55-A938-4968-A4D3-BB02CB245907}" srcOrd="7" destOrd="0" presId="urn:microsoft.com/office/officeart/2005/8/layout/chevron1"/>
    <dgm:cxn modelId="{AC31D98F-2886-48C9-8889-43EDF6299E1E}"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1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t>
        <a:bodyPr/>
        <a:lstStyle/>
        <a:p>
          <a:endParaRPr lang="en-US"/>
        </a:p>
      </dgm:t>
    </dgm:pt>
  </dgm:ptLst>
  <dgm:cxnLst>
    <dgm:cxn modelId="{6B3252DD-22F1-4D2D-9000-897F55FFF7C2}" srcId="{274A39B8-3A5F-415E-9C6B-57B4617BAE58}" destId="{893F5E94-1190-49D4-87E6-BA06CDFBB59D}" srcOrd="3" destOrd="0" parTransId="{9DCFCA40-A487-4353-81D3-A1786A68B4B6}" sibTransId="{D7A07679-1A21-4B35-ADEE-4E67BF0751F5}"/>
    <dgm:cxn modelId="{4E5428A0-361E-4D16-91A2-194A56306A53}" type="presOf" srcId="{8E051415-6E8C-41C3-8FB0-E2E60E155655}" destId="{C1F9B15D-F7F0-4EA4-94C4-1586760CBB54}" srcOrd="0" destOrd="0" presId="urn:microsoft.com/office/officeart/2005/8/layout/chevron1"/>
    <dgm:cxn modelId="{7BA2DF65-6AB9-4908-8FAF-120881434CFD}" type="presOf" srcId="{274A39B8-3A5F-415E-9C6B-57B4617BAE58}" destId="{4988C1CD-54B2-4DB3-9B97-EF513A7E5A08}"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D705AB22-ADA2-4877-AC3F-7082929F3FC0}" type="presOf" srcId="{D0569520-1B32-4C85-B390-EBF026326097}" destId="{F690EF15-7248-4B9D-89A0-5888CF5C3FBF}" srcOrd="0" destOrd="0" presId="urn:microsoft.com/office/officeart/2005/8/layout/chevron1"/>
    <dgm:cxn modelId="{CF4A547C-3BFF-4576-9811-0C3088712259}"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12BB1E7D-31E1-4DE7-ADA3-4BBF00C5917C}" srcId="{274A39B8-3A5F-415E-9C6B-57B4617BAE58}" destId="{8E051415-6E8C-41C3-8FB0-E2E60E155655}" srcOrd="2" destOrd="0" parTransId="{18DA769F-C583-423D-A55D-75521D0EA91D}" sibTransId="{A0579388-6940-4D29-8A3F-4C6386D2D3C1}"/>
    <dgm:cxn modelId="{BC1A0442-B682-40A3-80E9-2586189D4F30}" type="presOf" srcId="{893F5E94-1190-49D4-87E6-BA06CDFBB59D}" destId="{574DD6B7-8EBE-4DD3-BBEC-B3FBC57ADCC2}" srcOrd="0" destOrd="0" presId="urn:microsoft.com/office/officeart/2005/8/layout/chevron1"/>
    <dgm:cxn modelId="{A3BDB65E-6964-4B1A-B87B-2013EC237F31}" type="presParOf" srcId="{4988C1CD-54B2-4DB3-9B97-EF513A7E5A08}" destId="{B3D56C96-35E5-4B97-8FA7-3A5F7B33C044}" srcOrd="0" destOrd="0" presId="urn:microsoft.com/office/officeart/2005/8/layout/chevron1"/>
    <dgm:cxn modelId="{86097858-ED97-473E-8591-61356F5183B7}" type="presParOf" srcId="{4988C1CD-54B2-4DB3-9B97-EF513A7E5A08}" destId="{A5370893-BF2A-4D8B-BAED-69E6710B44D2}" srcOrd="1" destOrd="0" presId="urn:microsoft.com/office/officeart/2005/8/layout/chevron1"/>
    <dgm:cxn modelId="{52E11EF5-3F2A-476D-9134-4F4698A74E99}" type="presParOf" srcId="{4988C1CD-54B2-4DB3-9B97-EF513A7E5A08}" destId="{F690EF15-7248-4B9D-89A0-5888CF5C3FBF}" srcOrd="2" destOrd="0" presId="urn:microsoft.com/office/officeart/2005/8/layout/chevron1"/>
    <dgm:cxn modelId="{AD0996F8-F7F8-4FA5-AD8B-E8086B675211}" type="presParOf" srcId="{4988C1CD-54B2-4DB3-9B97-EF513A7E5A08}" destId="{80F1BD2B-A0DB-4F12-9086-700013DA5575}" srcOrd="3" destOrd="0" presId="urn:microsoft.com/office/officeart/2005/8/layout/chevron1"/>
    <dgm:cxn modelId="{315FBD75-BCEE-47A3-A9C6-84CC0876A10D}" type="presParOf" srcId="{4988C1CD-54B2-4DB3-9B97-EF513A7E5A08}" destId="{C1F9B15D-F7F0-4EA4-94C4-1586760CBB54}" srcOrd="4" destOrd="0" presId="urn:microsoft.com/office/officeart/2005/8/layout/chevron1"/>
    <dgm:cxn modelId="{F6135F76-0B89-4DF0-9C4C-B4D0D0D3EA8C}" type="presParOf" srcId="{4988C1CD-54B2-4DB3-9B97-EF513A7E5A08}" destId="{1D8A7B3D-C8C6-4BDE-93C7-6BD06D7377BB}" srcOrd="5" destOrd="0" presId="urn:microsoft.com/office/officeart/2005/8/layout/chevron1"/>
    <dgm:cxn modelId="{115F9CBA-9AA7-45F2-B906-42BBC263269C}"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t>
        <a:bodyPr/>
        <a:lstStyle/>
        <a:p>
          <a:endParaRPr lang="en-US"/>
        </a:p>
      </dgm:t>
    </dgm:pt>
  </dgm:ptLst>
  <dgm:cxnLst>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D262A98E-423D-4C12-AACC-967B65C47FBF}" srcId="{274A39B8-3A5F-415E-9C6B-57B4617BAE58}" destId="{022FB661-1C07-4332-8A7E-734D14E9A039}" srcOrd="1" destOrd="0" parTransId="{169145BA-6B9D-4A84-BEE0-245BC8658994}" sibTransId="{089DC01A-D36F-4D87-BD30-0F568CDE4CD4}"/>
    <dgm:cxn modelId="{3A8FD857-83EF-4B0C-B000-D88B128F0541}" type="presOf" srcId="{274A39B8-3A5F-415E-9C6B-57B4617BAE58}" destId="{4988C1CD-54B2-4DB3-9B97-EF513A7E5A08}" srcOrd="0" destOrd="0" presId="urn:microsoft.com/office/officeart/2005/8/layout/chevron1"/>
    <dgm:cxn modelId="{FB5F0CFE-3841-4D1F-BD55-355421AC61DC}" type="presOf" srcId="{022FB661-1C07-4332-8A7E-734D14E9A039}" destId="{50CDEC6C-DCA1-4F89-92DF-997494DD1309}" srcOrd="0" destOrd="0" presId="urn:microsoft.com/office/officeart/2005/8/layout/chevron1"/>
    <dgm:cxn modelId="{4AC3D2D5-8460-4D3C-B37F-28364C60E883}" type="presOf" srcId="{3A3EF34D-382C-4D74-9218-0B72C8246756}" destId="{23766F45-46C3-4739-AC1D-DF0984B17BCA}" srcOrd="0" destOrd="0" presId="urn:microsoft.com/office/officeart/2005/8/layout/chevron1"/>
    <dgm:cxn modelId="{669DB316-3B70-4966-B30A-606F80180DA3}" type="presOf" srcId="{0B8803C1-C8FF-48B4-BE1C-8B045B2FBFD8}" destId="{816EFA6D-A4E3-4F00-B48F-850B6F9F99EA}" srcOrd="0" destOrd="0" presId="urn:microsoft.com/office/officeart/2005/8/layout/chevron1"/>
    <dgm:cxn modelId="{8AC8CF99-2A49-448B-BCBE-A33F2A34354E}" type="presOf" srcId="{0C970C8F-9933-45E9-B844-28931DAFDA9E}" destId="{D15F2C84-83C3-4952-AF21-A3857EE9E4C3}" srcOrd="0" destOrd="0" presId="urn:microsoft.com/office/officeart/2005/8/layout/chevron1"/>
    <dgm:cxn modelId="{A4C52DB3-521B-4F4F-901B-4BA811F09367}" srcId="{274A39B8-3A5F-415E-9C6B-57B4617BAE58}" destId="{0B8803C1-C8FF-48B4-BE1C-8B045B2FBFD8}" srcOrd="0" destOrd="0" parTransId="{1CE8FCA8-7574-471F-B3D5-0A1593DE9D88}" sibTransId="{B657F83D-7BA1-4BF1-83EF-572A114286D9}"/>
    <dgm:cxn modelId="{34DE5902-A9C7-407C-A85C-F375A8E5A5C3}" type="presOf" srcId="{DD60C402-2956-43EF-96EE-CFAD68CEA916}" destId="{2BBA669C-EA19-4376-BAB0-BAA42F24B010}"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BACCD004-88D0-45F7-99F7-16CA0709D20A}" type="presParOf" srcId="{4988C1CD-54B2-4DB3-9B97-EF513A7E5A08}" destId="{816EFA6D-A4E3-4F00-B48F-850B6F9F99EA}" srcOrd="0" destOrd="0" presId="urn:microsoft.com/office/officeart/2005/8/layout/chevron1"/>
    <dgm:cxn modelId="{2E85DDEE-8D95-493B-A2EE-12032FB5A831}" type="presParOf" srcId="{4988C1CD-54B2-4DB3-9B97-EF513A7E5A08}" destId="{F5D937CE-D0AC-4FC9-A592-0A92B2F4568F}" srcOrd="1" destOrd="0" presId="urn:microsoft.com/office/officeart/2005/8/layout/chevron1"/>
    <dgm:cxn modelId="{A1AB4AE3-792F-4F6A-A365-667604E26ACC}" type="presParOf" srcId="{4988C1CD-54B2-4DB3-9B97-EF513A7E5A08}" destId="{50CDEC6C-DCA1-4F89-92DF-997494DD1309}" srcOrd="2" destOrd="0" presId="urn:microsoft.com/office/officeart/2005/8/layout/chevron1"/>
    <dgm:cxn modelId="{D149EC2E-5670-4951-B8C3-BC1D0893602D}" type="presParOf" srcId="{4988C1CD-54B2-4DB3-9B97-EF513A7E5A08}" destId="{21141548-77D6-4FAD-88A0-6DA105DB7741}" srcOrd="3" destOrd="0" presId="urn:microsoft.com/office/officeart/2005/8/layout/chevron1"/>
    <dgm:cxn modelId="{DB36D46B-7C43-4918-85F9-99F2DE4AFD99}" type="presParOf" srcId="{4988C1CD-54B2-4DB3-9B97-EF513A7E5A08}" destId="{D15F2C84-83C3-4952-AF21-A3857EE9E4C3}" srcOrd="4" destOrd="0" presId="urn:microsoft.com/office/officeart/2005/8/layout/chevron1"/>
    <dgm:cxn modelId="{57F89219-0451-4DC3-8734-6BD711906A38}" type="presParOf" srcId="{4988C1CD-54B2-4DB3-9B97-EF513A7E5A08}" destId="{EED537AB-F750-4B72-836E-ED2146FF58DF}" srcOrd="5" destOrd="0" presId="urn:microsoft.com/office/officeart/2005/8/layout/chevron1"/>
    <dgm:cxn modelId="{1E39F421-C2EE-43C5-9241-A80168BC696E}" type="presParOf" srcId="{4988C1CD-54B2-4DB3-9B97-EF513A7E5A08}" destId="{2BBA669C-EA19-4376-BAB0-BAA42F24B010}" srcOrd="6" destOrd="0" presId="urn:microsoft.com/office/officeart/2005/8/layout/chevron1"/>
    <dgm:cxn modelId="{9788A022-DC1F-4BB6-A205-AD97DF64586D}" type="presParOf" srcId="{4988C1CD-54B2-4DB3-9B97-EF513A7E5A08}" destId="{EDA1EB55-A938-4968-A4D3-BB02CB245907}" srcOrd="7" destOrd="0" presId="urn:microsoft.com/office/officeart/2005/8/layout/chevron1"/>
    <dgm:cxn modelId="{630E0B1E-3C9B-4DCC-BB24-EC2AC8F538AE}"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t>
        <a:bodyPr/>
        <a:lstStyle/>
        <a:p>
          <a:endParaRPr lang="en-US"/>
        </a:p>
      </dgm:t>
    </dgm:pt>
  </dgm:ptLst>
  <dgm:cxnLst>
    <dgm:cxn modelId="{6B3252DD-22F1-4D2D-9000-897F55FFF7C2}" srcId="{274A39B8-3A5F-415E-9C6B-57B4617BAE58}" destId="{893F5E94-1190-49D4-87E6-BA06CDFBB59D}" srcOrd="3" destOrd="0" parTransId="{9DCFCA40-A487-4353-81D3-A1786A68B4B6}" sibTransId="{D7A07679-1A21-4B35-ADEE-4E67BF0751F5}"/>
    <dgm:cxn modelId="{99178096-71D1-489A-8205-AE8788520CA6}" srcId="{274A39B8-3A5F-415E-9C6B-57B4617BAE58}" destId="{70DDF67B-CD2A-40F8-90CD-BDC3ED514CF8}" srcOrd="0" destOrd="0" parTransId="{F5F4644D-A815-492E-A1AF-22F8D651B855}" sibTransId="{D18E4069-A6A5-4C5D-AD73-D4EDC8C7CE3F}"/>
    <dgm:cxn modelId="{0FE3BA21-D2C6-4A5E-A98C-337546F7BFDA}" type="presOf" srcId="{70DDF67B-CD2A-40F8-90CD-BDC3ED514CF8}" destId="{B3D56C96-35E5-4B97-8FA7-3A5F7B33C044}" srcOrd="0" destOrd="0" presId="urn:microsoft.com/office/officeart/2005/8/layout/chevron1"/>
    <dgm:cxn modelId="{91642ADA-F02A-4B92-A59E-34604CE80C4C}"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6CBC86BB-D7D8-44AD-B276-0E157E5E72DA}" type="presOf" srcId="{8E051415-6E8C-41C3-8FB0-E2E60E155655}" destId="{C1F9B15D-F7F0-4EA4-94C4-1586760CBB54}"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09D57DB6-7BC9-4534-8759-B7313D5A44BF}" type="presOf" srcId="{893F5E94-1190-49D4-87E6-BA06CDFBB59D}" destId="{574DD6B7-8EBE-4DD3-BBEC-B3FBC57ADCC2}" srcOrd="0" destOrd="0" presId="urn:microsoft.com/office/officeart/2005/8/layout/chevron1"/>
    <dgm:cxn modelId="{3666316C-0E3F-4BE4-A092-DB79CA24BC49}" type="presOf" srcId="{274A39B8-3A5F-415E-9C6B-57B4617BAE58}" destId="{4988C1CD-54B2-4DB3-9B97-EF513A7E5A08}" srcOrd="0" destOrd="0" presId="urn:microsoft.com/office/officeart/2005/8/layout/chevron1"/>
    <dgm:cxn modelId="{13F40A05-000B-49A8-B91A-B230590F628A}" type="presParOf" srcId="{4988C1CD-54B2-4DB3-9B97-EF513A7E5A08}" destId="{B3D56C96-35E5-4B97-8FA7-3A5F7B33C044}" srcOrd="0" destOrd="0" presId="urn:microsoft.com/office/officeart/2005/8/layout/chevron1"/>
    <dgm:cxn modelId="{1C110745-8861-4CAF-AED7-307C73308422}" type="presParOf" srcId="{4988C1CD-54B2-4DB3-9B97-EF513A7E5A08}" destId="{A5370893-BF2A-4D8B-BAED-69E6710B44D2}" srcOrd="1" destOrd="0" presId="urn:microsoft.com/office/officeart/2005/8/layout/chevron1"/>
    <dgm:cxn modelId="{33B9DF53-F0E1-444B-B164-15C0281A9FBB}" type="presParOf" srcId="{4988C1CD-54B2-4DB3-9B97-EF513A7E5A08}" destId="{F690EF15-7248-4B9D-89A0-5888CF5C3FBF}" srcOrd="2" destOrd="0" presId="urn:microsoft.com/office/officeart/2005/8/layout/chevron1"/>
    <dgm:cxn modelId="{D8C829CC-73B8-403C-9303-BF9C27028750}" type="presParOf" srcId="{4988C1CD-54B2-4DB3-9B97-EF513A7E5A08}" destId="{80F1BD2B-A0DB-4F12-9086-700013DA5575}" srcOrd="3" destOrd="0" presId="urn:microsoft.com/office/officeart/2005/8/layout/chevron1"/>
    <dgm:cxn modelId="{6FAA64AF-AEA2-4B6E-B0BD-AF26E4C2EAAA}" type="presParOf" srcId="{4988C1CD-54B2-4DB3-9B97-EF513A7E5A08}" destId="{C1F9B15D-F7F0-4EA4-94C4-1586760CBB54}" srcOrd="4" destOrd="0" presId="urn:microsoft.com/office/officeart/2005/8/layout/chevron1"/>
    <dgm:cxn modelId="{4455F35A-E4AC-498C-8D16-B83FB82181CC}" type="presParOf" srcId="{4988C1CD-54B2-4DB3-9B97-EF513A7E5A08}" destId="{1D8A7B3D-C8C6-4BDE-93C7-6BD06D7377BB}" srcOrd="5" destOrd="0" presId="urn:microsoft.com/office/officeart/2005/8/layout/chevron1"/>
    <dgm:cxn modelId="{2DBE49C6-5BAF-487F-AE8F-DF21C31CB57A}"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t>
        <a:bodyPr/>
        <a:lstStyle/>
        <a:p>
          <a:endParaRPr lang="en-US"/>
        </a:p>
      </dgm:t>
    </dgm:pt>
  </dgm:ptLst>
  <dgm:cxnLst>
    <dgm:cxn modelId="{1128C656-B9C4-4F0C-93B1-B77A095F45B9}" type="presOf" srcId="{DD60C402-2956-43EF-96EE-CFAD68CEA916}" destId="{2BBA669C-EA19-4376-BAB0-BAA42F24B010}" srcOrd="0" destOrd="0" presId="urn:microsoft.com/office/officeart/2005/8/layout/chevron1"/>
    <dgm:cxn modelId="{D262A98E-423D-4C12-AACC-967B65C47FBF}" srcId="{274A39B8-3A5F-415E-9C6B-57B4617BAE58}" destId="{022FB661-1C07-4332-8A7E-734D14E9A039}" srcOrd="1" destOrd="0" parTransId="{169145BA-6B9D-4A84-BEE0-245BC8658994}" sibTransId="{089DC01A-D36F-4D87-BD30-0F568CDE4CD4}"/>
    <dgm:cxn modelId="{93380875-6BBC-4A6E-BD91-2C6A0D6BE836}" srcId="{274A39B8-3A5F-415E-9C6B-57B4617BAE58}" destId="{3A3EF34D-382C-4D74-9218-0B72C8246756}" srcOrd="4" destOrd="0" parTransId="{A20829FE-340B-4E0F-A90C-86AEFF0A2192}" sibTransId="{3A1A57B4-90AE-4E54-BC1E-77647D3C3E3B}"/>
    <dgm:cxn modelId="{A4C52DB3-521B-4F4F-901B-4BA811F09367}" srcId="{274A39B8-3A5F-415E-9C6B-57B4617BAE58}" destId="{0B8803C1-C8FF-48B4-BE1C-8B045B2FBFD8}" srcOrd="0" destOrd="0" parTransId="{1CE8FCA8-7574-471F-B3D5-0A1593DE9D88}" sibTransId="{B657F83D-7BA1-4BF1-83EF-572A114286D9}"/>
    <dgm:cxn modelId="{07067C32-4488-42EE-8B21-11CC985FB17F}" type="presOf" srcId="{3A3EF34D-382C-4D74-9218-0B72C8246756}" destId="{23766F45-46C3-4739-AC1D-DF0984B17BCA}" srcOrd="0" destOrd="0" presId="urn:microsoft.com/office/officeart/2005/8/layout/chevron1"/>
    <dgm:cxn modelId="{FD022257-15FA-4DE5-8CFC-C1A48B6F7D1C}" type="presOf" srcId="{0B8803C1-C8FF-48B4-BE1C-8B045B2FBFD8}" destId="{816EFA6D-A4E3-4F00-B48F-850B6F9F99EA}"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15629D87-075C-437B-8C23-A295784DCF3D}" type="presOf" srcId="{0C970C8F-9933-45E9-B844-28931DAFDA9E}" destId="{D15F2C84-83C3-4952-AF21-A3857EE9E4C3}" srcOrd="0" destOrd="0" presId="urn:microsoft.com/office/officeart/2005/8/layout/chevron1"/>
    <dgm:cxn modelId="{865A818E-3085-4CD7-949E-91ACCF0E359F}" type="presOf" srcId="{022FB661-1C07-4332-8A7E-734D14E9A039}" destId="{50CDEC6C-DCA1-4F89-92DF-997494DD1309}"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7E9B36DF-CF76-44CA-A3CC-228697B8F1C5}" type="presOf" srcId="{274A39B8-3A5F-415E-9C6B-57B4617BAE58}" destId="{4988C1CD-54B2-4DB3-9B97-EF513A7E5A08}" srcOrd="0" destOrd="0" presId="urn:microsoft.com/office/officeart/2005/8/layout/chevron1"/>
    <dgm:cxn modelId="{29FC64EE-EA07-40D7-820E-CC7E1EDF7713}" type="presParOf" srcId="{4988C1CD-54B2-4DB3-9B97-EF513A7E5A08}" destId="{816EFA6D-A4E3-4F00-B48F-850B6F9F99EA}" srcOrd="0" destOrd="0" presId="urn:microsoft.com/office/officeart/2005/8/layout/chevron1"/>
    <dgm:cxn modelId="{18272C6D-998D-4DA0-B5B1-73CCFC7DB605}" type="presParOf" srcId="{4988C1CD-54B2-4DB3-9B97-EF513A7E5A08}" destId="{F5D937CE-D0AC-4FC9-A592-0A92B2F4568F}" srcOrd="1" destOrd="0" presId="urn:microsoft.com/office/officeart/2005/8/layout/chevron1"/>
    <dgm:cxn modelId="{07D430A6-ED99-432D-9CC0-BFF33B24A110}" type="presParOf" srcId="{4988C1CD-54B2-4DB3-9B97-EF513A7E5A08}" destId="{50CDEC6C-DCA1-4F89-92DF-997494DD1309}" srcOrd="2" destOrd="0" presId="urn:microsoft.com/office/officeart/2005/8/layout/chevron1"/>
    <dgm:cxn modelId="{F1DD42B9-64C3-40FE-A048-8DAC0407E5D4}" type="presParOf" srcId="{4988C1CD-54B2-4DB3-9B97-EF513A7E5A08}" destId="{21141548-77D6-4FAD-88A0-6DA105DB7741}" srcOrd="3" destOrd="0" presId="urn:microsoft.com/office/officeart/2005/8/layout/chevron1"/>
    <dgm:cxn modelId="{CAF647BC-1D01-480A-B5EF-A5CB88CFF809}" type="presParOf" srcId="{4988C1CD-54B2-4DB3-9B97-EF513A7E5A08}" destId="{D15F2C84-83C3-4952-AF21-A3857EE9E4C3}" srcOrd="4" destOrd="0" presId="urn:microsoft.com/office/officeart/2005/8/layout/chevron1"/>
    <dgm:cxn modelId="{C1789146-9ED0-4982-8D0C-4842E18B152B}" type="presParOf" srcId="{4988C1CD-54B2-4DB3-9B97-EF513A7E5A08}" destId="{EED537AB-F750-4B72-836E-ED2146FF58DF}" srcOrd="5" destOrd="0" presId="urn:microsoft.com/office/officeart/2005/8/layout/chevron1"/>
    <dgm:cxn modelId="{987F84BA-9419-416F-9987-525455F0CE32}" type="presParOf" srcId="{4988C1CD-54B2-4DB3-9B97-EF513A7E5A08}" destId="{2BBA669C-EA19-4376-BAB0-BAA42F24B010}" srcOrd="6" destOrd="0" presId="urn:microsoft.com/office/officeart/2005/8/layout/chevron1"/>
    <dgm:cxn modelId="{390EAAAF-D672-4E6C-A50A-C7251F4D2851}" type="presParOf" srcId="{4988C1CD-54B2-4DB3-9B97-EF513A7E5A08}" destId="{EDA1EB55-A938-4968-A4D3-BB02CB245907}" srcOrd="7" destOrd="0" presId="urn:microsoft.com/office/officeart/2005/8/layout/chevron1"/>
    <dgm:cxn modelId="{F4C148A3-A4B5-406A-B814-4D9C9E6F3E94}"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t>
        <a:bodyPr/>
        <a:lstStyle/>
        <a:p>
          <a:endParaRPr lang="en-US"/>
        </a:p>
      </dgm:t>
    </dgm:pt>
  </dgm:ptLst>
  <dgm:cxnLst>
    <dgm:cxn modelId="{EB1A9CBC-3DD2-40BC-9C6B-6912183DDF86}" type="presOf" srcId="{70DDF67B-CD2A-40F8-90CD-BDC3ED514CF8}" destId="{B3D56C96-35E5-4B97-8FA7-3A5F7B33C044}" srcOrd="0" destOrd="0" presId="urn:microsoft.com/office/officeart/2005/8/layout/chevron1"/>
    <dgm:cxn modelId="{B6AA9658-7B6D-40ED-AD99-18F8AA4CB7E1}" type="presOf" srcId="{8E051415-6E8C-41C3-8FB0-E2E60E155655}" destId="{C1F9B15D-F7F0-4EA4-94C4-1586760CBB54}"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99178096-71D1-489A-8205-AE8788520CA6}" srcId="{274A39B8-3A5F-415E-9C6B-57B4617BAE58}" destId="{70DDF67B-CD2A-40F8-90CD-BDC3ED514CF8}" srcOrd="0" destOrd="0" parTransId="{F5F4644D-A815-492E-A1AF-22F8D651B855}" sibTransId="{D18E4069-A6A5-4C5D-AD73-D4EDC8C7CE3F}"/>
    <dgm:cxn modelId="{86F1D491-4D26-4DA5-9FCC-D7DC8BF23FAE}" type="presOf" srcId="{893F5E94-1190-49D4-87E6-BA06CDFBB59D}" destId="{574DD6B7-8EBE-4DD3-BBEC-B3FBC57ADCC2}" srcOrd="0" destOrd="0" presId="urn:microsoft.com/office/officeart/2005/8/layout/chevron1"/>
    <dgm:cxn modelId="{286CB4CB-B0B0-49B7-AF14-3150F9B8CC31}" type="presOf" srcId="{D0569520-1B32-4C85-B390-EBF026326097}" destId="{F690EF15-7248-4B9D-89A0-5888CF5C3FBF}" srcOrd="0" destOrd="0" presId="urn:microsoft.com/office/officeart/2005/8/layout/chevron1"/>
    <dgm:cxn modelId="{B2BA5BB5-8431-40BA-8940-E85D8DF460D9}" type="presOf" srcId="{274A39B8-3A5F-415E-9C6B-57B4617BAE58}" destId="{4988C1CD-54B2-4DB3-9B97-EF513A7E5A08}"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83CEFA38-872A-4563-B067-DC6E930A4DF9}" srcId="{274A39B8-3A5F-415E-9C6B-57B4617BAE58}" destId="{D0569520-1B32-4C85-B390-EBF026326097}" srcOrd="1" destOrd="0" parTransId="{0CF136A9-27CE-4080-B03F-A6EB6F058984}" sibTransId="{F8C280CA-1FB1-4A58-9DCA-0DB59AED1B98}"/>
    <dgm:cxn modelId="{A12DFBD6-A580-4335-822A-15066C36FC9B}" type="presParOf" srcId="{4988C1CD-54B2-4DB3-9B97-EF513A7E5A08}" destId="{B3D56C96-35E5-4B97-8FA7-3A5F7B33C044}" srcOrd="0" destOrd="0" presId="urn:microsoft.com/office/officeart/2005/8/layout/chevron1"/>
    <dgm:cxn modelId="{68799D3B-6E21-4DAA-A8A0-2AE23E3E75B1}" type="presParOf" srcId="{4988C1CD-54B2-4DB3-9B97-EF513A7E5A08}" destId="{A5370893-BF2A-4D8B-BAED-69E6710B44D2}" srcOrd="1" destOrd="0" presId="urn:microsoft.com/office/officeart/2005/8/layout/chevron1"/>
    <dgm:cxn modelId="{4977E4D1-3FF8-470F-82B3-46E5248E7120}" type="presParOf" srcId="{4988C1CD-54B2-4DB3-9B97-EF513A7E5A08}" destId="{F690EF15-7248-4B9D-89A0-5888CF5C3FBF}" srcOrd="2" destOrd="0" presId="urn:microsoft.com/office/officeart/2005/8/layout/chevron1"/>
    <dgm:cxn modelId="{8F14F70B-3098-41DC-9A6B-D629774AF048}" type="presParOf" srcId="{4988C1CD-54B2-4DB3-9B97-EF513A7E5A08}" destId="{80F1BD2B-A0DB-4F12-9086-700013DA5575}" srcOrd="3" destOrd="0" presId="urn:microsoft.com/office/officeart/2005/8/layout/chevron1"/>
    <dgm:cxn modelId="{3304CEA3-745D-41CF-BF6A-54D23A37FB15}" type="presParOf" srcId="{4988C1CD-54B2-4DB3-9B97-EF513A7E5A08}" destId="{C1F9B15D-F7F0-4EA4-94C4-1586760CBB54}" srcOrd="4" destOrd="0" presId="urn:microsoft.com/office/officeart/2005/8/layout/chevron1"/>
    <dgm:cxn modelId="{9E99DD63-E2B0-4EE4-AB26-D8F84388EEF2}" type="presParOf" srcId="{4988C1CD-54B2-4DB3-9B97-EF513A7E5A08}" destId="{1D8A7B3D-C8C6-4BDE-93C7-6BD06D7377BB}" srcOrd="5" destOrd="0" presId="urn:microsoft.com/office/officeart/2005/8/layout/chevron1"/>
    <dgm:cxn modelId="{692DC856-9571-484D-83E4-C54E4812A35E}"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t>
        <a:bodyPr/>
        <a:lstStyle/>
        <a:p>
          <a:endParaRPr lang="en-US"/>
        </a:p>
      </dgm:t>
    </dgm:pt>
  </dgm:ptLst>
  <dgm:cxnLst>
    <dgm:cxn modelId="{93380875-6BBC-4A6E-BD91-2C6A0D6BE836}" srcId="{274A39B8-3A5F-415E-9C6B-57B4617BAE58}" destId="{3A3EF34D-382C-4D74-9218-0B72C8246756}" srcOrd="4" destOrd="0" parTransId="{A20829FE-340B-4E0F-A90C-86AEFF0A2192}" sibTransId="{3A1A57B4-90AE-4E54-BC1E-77647D3C3E3B}"/>
    <dgm:cxn modelId="{296AB568-5954-44E7-9918-FD4551711F2C}" type="presOf" srcId="{0B8803C1-C8FF-48B4-BE1C-8B045B2FBFD8}" destId="{816EFA6D-A4E3-4F00-B48F-850B6F9F99EA}" srcOrd="0" destOrd="0" presId="urn:microsoft.com/office/officeart/2005/8/layout/chevron1"/>
    <dgm:cxn modelId="{0F777D79-F096-413F-B583-802A81B47B5C}" type="presOf" srcId="{022FB661-1C07-4332-8A7E-734D14E9A039}" destId="{50CDEC6C-DCA1-4F89-92DF-997494DD1309}"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D262A98E-423D-4C12-AACC-967B65C47FBF}" srcId="{274A39B8-3A5F-415E-9C6B-57B4617BAE58}" destId="{022FB661-1C07-4332-8A7E-734D14E9A039}" srcOrd="1" destOrd="0" parTransId="{169145BA-6B9D-4A84-BEE0-245BC8658994}" sibTransId="{089DC01A-D36F-4D87-BD30-0F568CDE4CD4}"/>
    <dgm:cxn modelId="{073A2BC1-514D-4B4A-9364-175A7A73B663}" type="presOf" srcId="{0C970C8F-9933-45E9-B844-28931DAFDA9E}" destId="{D15F2C84-83C3-4952-AF21-A3857EE9E4C3}" srcOrd="0" destOrd="0" presId="urn:microsoft.com/office/officeart/2005/8/layout/chevron1"/>
    <dgm:cxn modelId="{FFC49C84-3DC3-48C6-B5D4-7144EE163152}" type="presOf" srcId="{DD60C402-2956-43EF-96EE-CFAD68CEA916}" destId="{2BBA669C-EA19-4376-BAB0-BAA42F24B010}" srcOrd="0" destOrd="0" presId="urn:microsoft.com/office/officeart/2005/8/layout/chevron1"/>
    <dgm:cxn modelId="{B555DEA8-26C3-4C93-A65D-69337AC46B3B}" type="presOf" srcId="{274A39B8-3A5F-415E-9C6B-57B4617BAE58}" destId="{4988C1CD-54B2-4DB3-9B97-EF513A7E5A08}" srcOrd="0" destOrd="0" presId="urn:microsoft.com/office/officeart/2005/8/layout/chevron1"/>
    <dgm:cxn modelId="{A4C52DB3-521B-4F4F-901B-4BA811F09367}" srcId="{274A39B8-3A5F-415E-9C6B-57B4617BAE58}" destId="{0B8803C1-C8FF-48B4-BE1C-8B045B2FBFD8}" srcOrd="0" destOrd="0" parTransId="{1CE8FCA8-7574-471F-B3D5-0A1593DE9D88}" sibTransId="{B657F83D-7BA1-4BF1-83EF-572A114286D9}"/>
    <dgm:cxn modelId="{24EB760A-0891-4602-8CC5-27E5F5B34C99}" srcId="{274A39B8-3A5F-415E-9C6B-57B4617BAE58}" destId="{0C970C8F-9933-45E9-B844-28931DAFDA9E}" srcOrd="2" destOrd="0" parTransId="{F57EB3F5-3408-4A2F-8173-96B73C0508D9}" sibTransId="{0B9A4105-62D7-430F-808D-055EF86BA610}"/>
    <dgm:cxn modelId="{C15F8A3F-1FA3-4ED6-AB3B-13348342E9C7}" type="presOf" srcId="{3A3EF34D-382C-4D74-9218-0B72C8246756}" destId="{23766F45-46C3-4739-AC1D-DF0984B17BCA}" srcOrd="0" destOrd="0" presId="urn:microsoft.com/office/officeart/2005/8/layout/chevron1"/>
    <dgm:cxn modelId="{F665226C-EF4A-4CF4-9926-41E3AF594825}" type="presParOf" srcId="{4988C1CD-54B2-4DB3-9B97-EF513A7E5A08}" destId="{816EFA6D-A4E3-4F00-B48F-850B6F9F99EA}" srcOrd="0" destOrd="0" presId="urn:microsoft.com/office/officeart/2005/8/layout/chevron1"/>
    <dgm:cxn modelId="{1561E017-958B-4FDF-9139-ECD0B69F5DAD}" type="presParOf" srcId="{4988C1CD-54B2-4DB3-9B97-EF513A7E5A08}" destId="{F5D937CE-D0AC-4FC9-A592-0A92B2F4568F}" srcOrd="1" destOrd="0" presId="urn:microsoft.com/office/officeart/2005/8/layout/chevron1"/>
    <dgm:cxn modelId="{2FC4F7E2-A700-4C50-93A4-BE8612859910}" type="presParOf" srcId="{4988C1CD-54B2-4DB3-9B97-EF513A7E5A08}" destId="{50CDEC6C-DCA1-4F89-92DF-997494DD1309}" srcOrd="2" destOrd="0" presId="urn:microsoft.com/office/officeart/2005/8/layout/chevron1"/>
    <dgm:cxn modelId="{66258656-5AC7-4F39-9BD8-683D0DD54775}" type="presParOf" srcId="{4988C1CD-54B2-4DB3-9B97-EF513A7E5A08}" destId="{21141548-77D6-4FAD-88A0-6DA105DB7741}" srcOrd="3" destOrd="0" presId="urn:microsoft.com/office/officeart/2005/8/layout/chevron1"/>
    <dgm:cxn modelId="{6BC329FE-F0DE-4ECA-BBE2-0DF5E6DCE674}" type="presParOf" srcId="{4988C1CD-54B2-4DB3-9B97-EF513A7E5A08}" destId="{D15F2C84-83C3-4952-AF21-A3857EE9E4C3}" srcOrd="4" destOrd="0" presId="urn:microsoft.com/office/officeart/2005/8/layout/chevron1"/>
    <dgm:cxn modelId="{F645B188-A2CF-488D-A6F5-A8E84CC3F19B}" type="presParOf" srcId="{4988C1CD-54B2-4DB3-9B97-EF513A7E5A08}" destId="{EED537AB-F750-4B72-836E-ED2146FF58DF}" srcOrd="5" destOrd="0" presId="urn:microsoft.com/office/officeart/2005/8/layout/chevron1"/>
    <dgm:cxn modelId="{BB7C08E6-5566-4A5A-9C5A-D16DBE1E2F82}" type="presParOf" srcId="{4988C1CD-54B2-4DB3-9B97-EF513A7E5A08}" destId="{2BBA669C-EA19-4376-BAB0-BAA42F24B010}" srcOrd="6" destOrd="0" presId="urn:microsoft.com/office/officeart/2005/8/layout/chevron1"/>
    <dgm:cxn modelId="{BC313892-82FA-48BE-96F6-EC9F273B6C10}" type="presParOf" srcId="{4988C1CD-54B2-4DB3-9B97-EF513A7E5A08}" destId="{EDA1EB55-A938-4968-A4D3-BB02CB245907}" srcOrd="7" destOrd="0" presId="urn:microsoft.com/office/officeart/2005/8/layout/chevron1"/>
    <dgm:cxn modelId="{9702F04B-8F48-49F7-A77D-AEB34546D101}"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t>
        <a:bodyPr/>
        <a:lstStyle/>
        <a:p>
          <a:endParaRPr lang="en-US"/>
        </a:p>
      </dgm:t>
    </dgm:pt>
  </dgm:ptLst>
  <dgm:cxnLst>
    <dgm:cxn modelId="{6B3252DD-22F1-4D2D-9000-897F55FFF7C2}" srcId="{274A39B8-3A5F-415E-9C6B-57B4617BAE58}" destId="{893F5E94-1190-49D4-87E6-BA06CDFBB59D}" srcOrd="3" destOrd="0" parTransId="{9DCFCA40-A487-4353-81D3-A1786A68B4B6}" sibTransId="{D7A07679-1A21-4B35-ADEE-4E67BF0751F5}"/>
    <dgm:cxn modelId="{DEEE7DDA-FF64-42DB-9194-705FB1A4B5E5}" type="presOf" srcId="{274A39B8-3A5F-415E-9C6B-57B4617BAE58}" destId="{4988C1CD-54B2-4DB3-9B97-EF513A7E5A08}" srcOrd="0" destOrd="0" presId="urn:microsoft.com/office/officeart/2005/8/layout/chevron1"/>
    <dgm:cxn modelId="{16BF58C3-EA07-40B5-AB7E-F54108436B35}" type="presOf" srcId="{8E051415-6E8C-41C3-8FB0-E2E60E155655}" destId="{C1F9B15D-F7F0-4EA4-94C4-1586760CBB5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1B1D6104-AE79-42C2-8D47-572978AD7BF3}"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79D1510F-615D-4D7E-BEA0-D6E18AC264B7}" type="presOf" srcId="{893F5E94-1190-49D4-87E6-BA06CDFBB59D}" destId="{574DD6B7-8EBE-4DD3-BBEC-B3FBC57ADCC2}"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3F66B18B-17D6-4D0F-B551-A47CEEB3794E}" type="presOf" srcId="{D0569520-1B32-4C85-B390-EBF026326097}" destId="{F690EF15-7248-4B9D-89A0-5888CF5C3FBF}" srcOrd="0" destOrd="0" presId="urn:microsoft.com/office/officeart/2005/8/layout/chevron1"/>
    <dgm:cxn modelId="{6CE54F58-40ED-498E-B1F0-3708E18AFC13}" type="presParOf" srcId="{4988C1CD-54B2-4DB3-9B97-EF513A7E5A08}" destId="{B3D56C96-35E5-4B97-8FA7-3A5F7B33C044}" srcOrd="0" destOrd="0" presId="urn:microsoft.com/office/officeart/2005/8/layout/chevron1"/>
    <dgm:cxn modelId="{FFDC6313-69E8-4BF5-97B0-02D4641C3FF9}" type="presParOf" srcId="{4988C1CD-54B2-4DB3-9B97-EF513A7E5A08}" destId="{A5370893-BF2A-4D8B-BAED-69E6710B44D2}" srcOrd="1" destOrd="0" presId="urn:microsoft.com/office/officeart/2005/8/layout/chevron1"/>
    <dgm:cxn modelId="{06FA10C7-E4BD-4701-ADAF-4EABDB63B6D6}" type="presParOf" srcId="{4988C1CD-54B2-4DB3-9B97-EF513A7E5A08}" destId="{F690EF15-7248-4B9D-89A0-5888CF5C3FBF}" srcOrd="2" destOrd="0" presId="urn:microsoft.com/office/officeart/2005/8/layout/chevron1"/>
    <dgm:cxn modelId="{B8FEF421-76B4-4A22-ACFB-3D92C180F531}" type="presParOf" srcId="{4988C1CD-54B2-4DB3-9B97-EF513A7E5A08}" destId="{80F1BD2B-A0DB-4F12-9086-700013DA5575}" srcOrd="3" destOrd="0" presId="urn:microsoft.com/office/officeart/2005/8/layout/chevron1"/>
    <dgm:cxn modelId="{CC359A84-B4EE-4C11-B672-1E3B533604FF}" type="presParOf" srcId="{4988C1CD-54B2-4DB3-9B97-EF513A7E5A08}" destId="{C1F9B15D-F7F0-4EA4-94C4-1586760CBB54}" srcOrd="4" destOrd="0" presId="urn:microsoft.com/office/officeart/2005/8/layout/chevron1"/>
    <dgm:cxn modelId="{72A243CB-6391-4CB7-9C5C-8A16D14BE1F7}" type="presParOf" srcId="{4988C1CD-54B2-4DB3-9B97-EF513A7E5A08}" destId="{1D8A7B3D-C8C6-4BDE-93C7-6BD06D7377BB}" srcOrd="5" destOrd="0" presId="urn:microsoft.com/office/officeart/2005/8/layout/chevron1"/>
    <dgm:cxn modelId="{621FFD22-99FF-4060-97A2-623DEC2C7E78}"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11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Inquiry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323735" y="81188"/>
        <a:ext cx="962933" cy="641955"/>
      </dsp:txXfrm>
    </dsp:sp>
    <dsp:sp modelId="{F690EF15-7248-4B9D-89A0-5888CF5C3FBF}">
      <dsp:nvSpPr>
        <dsp:cNvPr id="0" name=""/>
        <dsp:cNvSpPr/>
      </dsp:nvSpPr>
      <dsp:spPr>
        <a:xfrm>
          <a:off x="1447156" y="811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Create</a:t>
          </a:r>
          <a:r>
            <a:rPr lang="en-US" sz="1100" kern="1200" baseline="0"/>
            <a:t>  Quotation</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1188"/>
        <a:ext cx="962933" cy="641955"/>
      </dsp:txXfrm>
    </dsp:sp>
    <dsp:sp modelId="{C1F9B15D-F7F0-4EA4-94C4-1586760CBB54}">
      <dsp:nvSpPr>
        <dsp:cNvPr id="0" name=""/>
        <dsp:cNvSpPr/>
      </dsp:nvSpPr>
      <dsp:spPr>
        <a:xfrm>
          <a:off x="2891555" y="811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1188"/>
        <a:ext cx="962933" cy="641955"/>
      </dsp:txXfrm>
    </dsp:sp>
    <dsp:sp modelId="{574DD6B7-8EBE-4DD3-BBEC-B3FBC57ADCC2}">
      <dsp:nvSpPr>
        <dsp:cNvPr id="0" name=""/>
        <dsp:cNvSpPr/>
      </dsp:nvSpPr>
      <dsp:spPr>
        <a:xfrm>
          <a:off x="4335954" y="811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Sales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1188"/>
        <a:ext cx="962933" cy="64195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Prepare</a:t>
          </a:r>
          <a:r>
            <a:rPr lang="en-US" sz="1000" kern="1200" baseline="0"/>
            <a:t>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Send</a:t>
          </a:r>
          <a:r>
            <a:rPr lang="en-US" sz="1050" kern="1200" baseline="0"/>
            <a:t> Invoice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Post</a:t>
          </a:r>
          <a:r>
            <a:rPr lang="en-US" sz="1000" kern="1200" baseline="0"/>
            <a:t>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Inquiry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Create</a:t>
          </a:r>
          <a:r>
            <a:rPr lang="en-US" sz="1100" kern="1200" baseline="0"/>
            <a:t>  Quotation</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Sales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Prepare</a:t>
          </a:r>
          <a:r>
            <a:rPr lang="en-US" sz="1000" kern="1200" baseline="0"/>
            <a:t>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Send</a:t>
          </a:r>
          <a:r>
            <a:rPr lang="en-US" sz="1050" kern="1200" baseline="0"/>
            <a:t> Invoice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Post</a:t>
          </a:r>
          <a:r>
            <a:rPr lang="en-US" sz="1000" kern="1200" baseline="0"/>
            <a:t>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Inquiry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Create</a:t>
          </a:r>
          <a:r>
            <a:rPr lang="en-US" sz="1100" kern="1200" baseline="0"/>
            <a:t>  Quotation</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Sales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Prepare</a:t>
          </a:r>
          <a:r>
            <a:rPr lang="en-US" sz="1000" kern="1200" baseline="0"/>
            <a:t>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Send</a:t>
          </a:r>
          <a:r>
            <a:rPr lang="en-US" sz="1050" kern="1200" baseline="0"/>
            <a:t> Invoice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Post</a:t>
          </a:r>
          <a:r>
            <a:rPr lang="en-US" sz="1000" kern="1200" baseline="0"/>
            <a:t>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2573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Inquiry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323735" y="25732"/>
        <a:ext cx="962933" cy="641955"/>
      </dsp:txXfrm>
    </dsp:sp>
    <dsp:sp modelId="{F690EF15-7248-4B9D-89A0-5888CF5C3FBF}">
      <dsp:nvSpPr>
        <dsp:cNvPr id="0" name=""/>
        <dsp:cNvSpPr/>
      </dsp:nvSpPr>
      <dsp:spPr>
        <a:xfrm>
          <a:off x="1447156" y="2573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Create</a:t>
          </a:r>
          <a:r>
            <a:rPr lang="en-US" sz="1100" kern="1200" baseline="0"/>
            <a:t>  Quotation</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25732"/>
        <a:ext cx="962933" cy="641955"/>
      </dsp:txXfrm>
    </dsp:sp>
    <dsp:sp modelId="{C1F9B15D-F7F0-4EA4-94C4-1586760CBB54}">
      <dsp:nvSpPr>
        <dsp:cNvPr id="0" name=""/>
        <dsp:cNvSpPr/>
      </dsp:nvSpPr>
      <dsp:spPr>
        <a:xfrm>
          <a:off x="2891555" y="2573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25732"/>
        <a:ext cx="962933" cy="641955"/>
      </dsp:txXfrm>
    </dsp:sp>
    <dsp:sp modelId="{574DD6B7-8EBE-4DD3-BBEC-B3FBC57ADCC2}">
      <dsp:nvSpPr>
        <dsp:cNvPr id="0" name=""/>
        <dsp:cNvSpPr/>
      </dsp:nvSpPr>
      <dsp:spPr>
        <a:xfrm>
          <a:off x="4335954" y="2573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Sales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25732"/>
        <a:ext cx="962933" cy="641955"/>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2745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Prepare</a:t>
          </a:r>
          <a:r>
            <a:rPr lang="en-US" sz="1000" kern="1200" baseline="0"/>
            <a:t>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27458"/>
        <a:ext cx="774874" cy="516582"/>
      </dsp:txXfrm>
    </dsp:sp>
    <dsp:sp modelId="{50CDEC6C-DCA1-4F89-92DF-997494DD1309}">
      <dsp:nvSpPr>
        <dsp:cNvPr id="0" name=""/>
        <dsp:cNvSpPr/>
      </dsp:nvSpPr>
      <dsp:spPr>
        <a:xfrm>
          <a:off x="1163761" y="2745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27458"/>
        <a:ext cx="774874" cy="516582"/>
      </dsp:txXfrm>
    </dsp:sp>
    <dsp:sp modelId="{D15F2C84-83C3-4952-AF21-A3857EE9E4C3}">
      <dsp:nvSpPr>
        <dsp:cNvPr id="0" name=""/>
        <dsp:cNvSpPr/>
      </dsp:nvSpPr>
      <dsp:spPr>
        <a:xfrm>
          <a:off x="2326071" y="2745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Send</a:t>
          </a:r>
          <a:r>
            <a:rPr lang="en-US" sz="1050" kern="1200" baseline="0"/>
            <a:t> Invoice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27458"/>
        <a:ext cx="774874" cy="516582"/>
      </dsp:txXfrm>
    </dsp:sp>
    <dsp:sp modelId="{2BBA669C-EA19-4376-BAB0-BAA42F24B010}">
      <dsp:nvSpPr>
        <dsp:cNvPr id="0" name=""/>
        <dsp:cNvSpPr/>
      </dsp:nvSpPr>
      <dsp:spPr>
        <a:xfrm>
          <a:off x="3488382" y="2745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27458"/>
        <a:ext cx="774874" cy="516582"/>
      </dsp:txXfrm>
    </dsp:sp>
    <dsp:sp modelId="{23766F45-46C3-4739-AC1D-DF0984B17BCA}">
      <dsp:nvSpPr>
        <dsp:cNvPr id="0" name=""/>
        <dsp:cNvSpPr/>
      </dsp:nvSpPr>
      <dsp:spPr>
        <a:xfrm>
          <a:off x="4650692" y="2745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Post</a:t>
          </a:r>
          <a:r>
            <a:rPr lang="en-US" sz="1000" kern="1200" baseline="0"/>
            <a:t>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27458"/>
        <a:ext cx="774874" cy="51658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Inquiry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Create</a:t>
          </a:r>
          <a:r>
            <a:rPr lang="en-US" sz="1100" kern="1200" baseline="0"/>
            <a:t>  Quotation</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Sales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Prepare</a:t>
          </a:r>
          <a:r>
            <a:rPr lang="en-US" sz="1000" kern="1200" baseline="0"/>
            <a:t>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Send</a:t>
          </a:r>
          <a:r>
            <a:rPr lang="en-US" sz="1050" kern="1200" baseline="0"/>
            <a:t> Invoice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Post</a:t>
          </a:r>
          <a:r>
            <a:rPr lang="en-US" sz="1000" kern="1200" baseline="0"/>
            <a:t>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Inquiry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Create</a:t>
          </a:r>
          <a:r>
            <a:rPr lang="en-US" sz="1100" kern="1200" baseline="0"/>
            <a:t>  Quotation</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Sales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442"/>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Prepare</a:t>
          </a:r>
          <a:r>
            <a:rPr lang="en-US" sz="1000" kern="1200" baseline="0"/>
            <a:t>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442"/>
        <a:ext cx="774874" cy="516582"/>
      </dsp:txXfrm>
    </dsp:sp>
    <dsp:sp modelId="{50CDEC6C-DCA1-4F89-92DF-997494DD1309}">
      <dsp:nvSpPr>
        <dsp:cNvPr id="0" name=""/>
        <dsp:cNvSpPr/>
      </dsp:nvSpPr>
      <dsp:spPr>
        <a:xfrm>
          <a:off x="1163761" y="63442"/>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442"/>
        <a:ext cx="774874" cy="516582"/>
      </dsp:txXfrm>
    </dsp:sp>
    <dsp:sp modelId="{D15F2C84-83C3-4952-AF21-A3857EE9E4C3}">
      <dsp:nvSpPr>
        <dsp:cNvPr id="0" name=""/>
        <dsp:cNvSpPr/>
      </dsp:nvSpPr>
      <dsp:spPr>
        <a:xfrm>
          <a:off x="2326071" y="63442"/>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Send</a:t>
          </a:r>
          <a:r>
            <a:rPr lang="en-US" sz="1050" kern="1200" baseline="0"/>
            <a:t> Invoice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442"/>
        <a:ext cx="774874" cy="516582"/>
      </dsp:txXfrm>
    </dsp:sp>
    <dsp:sp modelId="{2BBA669C-EA19-4376-BAB0-BAA42F24B010}">
      <dsp:nvSpPr>
        <dsp:cNvPr id="0" name=""/>
        <dsp:cNvSpPr/>
      </dsp:nvSpPr>
      <dsp:spPr>
        <a:xfrm>
          <a:off x="3488382" y="63442"/>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442"/>
        <a:ext cx="774874" cy="516582"/>
      </dsp:txXfrm>
    </dsp:sp>
    <dsp:sp modelId="{23766F45-46C3-4739-AC1D-DF0984B17BCA}">
      <dsp:nvSpPr>
        <dsp:cNvPr id="0" name=""/>
        <dsp:cNvSpPr/>
      </dsp:nvSpPr>
      <dsp:spPr>
        <a:xfrm>
          <a:off x="4650692" y="63442"/>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Post</a:t>
          </a:r>
          <a:r>
            <a:rPr lang="en-US" sz="1000" kern="1200" baseline="0"/>
            <a:t>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442"/>
        <a:ext cx="774874" cy="516582"/>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Prepare</a:t>
          </a:r>
          <a:r>
            <a:rPr lang="en-US" sz="1000" kern="1200" baseline="0"/>
            <a:t>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Send</a:t>
          </a:r>
          <a:r>
            <a:rPr lang="en-US" sz="1050" kern="1200" baseline="0"/>
            <a:t> Invoice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Post</a:t>
          </a:r>
          <a:r>
            <a:rPr lang="en-US" sz="1000" kern="1200" baseline="0"/>
            <a:t>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Inquiry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Create</a:t>
          </a:r>
          <a:r>
            <a:rPr lang="en-US" sz="1100" kern="1200" baseline="0"/>
            <a:t>  Quotation</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Sales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Prepare</a:t>
          </a:r>
          <a:r>
            <a:rPr lang="en-US" sz="1000" kern="1200" baseline="0"/>
            <a:t>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Send</a:t>
          </a:r>
          <a:r>
            <a:rPr lang="en-US" sz="1050" kern="1200" baseline="0"/>
            <a:t> Invoice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Post</a:t>
          </a:r>
          <a:r>
            <a:rPr lang="en-US" sz="1000" kern="1200" baseline="0"/>
            <a:t>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Inquiry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Create</a:t>
          </a:r>
          <a:r>
            <a:rPr lang="en-US" sz="1100" kern="1200" baseline="0"/>
            <a:t>  Quotation</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Sales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Prepare</a:t>
          </a:r>
          <a:r>
            <a:rPr lang="en-US" sz="1000" kern="1200" baseline="0"/>
            <a:t>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Send</a:t>
          </a:r>
          <a:r>
            <a:rPr lang="en-US" sz="1050" kern="1200" baseline="0"/>
            <a:t> Invoice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Post</a:t>
          </a:r>
          <a:r>
            <a:rPr lang="en-US" sz="1000" kern="1200" baseline="0"/>
            <a:t>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Inquiry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Create</a:t>
          </a:r>
          <a:r>
            <a:rPr lang="en-US" sz="1100" kern="1200" baseline="0"/>
            <a:t>  Quotation</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Sales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Prepare</a:t>
          </a:r>
          <a:r>
            <a:rPr lang="en-US" sz="1000" kern="1200" baseline="0"/>
            <a:t>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Shipment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Send</a:t>
          </a:r>
          <a:r>
            <a:rPr lang="en-US" sz="1050" kern="1200" baseline="0"/>
            <a:t> Invoice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Post</a:t>
          </a:r>
          <a:r>
            <a:rPr lang="en-US" sz="1000" kern="1200" baseline="0"/>
            <a:t> Payment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Inquiry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Create</a:t>
          </a:r>
          <a:r>
            <a:rPr lang="en-US" sz="1100" kern="1200" baseline="0"/>
            <a:t>  Quotation</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Receive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Sales Order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3DAAB4D0C1BA42AB01C9C761656525" ma:contentTypeVersion="8" ma:contentTypeDescription="Create a new document." ma:contentTypeScope="" ma:versionID="e01622708a87a0e673debca1ec495a86">
  <xsd:schema xmlns:xsd="http://www.w3.org/2001/XMLSchema" xmlns:xs="http://www.w3.org/2001/XMLSchema" xmlns:p="http://schemas.microsoft.com/office/2006/metadata/properties" xmlns:ns2="18fe9761-6499-46b4-95c2-d4fda1bfe6f1" targetNamespace="http://schemas.microsoft.com/office/2006/metadata/properties" ma:root="true" ma:fieldsID="532a7044e1692e03b1de4264b685d21d" ns2:_="">
    <xsd:import namespace="18fe9761-6499-46b4-95c2-d4fda1bfe6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e9761-6499-46b4-95c2-d4fda1bf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BA59D-0C33-450A-9238-D6D049DC7C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F6E18A-4781-48B5-90F9-906A33752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e9761-6499-46b4-95c2-d4fda1bfe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F9E0AF-559E-4802-8172-4E43984A4272}">
  <ds:schemaRefs>
    <ds:schemaRef ds:uri="http://schemas.microsoft.com/sharepoint/v3/contenttype/forms"/>
  </ds:schemaRefs>
</ds:datastoreItem>
</file>

<file path=customXml/itemProps4.xml><?xml version="1.0" encoding="utf-8"?>
<ds:datastoreItem xmlns:ds="http://schemas.openxmlformats.org/officeDocument/2006/customXml" ds:itemID="{C1A4D638-8EEF-4DB7-8419-8FC019BF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2</TotalTime>
  <Pages>1</Pages>
  <Words>3729</Words>
  <Characters>21260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Centers</dc:creator>
  <cp:lastModifiedBy>Microsoft</cp:lastModifiedBy>
  <cp:revision>6</cp:revision>
  <dcterms:created xsi:type="dcterms:W3CDTF">2020-07-29T16:56:00Z</dcterms:created>
  <dcterms:modified xsi:type="dcterms:W3CDTF">2020-07-29T16:58:00Z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0x010100113DAAB4D0C1BA42AB01C9C761656525</vt:lpwstr>
  </property>
  <property fmtid="{D5CDD505-2E9C-101B-9397-08002B2CF9AE}" pid="3" name="Order">
    <vt:r8>10100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y fmtid="{D5CDD505-2E9C-101B-9397-08002B2CF9AE}" pid="9" name="ComplianceAssetId">
    <vt:lpwstr/>
  </property>
</Properties>
</file>